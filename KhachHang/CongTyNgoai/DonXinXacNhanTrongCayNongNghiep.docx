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C34" w:rsidRDefault="00650C34" w:rsidP="00650C34">
      <w:pPr>
        <w:ind w:hanging="88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HÒA XÃ HỘI CHỦ NGHĨA VIỆT NAM</w:t>
      </w:r>
    </w:p>
    <w:p w:rsidR="00FB106A" w:rsidRDefault="00650C34" w:rsidP="00650C34">
      <w:pPr>
        <w:jc w:val="center"/>
        <w:rPr>
          <w:sz w:val="10"/>
        </w:rPr>
      </w:pPr>
      <w:r>
        <w:rPr>
          <w:b/>
          <w:sz w:val="26"/>
          <w:szCs w:val="26"/>
        </w:rPr>
        <w:t>Độc lập – Tự do – Hạnh phúc</w:t>
      </w:r>
    </w:p>
    <w:p w:rsidR="00650C34" w:rsidRDefault="00CF30D2">
      <w:pPr>
        <w:rPr>
          <w:sz w:val="10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16510</wp:posOffset>
                </wp:positionV>
                <wp:extent cx="2157730" cy="0"/>
                <wp:effectExtent l="0" t="0" r="0" b="0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7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34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143.05pt;margin-top:1.3pt;width:169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EXHwIAADw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"/>
            </w:pict>
          </mc:Fallback>
        </mc:AlternateContent>
      </w:r>
    </w:p>
    <w:p w:rsidR="00FB106A" w:rsidRDefault="00FB106A">
      <w:pPr>
        <w:jc w:val="center"/>
        <w:rPr>
          <w:sz w:val="12"/>
        </w:rPr>
      </w:pPr>
    </w:p>
    <w:p w:rsidR="00FB106A" w:rsidRDefault="00FB106A">
      <w:pPr>
        <w:jc w:val="center"/>
        <w:rPr>
          <w:b/>
          <w:sz w:val="28"/>
          <w:szCs w:val="28"/>
        </w:rPr>
      </w:pPr>
    </w:p>
    <w:p w:rsidR="00FB106A" w:rsidRDefault="00FB106A">
      <w:pPr>
        <w:spacing w:before="40"/>
        <w:ind w:firstLine="720"/>
        <w:jc w:val="both"/>
        <w:rPr>
          <w:sz w:val="2"/>
          <w:szCs w:val="28"/>
        </w:rPr>
      </w:pPr>
    </w:p>
    <w:p w:rsidR="00650C34" w:rsidRPr="00650C34" w:rsidRDefault="00135422" w:rsidP="007B2F9D">
      <w:pPr>
        <w:ind w:firstLine="720"/>
        <w:jc w:val="center"/>
        <w:rPr>
          <w:b/>
          <w:sz w:val="28"/>
        </w:rPr>
      </w:pPr>
      <w:r>
        <w:rPr>
          <w:b/>
          <w:sz w:val="28"/>
        </w:rPr>
        <w:t>GIẤY</w:t>
      </w:r>
      <w:r w:rsidR="00650C34" w:rsidRPr="00650C34">
        <w:rPr>
          <w:b/>
          <w:sz w:val="28"/>
        </w:rPr>
        <w:t xml:space="preserve"> </w:t>
      </w:r>
      <w:r w:rsidR="00C12ACC">
        <w:rPr>
          <w:b/>
          <w:sz w:val="28"/>
        </w:rPr>
        <w:t>XÁC NHẬN</w:t>
      </w:r>
    </w:p>
    <w:p w:rsidR="00FB106A" w:rsidRPr="00A64AAF" w:rsidRDefault="00820766" w:rsidP="007B2F9D">
      <w:pPr>
        <w:ind w:firstLine="720"/>
        <w:jc w:val="center"/>
        <w:rPr>
          <w:i/>
          <w:sz w:val="28"/>
        </w:rPr>
      </w:pPr>
      <w:r w:rsidRPr="00A64AAF">
        <w:rPr>
          <w:i/>
          <w:sz w:val="28"/>
        </w:rPr>
        <w:t xml:space="preserve">Về việc </w:t>
      </w:r>
      <w:r w:rsidR="00135422" w:rsidRPr="00A64AAF">
        <w:rPr>
          <w:i/>
          <w:sz w:val="28"/>
        </w:rPr>
        <w:t>trồng cây nông nghiệp</w:t>
      </w:r>
    </w:p>
    <w:p w:rsidR="00650C34" w:rsidRDefault="00CF30D2" w:rsidP="00650C34">
      <w:pPr>
        <w:spacing w:before="40"/>
        <w:ind w:firstLine="72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44450</wp:posOffset>
                </wp:positionV>
                <wp:extent cx="914400" cy="0"/>
                <wp:effectExtent l="0" t="0" r="0" b="0"/>
                <wp:wrapNone/>
                <wp:docPr id="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E1513" id="AutoShape 31" o:spid="_x0000_s1026" type="#_x0000_t32" style="position:absolute;margin-left:209.1pt;margin-top:3.5pt;width:1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1R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"/>
            </w:pict>
          </mc:Fallback>
        </mc:AlternateContent>
      </w:r>
    </w:p>
    <w:p w:rsidR="007B2F9D" w:rsidRDefault="007B2F9D" w:rsidP="00B21011">
      <w:pPr>
        <w:spacing w:before="120" w:after="120"/>
        <w:ind w:firstLine="720"/>
        <w:jc w:val="both"/>
        <w:rPr>
          <w:sz w:val="28"/>
        </w:rPr>
      </w:pPr>
      <w:bookmarkStart w:id="0" w:name="_GoBack"/>
      <w:bookmarkEnd w:id="0"/>
    </w:p>
    <w:p w:rsidR="00650C34" w:rsidRDefault="00650C34" w:rsidP="00B21011">
      <w:pPr>
        <w:spacing w:before="120" w:after="120"/>
        <w:ind w:firstLine="720"/>
        <w:jc w:val="both"/>
        <w:rPr>
          <w:sz w:val="28"/>
        </w:rPr>
      </w:pPr>
      <w:r w:rsidRPr="00650C34">
        <w:rPr>
          <w:sz w:val="28"/>
        </w:rPr>
        <w:t xml:space="preserve">Tôi tên là: </w:t>
      </w:r>
      <w:r w:rsidR="00135422">
        <w:rPr>
          <w:sz w:val="28"/>
        </w:rPr>
        <w:t>Đặng Đình Khang</w:t>
      </w:r>
      <w:r w:rsidRPr="00650C34">
        <w:rPr>
          <w:sz w:val="28"/>
        </w:rPr>
        <w:t xml:space="preserve">, </w:t>
      </w:r>
      <w:r w:rsidR="00A455AA">
        <w:rPr>
          <w:sz w:val="28"/>
        </w:rPr>
        <w:t>s</w:t>
      </w:r>
      <w:r w:rsidRPr="00650C34">
        <w:rPr>
          <w:sz w:val="28"/>
        </w:rPr>
        <w:t xml:space="preserve">inh </w:t>
      </w:r>
      <w:r w:rsidR="00C12ACC">
        <w:rPr>
          <w:sz w:val="28"/>
        </w:rPr>
        <w:t>năm 19</w:t>
      </w:r>
      <w:r w:rsidR="00135422">
        <w:rPr>
          <w:sz w:val="28"/>
        </w:rPr>
        <w:t>63</w:t>
      </w:r>
      <w:r w:rsidR="00C12ACC">
        <w:rPr>
          <w:sz w:val="28"/>
        </w:rPr>
        <w:t xml:space="preserve">, thường trú tại </w:t>
      </w:r>
      <w:r w:rsidR="00135422">
        <w:rPr>
          <w:sz w:val="28"/>
        </w:rPr>
        <w:t>766/4 Sư Vạn Hạnh, P.12, Q.10. TP.HCM</w:t>
      </w:r>
      <w:r w:rsidR="00C12ACC">
        <w:rPr>
          <w:sz w:val="28"/>
        </w:rPr>
        <w:t>.</w:t>
      </w:r>
      <w:r w:rsidR="00B21011">
        <w:rPr>
          <w:sz w:val="28"/>
        </w:rPr>
        <w:t xml:space="preserve"> </w:t>
      </w:r>
      <w:r w:rsidR="00C12ACC">
        <w:rPr>
          <w:sz w:val="28"/>
        </w:rPr>
        <w:t xml:space="preserve">Hôm nay, tôi viết đơn này kính trình lên UBND xã Xuân Hưng xác nhận cho tôi </w:t>
      </w:r>
      <w:r w:rsidR="00D25700">
        <w:rPr>
          <w:sz w:val="28"/>
        </w:rPr>
        <w:t>sự việc</w:t>
      </w:r>
      <w:r w:rsidR="00C12ACC">
        <w:rPr>
          <w:sz w:val="28"/>
        </w:rPr>
        <w:t xml:space="preserve"> như sau:</w:t>
      </w:r>
    </w:p>
    <w:p w:rsidR="000850A3" w:rsidRDefault="002C112F" w:rsidP="00820766">
      <w:pPr>
        <w:spacing w:before="120" w:after="120"/>
        <w:ind w:firstLine="720"/>
        <w:jc w:val="both"/>
        <w:rPr>
          <w:sz w:val="28"/>
        </w:rPr>
      </w:pPr>
      <w:r>
        <w:rPr>
          <w:sz w:val="28"/>
        </w:rPr>
        <w:t>Ngày 20/4/2012, t</w:t>
      </w:r>
      <w:r w:rsidR="00C12ACC">
        <w:rPr>
          <w:sz w:val="28"/>
        </w:rPr>
        <w:t xml:space="preserve">ôi được </w:t>
      </w:r>
      <w:r w:rsidR="00292464">
        <w:rPr>
          <w:sz w:val="28"/>
        </w:rPr>
        <w:t xml:space="preserve">UBND </w:t>
      </w:r>
      <w:r w:rsidR="00820766">
        <w:rPr>
          <w:sz w:val="28"/>
        </w:rPr>
        <w:t xml:space="preserve">huyện Xuân Lộc cấp Giấy </w:t>
      </w:r>
      <w:r w:rsidR="00292464">
        <w:rPr>
          <w:sz w:val="28"/>
        </w:rPr>
        <w:t xml:space="preserve">chứng </w:t>
      </w:r>
      <w:r w:rsidR="00820766">
        <w:rPr>
          <w:sz w:val="28"/>
        </w:rPr>
        <w:t xml:space="preserve">nhận quyền sử dụng đất </w:t>
      </w:r>
      <w:r w:rsidR="00135422">
        <w:rPr>
          <w:sz w:val="28"/>
        </w:rPr>
        <w:t>mang số hiệu</w:t>
      </w:r>
      <w:r w:rsidR="00820766">
        <w:rPr>
          <w:sz w:val="28"/>
        </w:rPr>
        <w:t xml:space="preserve"> </w:t>
      </w:r>
      <w:r w:rsidR="00135422">
        <w:rPr>
          <w:sz w:val="28"/>
        </w:rPr>
        <w:t>BG</w:t>
      </w:r>
      <w:r w:rsidR="00820766">
        <w:rPr>
          <w:sz w:val="28"/>
        </w:rPr>
        <w:t xml:space="preserve"> </w:t>
      </w:r>
      <w:r w:rsidR="00135422">
        <w:rPr>
          <w:sz w:val="28"/>
        </w:rPr>
        <w:t>450644</w:t>
      </w:r>
      <w:r w:rsidR="00820766">
        <w:rPr>
          <w:sz w:val="28"/>
        </w:rPr>
        <w:t xml:space="preserve"> </w:t>
      </w:r>
      <w:r>
        <w:rPr>
          <w:sz w:val="28"/>
        </w:rPr>
        <w:t>với</w:t>
      </w:r>
      <w:r w:rsidR="00135422">
        <w:rPr>
          <w:sz w:val="28"/>
        </w:rPr>
        <w:t xml:space="preserve"> thửa đất số 115, tờ bản đồ số 32.</w:t>
      </w:r>
      <w:r w:rsidR="00820766">
        <w:rPr>
          <w:sz w:val="28"/>
        </w:rPr>
        <w:t xml:space="preserve"> </w:t>
      </w:r>
      <w:r w:rsidR="00017805">
        <w:rPr>
          <w:sz w:val="28"/>
        </w:rPr>
        <w:t>Nay</w:t>
      </w:r>
      <w:r w:rsidR="00B21011">
        <w:rPr>
          <w:sz w:val="28"/>
        </w:rPr>
        <w:t xml:space="preserve"> tôi </w:t>
      </w:r>
      <w:r w:rsidR="00017805">
        <w:rPr>
          <w:sz w:val="28"/>
        </w:rPr>
        <w:t>có nhu cầu</w:t>
      </w:r>
      <w:r w:rsidR="00222960">
        <w:rPr>
          <w:sz w:val="28"/>
        </w:rPr>
        <w:t xml:space="preserve"> </w:t>
      </w:r>
      <w:r w:rsidR="00B21011">
        <w:rPr>
          <w:sz w:val="28"/>
        </w:rPr>
        <w:t>trồng cây Thanh Long trên m</w:t>
      </w:r>
      <w:r w:rsidR="00C661C8">
        <w:rPr>
          <w:sz w:val="28"/>
        </w:rPr>
        <w:t>ã</w:t>
      </w:r>
      <w:r w:rsidR="00B21011">
        <w:rPr>
          <w:sz w:val="28"/>
        </w:rPr>
        <w:t>nh đất trên</w:t>
      </w:r>
      <w:r w:rsidR="00F67B7B">
        <w:rPr>
          <w:sz w:val="28"/>
        </w:rPr>
        <w:t xml:space="preserve"> </w:t>
      </w:r>
      <w:r w:rsidR="00820766">
        <w:rPr>
          <w:sz w:val="28"/>
        </w:rPr>
        <w:t>để phát triển</w:t>
      </w:r>
      <w:r w:rsidR="00402BE9">
        <w:rPr>
          <w:sz w:val="28"/>
        </w:rPr>
        <w:t xml:space="preserve"> kinh tế</w:t>
      </w:r>
      <w:r w:rsidR="000850A3">
        <w:rPr>
          <w:sz w:val="28"/>
        </w:rPr>
        <w:t xml:space="preserve"> nên</w:t>
      </w:r>
      <w:r w:rsidR="00402BE9">
        <w:rPr>
          <w:sz w:val="28"/>
        </w:rPr>
        <w:t xml:space="preserve"> </w:t>
      </w:r>
      <w:r w:rsidR="000850A3">
        <w:rPr>
          <w:sz w:val="28"/>
        </w:rPr>
        <w:t xml:space="preserve">cần nguồn điện để phục vụ sản xuất. Do vậy, tôi có nhu cầu </w:t>
      </w:r>
      <w:r w:rsidR="00B21011">
        <w:rPr>
          <w:sz w:val="28"/>
        </w:rPr>
        <w:t xml:space="preserve">đầu tư xây dựng công trình </w:t>
      </w:r>
      <w:r w:rsidR="00B21011" w:rsidRPr="000850A3">
        <w:rPr>
          <w:i/>
          <w:sz w:val="28"/>
        </w:rPr>
        <w:t>“Đư</w:t>
      </w:r>
      <w:r w:rsidR="00820766" w:rsidRPr="000850A3">
        <w:rPr>
          <w:i/>
          <w:sz w:val="28"/>
        </w:rPr>
        <w:t>ờng dây trung thế và TBA 1P</w:t>
      </w:r>
      <w:r w:rsidR="000850A3" w:rsidRPr="000850A3">
        <w:rPr>
          <w:i/>
          <w:sz w:val="28"/>
        </w:rPr>
        <w:t>-10</w:t>
      </w:r>
      <w:r w:rsidR="00820766" w:rsidRPr="000850A3">
        <w:rPr>
          <w:i/>
          <w:sz w:val="28"/>
        </w:rPr>
        <w:t>0</w:t>
      </w:r>
      <w:r w:rsidR="000850A3" w:rsidRPr="000850A3">
        <w:rPr>
          <w:i/>
          <w:sz w:val="28"/>
        </w:rPr>
        <w:t>kVA-</w:t>
      </w:r>
      <w:r w:rsidR="00B21011" w:rsidRPr="000850A3">
        <w:rPr>
          <w:i/>
          <w:sz w:val="28"/>
        </w:rPr>
        <w:t xml:space="preserve">12,7/0,23kV </w:t>
      </w:r>
      <w:r w:rsidR="000850A3" w:rsidRPr="000850A3">
        <w:rPr>
          <w:i/>
          <w:sz w:val="28"/>
        </w:rPr>
        <w:t>Đặng Đình Khang</w:t>
      </w:r>
      <w:r w:rsidR="00B21011" w:rsidRPr="000850A3">
        <w:rPr>
          <w:i/>
          <w:sz w:val="28"/>
        </w:rPr>
        <w:t>”</w:t>
      </w:r>
      <w:r w:rsidR="00B21011">
        <w:rPr>
          <w:sz w:val="28"/>
        </w:rPr>
        <w:t xml:space="preserve"> để phục vụ tưới và thắp sáng cho cây Thanh Long</w:t>
      </w:r>
      <w:r w:rsidR="00E76E49">
        <w:rPr>
          <w:sz w:val="28"/>
        </w:rPr>
        <w:t xml:space="preserve">. </w:t>
      </w:r>
    </w:p>
    <w:p w:rsidR="00231FAD" w:rsidRDefault="00402BE9" w:rsidP="006A6E7B">
      <w:pPr>
        <w:spacing w:before="120" w:after="120"/>
        <w:ind w:firstLine="720"/>
        <w:jc w:val="both"/>
        <w:rPr>
          <w:sz w:val="28"/>
        </w:rPr>
      </w:pPr>
      <w:r>
        <w:rPr>
          <w:sz w:val="28"/>
        </w:rPr>
        <w:t>K</w:t>
      </w:r>
      <w:r w:rsidR="00F6546E">
        <w:rPr>
          <w:sz w:val="28"/>
        </w:rPr>
        <w:t xml:space="preserve">ính đề </w:t>
      </w:r>
      <w:r w:rsidR="007B2F9D">
        <w:rPr>
          <w:sz w:val="28"/>
        </w:rPr>
        <w:t>nghị UBND xã Xuân Hưng xác nhận.</w:t>
      </w:r>
      <w:r w:rsidR="006A6E7B">
        <w:rPr>
          <w:sz w:val="28"/>
        </w:rPr>
        <w:t xml:space="preserve"> T</w:t>
      </w:r>
      <w:r w:rsidR="00231FAD">
        <w:rPr>
          <w:sz w:val="28"/>
        </w:rPr>
        <w:t>ôi trân trọng cảm ơn!</w:t>
      </w:r>
    </w:p>
    <w:p w:rsidR="00231FAD" w:rsidRPr="00231FAD" w:rsidRDefault="00231FAD" w:rsidP="00231FAD">
      <w:pPr>
        <w:spacing w:before="120"/>
        <w:ind w:firstLine="720"/>
        <w:jc w:val="right"/>
        <w:rPr>
          <w:i/>
          <w:sz w:val="28"/>
        </w:rPr>
      </w:pPr>
      <w:r w:rsidRPr="00231FAD">
        <w:rPr>
          <w:i/>
          <w:sz w:val="28"/>
        </w:rPr>
        <w:t xml:space="preserve">Xuân Lộc, ngày </w:t>
      </w:r>
      <w:r w:rsidR="00B21011">
        <w:rPr>
          <w:i/>
          <w:sz w:val="28"/>
        </w:rPr>
        <w:t xml:space="preserve">    </w:t>
      </w:r>
      <w:r w:rsidR="00C9273B">
        <w:rPr>
          <w:i/>
          <w:sz w:val="28"/>
        </w:rPr>
        <w:t xml:space="preserve"> tháng </w:t>
      </w:r>
      <w:r w:rsidR="00B21011">
        <w:rPr>
          <w:i/>
          <w:sz w:val="28"/>
        </w:rPr>
        <w:t>1</w:t>
      </w:r>
      <w:r w:rsidR="003C2267">
        <w:rPr>
          <w:i/>
          <w:sz w:val="28"/>
        </w:rPr>
        <w:t>2</w:t>
      </w:r>
      <w:r w:rsidRPr="00231FAD">
        <w:rPr>
          <w:i/>
          <w:sz w:val="28"/>
        </w:rPr>
        <w:t xml:space="preserve"> năm 201</w:t>
      </w:r>
      <w:r w:rsidR="00C9273B">
        <w:rPr>
          <w:i/>
          <w:sz w:val="28"/>
        </w:rPr>
        <w:t>9</w:t>
      </w:r>
    </w:p>
    <w:p w:rsidR="00F6546E" w:rsidRDefault="00F6546E" w:rsidP="00231FAD">
      <w:pPr>
        <w:spacing w:before="120"/>
        <w:ind w:left="3600" w:firstLine="720"/>
        <w:jc w:val="center"/>
        <w:rPr>
          <w:b/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204"/>
        <w:gridCol w:w="4762"/>
      </w:tblGrid>
      <w:tr w:rsidR="00F6546E" w:rsidRPr="00A04147" w:rsidTr="00A04147">
        <w:tc>
          <w:tcPr>
            <w:tcW w:w="4253" w:type="dxa"/>
            <w:shd w:val="clear" w:color="auto" w:fill="auto"/>
          </w:tcPr>
          <w:p w:rsidR="00F6546E" w:rsidRPr="00A04147" w:rsidRDefault="00F6546E" w:rsidP="00A04147">
            <w:pPr>
              <w:spacing w:before="120"/>
              <w:jc w:val="center"/>
              <w:rPr>
                <w:b/>
                <w:sz w:val="28"/>
              </w:rPr>
            </w:pPr>
            <w:r w:rsidRPr="00A04147">
              <w:rPr>
                <w:b/>
                <w:sz w:val="28"/>
              </w:rPr>
              <w:t>Người viết đơn</w:t>
            </w:r>
          </w:p>
          <w:p w:rsidR="00F6546E" w:rsidRPr="00A04147" w:rsidRDefault="00F6546E" w:rsidP="00A04147">
            <w:pPr>
              <w:spacing w:before="120"/>
              <w:ind w:firstLine="720"/>
              <w:jc w:val="center"/>
              <w:rPr>
                <w:sz w:val="28"/>
              </w:rPr>
            </w:pPr>
          </w:p>
          <w:p w:rsidR="00F6546E" w:rsidRPr="00A04147" w:rsidRDefault="00F6546E" w:rsidP="00A04147">
            <w:pPr>
              <w:spacing w:before="120"/>
              <w:ind w:firstLine="720"/>
              <w:jc w:val="center"/>
              <w:rPr>
                <w:sz w:val="28"/>
              </w:rPr>
            </w:pPr>
          </w:p>
          <w:p w:rsidR="00F6546E" w:rsidRPr="00A04147" w:rsidRDefault="00F6546E" w:rsidP="00A04147">
            <w:pPr>
              <w:spacing w:before="120"/>
              <w:jc w:val="center"/>
              <w:rPr>
                <w:sz w:val="28"/>
              </w:rPr>
            </w:pPr>
          </w:p>
          <w:p w:rsidR="00F6546E" w:rsidRPr="00A04147" w:rsidRDefault="006A6E7B" w:rsidP="00A04147">
            <w:pPr>
              <w:spacing w:before="120"/>
              <w:jc w:val="center"/>
              <w:rPr>
                <w:b/>
                <w:sz w:val="28"/>
              </w:rPr>
            </w:pPr>
            <w:r w:rsidRPr="006A6E7B">
              <w:rPr>
                <w:b/>
                <w:sz w:val="28"/>
              </w:rPr>
              <w:t>Đặng Đình Khang</w:t>
            </w:r>
          </w:p>
        </w:tc>
        <w:tc>
          <w:tcPr>
            <w:tcW w:w="4819" w:type="dxa"/>
            <w:shd w:val="clear" w:color="auto" w:fill="auto"/>
          </w:tcPr>
          <w:p w:rsidR="00F6546E" w:rsidRPr="00A04147" w:rsidRDefault="00F6546E" w:rsidP="00A04147">
            <w:pPr>
              <w:jc w:val="center"/>
              <w:rPr>
                <w:b/>
                <w:sz w:val="28"/>
              </w:rPr>
            </w:pPr>
            <w:r w:rsidRPr="00A04147">
              <w:rPr>
                <w:b/>
                <w:sz w:val="28"/>
              </w:rPr>
              <w:t>XÁC NHẬN</w:t>
            </w:r>
          </w:p>
          <w:p w:rsidR="00F6546E" w:rsidRPr="00A04147" w:rsidRDefault="00F6546E" w:rsidP="00A04147">
            <w:pPr>
              <w:jc w:val="center"/>
              <w:rPr>
                <w:b/>
                <w:sz w:val="28"/>
              </w:rPr>
            </w:pPr>
            <w:r w:rsidRPr="00A04147">
              <w:rPr>
                <w:b/>
                <w:sz w:val="28"/>
              </w:rPr>
              <w:t>UBND XÃ XUÂN HƯNG</w:t>
            </w:r>
          </w:p>
        </w:tc>
      </w:tr>
    </w:tbl>
    <w:p w:rsidR="00F6546E" w:rsidRDefault="00F6546E" w:rsidP="00231FAD">
      <w:pPr>
        <w:spacing w:before="120"/>
        <w:ind w:left="3600" w:firstLine="720"/>
        <w:jc w:val="center"/>
        <w:rPr>
          <w:b/>
          <w:sz w:val="28"/>
        </w:rPr>
      </w:pPr>
    </w:p>
    <w:p w:rsidR="00F6546E" w:rsidRDefault="00F6546E" w:rsidP="00231FAD">
      <w:pPr>
        <w:spacing w:before="120"/>
        <w:ind w:left="3600" w:firstLine="720"/>
        <w:jc w:val="center"/>
        <w:rPr>
          <w:b/>
          <w:sz w:val="28"/>
        </w:rPr>
      </w:pPr>
    </w:p>
    <w:sectPr w:rsidR="00F6546E" w:rsidSect="001F2A5E">
      <w:headerReference w:type="even" r:id="rId7"/>
      <w:footerReference w:type="default" r:id="rId8"/>
      <w:pgSz w:w="11909" w:h="16834" w:code="9"/>
      <w:pgMar w:top="1134" w:right="1134" w:bottom="1134" w:left="1701" w:header="284" w:footer="4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99F" w:rsidRDefault="00E1099F">
      <w:r>
        <w:separator/>
      </w:r>
    </w:p>
  </w:endnote>
  <w:endnote w:type="continuationSeparator" w:id="0">
    <w:p w:rsidR="00E1099F" w:rsidRDefault="00E1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new Century Schoolbook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5C5" w:rsidRDefault="00CF30D2" w:rsidP="000A15C5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-34290</wp:posOffset>
              </wp:positionV>
              <wp:extent cx="5791200" cy="0"/>
              <wp:effectExtent l="0" t="0" r="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9E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pt;margin-top:-2.7pt;width:456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cZ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D4sMtAZ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"/>
          </w:pict>
        </mc:Fallback>
      </mc:AlternateContent>
    </w:r>
    <w:r w:rsidR="000A15C5">
      <w:t>Địa chỉ: Số 267, đường Hùng Vương, khu phố 1, thị trấn Gia Ray, huyện Xuân Lộc, tỉnh Đồng Nai.</w:t>
    </w:r>
  </w:p>
  <w:p w:rsidR="000A15C5" w:rsidRDefault="000A15C5" w:rsidP="000A15C5">
    <w:pPr>
      <w:pStyle w:val="Footer"/>
    </w:pPr>
    <w:r>
      <w:t>Điện thoại:      0</w:t>
    </w:r>
    <w:r w:rsidR="00E676CD">
      <w:t>251</w:t>
    </w:r>
    <w:r>
      <w:t>871 831          Fax:  0</w:t>
    </w:r>
    <w:r w:rsidR="00E676CD">
      <w:t>251</w:t>
    </w:r>
    <w:r>
      <w:t xml:space="preserve">3.872.811 </w:t>
    </w:r>
    <w:r>
      <w:tab/>
      <w:t>Email: pct-xl@dongnai.gov.vn</w:t>
    </w:r>
  </w:p>
  <w:p w:rsidR="000A15C5" w:rsidRDefault="000A1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99F" w:rsidRDefault="00E1099F">
      <w:r>
        <w:separator/>
      </w:r>
    </w:p>
  </w:footnote>
  <w:footnote w:type="continuationSeparator" w:id="0">
    <w:p w:rsidR="00E1099F" w:rsidRDefault="00E10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06A" w:rsidRDefault="00FB106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B106A" w:rsidRDefault="00FB10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AB5"/>
    <w:multiLevelType w:val="hybridMultilevel"/>
    <w:tmpl w:val="CA48DC04"/>
    <w:lvl w:ilvl="0" w:tplc="FDCAB1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B37BC6"/>
    <w:multiLevelType w:val="hybridMultilevel"/>
    <w:tmpl w:val="3DDA66F2"/>
    <w:lvl w:ilvl="0" w:tplc="C1E645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A23CD"/>
    <w:multiLevelType w:val="hybridMultilevel"/>
    <w:tmpl w:val="5202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46C27"/>
    <w:multiLevelType w:val="singleLevel"/>
    <w:tmpl w:val="DDAEE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3AAB69FB"/>
    <w:multiLevelType w:val="singleLevel"/>
    <w:tmpl w:val="1D14CC1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BE420C"/>
    <w:multiLevelType w:val="hybridMultilevel"/>
    <w:tmpl w:val="644AC498"/>
    <w:lvl w:ilvl="0" w:tplc="FBA699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AD360B"/>
    <w:multiLevelType w:val="hybridMultilevel"/>
    <w:tmpl w:val="66F8B96A"/>
    <w:lvl w:ilvl="0" w:tplc="E410B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28616D"/>
    <w:multiLevelType w:val="hybridMultilevel"/>
    <w:tmpl w:val="E988893E"/>
    <w:lvl w:ilvl="0" w:tplc="3AA8BA9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548CE"/>
    <w:multiLevelType w:val="singleLevel"/>
    <w:tmpl w:val="77EE5208"/>
    <w:lvl w:ilvl="0">
      <w:start w:val="3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2857B90"/>
    <w:multiLevelType w:val="hybridMultilevel"/>
    <w:tmpl w:val="E61A30B2"/>
    <w:lvl w:ilvl="0" w:tplc="554474D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E35C71"/>
    <w:multiLevelType w:val="hybridMultilevel"/>
    <w:tmpl w:val="46C0CA9C"/>
    <w:lvl w:ilvl="0" w:tplc="563819E2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3A020C"/>
    <w:multiLevelType w:val="multilevel"/>
    <w:tmpl w:val="E988893E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D0A41"/>
    <w:multiLevelType w:val="hybridMultilevel"/>
    <w:tmpl w:val="6C8A4EAE"/>
    <w:lvl w:ilvl="0" w:tplc="2A705C32">
      <w:numFmt w:val="bullet"/>
      <w:lvlText w:val="-"/>
      <w:lvlJc w:val="left"/>
      <w:pPr>
        <w:tabs>
          <w:tab w:val="num" w:pos="3576"/>
        </w:tabs>
        <w:ind w:left="35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16"/>
        </w:tabs>
        <w:ind w:left="8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36"/>
        </w:tabs>
        <w:ind w:left="9336" w:hanging="360"/>
      </w:pPr>
      <w:rPr>
        <w:rFonts w:ascii="Wingdings" w:hAnsi="Wingdings" w:hint="default"/>
      </w:rPr>
    </w:lvl>
  </w:abstractNum>
  <w:abstractNum w:abstractNumId="13" w15:restartNumberingAfterBreak="0">
    <w:nsid w:val="5BA47C85"/>
    <w:multiLevelType w:val="hybridMultilevel"/>
    <w:tmpl w:val="89388C72"/>
    <w:lvl w:ilvl="0" w:tplc="D6E486C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062DD2"/>
    <w:multiLevelType w:val="singleLevel"/>
    <w:tmpl w:val="20AA5E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60057BB"/>
    <w:multiLevelType w:val="singleLevel"/>
    <w:tmpl w:val="CCD6BEB8"/>
    <w:lvl w:ilvl="0">
      <w:start w:val="1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ascii="Times New Roman" w:hAnsi="Times New Roman" w:hint="default"/>
      </w:rPr>
    </w:lvl>
  </w:abstractNum>
  <w:abstractNum w:abstractNumId="16" w15:restartNumberingAfterBreak="0">
    <w:nsid w:val="6E2B3501"/>
    <w:multiLevelType w:val="singleLevel"/>
    <w:tmpl w:val="6780219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10B087F"/>
    <w:multiLevelType w:val="hybridMultilevel"/>
    <w:tmpl w:val="BEF66AC6"/>
    <w:lvl w:ilvl="0" w:tplc="B124250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2881A42"/>
    <w:multiLevelType w:val="hybridMultilevel"/>
    <w:tmpl w:val="8868936A"/>
    <w:lvl w:ilvl="0" w:tplc="104CAD5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4948FB"/>
    <w:multiLevelType w:val="hybridMultilevel"/>
    <w:tmpl w:val="35323292"/>
    <w:lvl w:ilvl="0" w:tplc="65A03478">
      <w:start w:val="1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3079EC"/>
    <w:multiLevelType w:val="hybridMultilevel"/>
    <w:tmpl w:val="51D0F840"/>
    <w:lvl w:ilvl="0" w:tplc="6838A0E0">
      <w:start w:val="1"/>
      <w:numFmt w:val="bullet"/>
      <w:lvlText w:val="-"/>
      <w:lvlJc w:val="left"/>
      <w:pPr>
        <w:tabs>
          <w:tab w:val="num" w:pos="1594"/>
        </w:tabs>
        <w:ind w:left="1594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D557913"/>
    <w:multiLevelType w:val="hybridMultilevel"/>
    <w:tmpl w:val="54409660"/>
    <w:lvl w:ilvl="0" w:tplc="38C07F7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3"/>
  </w:num>
  <w:num w:numId="5">
    <w:abstractNumId w:val="16"/>
  </w:num>
  <w:num w:numId="6">
    <w:abstractNumId w:val="15"/>
  </w:num>
  <w:num w:numId="7">
    <w:abstractNumId w:val="12"/>
  </w:num>
  <w:num w:numId="8">
    <w:abstractNumId w:val="18"/>
  </w:num>
  <w:num w:numId="9">
    <w:abstractNumId w:val="13"/>
  </w:num>
  <w:num w:numId="10">
    <w:abstractNumId w:val="7"/>
  </w:num>
  <w:num w:numId="11">
    <w:abstractNumId w:val="19"/>
  </w:num>
  <w:num w:numId="12">
    <w:abstractNumId w:val="21"/>
  </w:num>
  <w:num w:numId="13">
    <w:abstractNumId w:val="20"/>
  </w:num>
  <w:num w:numId="14">
    <w:abstractNumId w:val="17"/>
  </w:num>
  <w:num w:numId="15">
    <w:abstractNumId w:val="5"/>
  </w:num>
  <w:num w:numId="16">
    <w:abstractNumId w:val="9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2C"/>
    <w:rsid w:val="00011C8E"/>
    <w:rsid w:val="00014054"/>
    <w:rsid w:val="00017805"/>
    <w:rsid w:val="00036B9A"/>
    <w:rsid w:val="00036C0F"/>
    <w:rsid w:val="00045C10"/>
    <w:rsid w:val="0004680B"/>
    <w:rsid w:val="000850A3"/>
    <w:rsid w:val="00090BBC"/>
    <w:rsid w:val="0009115C"/>
    <w:rsid w:val="000A15C5"/>
    <w:rsid w:val="000B0F46"/>
    <w:rsid w:val="000D48DA"/>
    <w:rsid w:val="000E3B64"/>
    <w:rsid w:val="000F12B7"/>
    <w:rsid w:val="001108CA"/>
    <w:rsid w:val="00134FC7"/>
    <w:rsid w:val="00135422"/>
    <w:rsid w:val="0016355F"/>
    <w:rsid w:val="001A223F"/>
    <w:rsid w:val="001A3282"/>
    <w:rsid w:val="001B139D"/>
    <w:rsid w:val="001C0358"/>
    <w:rsid w:val="001C14B8"/>
    <w:rsid w:val="001C3468"/>
    <w:rsid w:val="001D6B82"/>
    <w:rsid w:val="001F1775"/>
    <w:rsid w:val="001F2A5E"/>
    <w:rsid w:val="00204DA3"/>
    <w:rsid w:val="00222960"/>
    <w:rsid w:val="00231FAD"/>
    <w:rsid w:val="002337F5"/>
    <w:rsid w:val="0024389D"/>
    <w:rsid w:val="00292464"/>
    <w:rsid w:val="002C112F"/>
    <w:rsid w:val="002E599B"/>
    <w:rsid w:val="002F2A26"/>
    <w:rsid w:val="002F33AA"/>
    <w:rsid w:val="00303400"/>
    <w:rsid w:val="00303C81"/>
    <w:rsid w:val="003361BD"/>
    <w:rsid w:val="00345B97"/>
    <w:rsid w:val="00350BBF"/>
    <w:rsid w:val="00354E71"/>
    <w:rsid w:val="00390281"/>
    <w:rsid w:val="00392791"/>
    <w:rsid w:val="003C2267"/>
    <w:rsid w:val="003E664A"/>
    <w:rsid w:val="00402A3F"/>
    <w:rsid w:val="00402BE9"/>
    <w:rsid w:val="004572E8"/>
    <w:rsid w:val="004F174E"/>
    <w:rsid w:val="004F7899"/>
    <w:rsid w:val="00524843"/>
    <w:rsid w:val="00525B26"/>
    <w:rsid w:val="00544103"/>
    <w:rsid w:val="00564C4E"/>
    <w:rsid w:val="00582652"/>
    <w:rsid w:val="00587140"/>
    <w:rsid w:val="005900DA"/>
    <w:rsid w:val="005B0DF3"/>
    <w:rsid w:val="005C0A84"/>
    <w:rsid w:val="005C1A3A"/>
    <w:rsid w:val="00623B66"/>
    <w:rsid w:val="006451BE"/>
    <w:rsid w:val="00650C34"/>
    <w:rsid w:val="00680D83"/>
    <w:rsid w:val="0069772A"/>
    <w:rsid w:val="006A27A5"/>
    <w:rsid w:val="006A6E7B"/>
    <w:rsid w:val="006C2CA1"/>
    <w:rsid w:val="006F4C91"/>
    <w:rsid w:val="0071695F"/>
    <w:rsid w:val="00754526"/>
    <w:rsid w:val="007726D2"/>
    <w:rsid w:val="00786A2A"/>
    <w:rsid w:val="007A3B6C"/>
    <w:rsid w:val="007B2F9D"/>
    <w:rsid w:val="007B6BAA"/>
    <w:rsid w:val="007D5644"/>
    <w:rsid w:val="00820766"/>
    <w:rsid w:val="008504D0"/>
    <w:rsid w:val="0086357C"/>
    <w:rsid w:val="008E078D"/>
    <w:rsid w:val="00901E62"/>
    <w:rsid w:val="00935DAA"/>
    <w:rsid w:val="00977BA7"/>
    <w:rsid w:val="00986E33"/>
    <w:rsid w:val="00994C3D"/>
    <w:rsid w:val="009A6F1B"/>
    <w:rsid w:val="009C3148"/>
    <w:rsid w:val="009D79AF"/>
    <w:rsid w:val="00A04147"/>
    <w:rsid w:val="00A11967"/>
    <w:rsid w:val="00A12A9F"/>
    <w:rsid w:val="00A13151"/>
    <w:rsid w:val="00A455AA"/>
    <w:rsid w:val="00A64AAF"/>
    <w:rsid w:val="00A64D7A"/>
    <w:rsid w:val="00A74D1A"/>
    <w:rsid w:val="00A81E98"/>
    <w:rsid w:val="00A86465"/>
    <w:rsid w:val="00AC552F"/>
    <w:rsid w:val="00AE10C5"/>
    <w:rsid w:val="00AF69F0"/>
    <w:rsid w:val="00B13434"/>
    <w:rsid w:val="00B21011"/>
    <w:rsid w:val="00B253CD"/>
    <w:rsid w:val="00B5096B"/>
    <w:rsid w:val="00B5369D"/>
    <w:rsid w:val="00B72A90"/>
    <w:rsid w:val="00B973B0"/>
    <w:rsid w:val="00BD25F0"/>
    <w:rsid w:val="00BD5833"/>
    <w:rsid w:val="00C07C96"/>
    <w:rsid w:val="00C12ACC"/>
    <w:rsid w:val="00C20138"/>
    <w:rsid w:val="00C661C8"/>
    <w:rsid w:val="00C9273B"/>
    <w:rsid w:val="00CC6C50"/>
    <w:rsid w:val="00CF30D2"/>
    <w:rsid w:val="00D127EF"/>
    <w:rsid w:val="00D25700"/>
    <w:rsid w:val="00D279D5"/>
    <w:rsid w:val="00D87A2C"/>
    <w:rsid w:val="00D941BF"/>
    <w:rsid w:val="00DA0CE2"/>
    <w:rsid w:val="00DA6EBB"/>
    <w:rsid w:val="00DC4DA7"/>
    <w:rsid w:val="00DD3DD5"/>
    <w:rsid w:val="00E1099F"/>
    <w:rsid w:val="00E676CD"/>
    <w:rsid w:val="00E76E49"/>
    <w:rsid w:val="00E80DAA"/>
    <w:rsid w:val="00E80E3E"/>
    <w:rsid w:val="00E912FF"/>
    <w:rsid w:val="00EF0D9B"/>
    <w:rsid w:val="00EF338A"/>
    <w:rsid w:val="00EF3CAA"/>
    <w:rsid w:val="00F132BF"/>
    <w:rsid w:val="00F13A0E"/>
    <w:rsid w:val="00F31DE5"/>
    <w:rsid w:val="00F4555D"/>
    <w:rsid w:val="00F5793F"/>
    <w:rsid w:val="00F6546E"/>
    <w:rsid w:val="00F67B7B"/>
    <w:rsid w:val="00FA22C9"/>
    <w:rsid w:val="00FB106A"/>
    <w:rsid w:val="00FB40F4"/>
    <w:rsid w:val="00FD28DC"/>
    <w:rsid w:val="00FD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BC2D94-D10B-4A05-A21F-3701BE11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NI-Times" w:hAnsi="VNI-Times"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Times" w:hAnsi="VNI-Times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Times" w:hAnsi="VNI-Times"/>
      <w:sz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VNI-Times" w:hAnsi="VNI-Times"/>
      <w:b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Times" w:hAnsi="VNI-Times"/>
      <w:sz w:val="26"/>
    </w:rPr>
  </w:style>
  <w:style w:type="paragraph" w:styleId="Heading7">
    <w:name w:val="heading 7"/>
    <w:basedOn w:val="Normal"/>
    <w:next w:val="Normal"/>
    <w:qFormat/>
    <w:pPr>
      <w:keepNext/>
      <w:ind w:firstLine="720"/>
      <w:jc w:val="both"/>
      <w:outlineLvl w:val="6"/>
    </w:pPr>
    <w:rPr>
      <w:rFonts w:ascii="VNI-Times" w:hAnsi="VNI-Times"/>
      <w:sz w:val="26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720"/>
      <w:jc w:val="both"/>
    </w:pPr>
    <w:rPr>
      <w:rFonts w:ascii="VNI-Times" w:hAnsi="VNI-Times"/>
      <w:sz w:val="28"/>
    </w:rPr>
  </w:style>
  <w:style w:type="paragraph" w:styleId="BodyTextIndent2">
    <w:name w:val="Body Text Indent 2"/>
    <w:basedOn w:val="Normal"/>
    <w:pPr>
      <w:ind w:firstLine="360"/>
      <w:jc w:val="both"/>
    </w:pPr>
    <w:rPr>
      <w:rFonts w:ascii="VNI-Times" w:hAnsi="VNI-Times"/>
      <w:sz w:val="24"/>
    </w:rPr>
  </w:style>
  <w:style w:type="paragraph" w:styleId="BodyTextIndent3">
    <w:name w:val="Body Text Indent 3"/>
    <w:basedOn w:val="Normal"/>
    <w:pPr>
      <w:ind w:firstLine="720"/>
      <w:jc w:val="both"/>
    </w:pPr>
    <w:rPr>
      <w:rFonts w:ascii="VNI-Times" w:hAnsi="VNI-Times"/>
      <w:sz w:val="24"/>
    </w:rPr>
  </w:style>
  <w:style w:type="paragraph" w:styleId="BodyText">
    <w:name w:val="Body Text"/>
    <w:basedOn w:val="Normal"/>
    <w:pPr>
      <w:widowControl w:val="0"/>
      <w:spacing w:before="120"/>
      <w:jc w:val="both"/>
    </w:pPr>
    <w:rPr>
      <w:rFonts w:ascii="VNnew Century Schoolbook" w:hAnsi="VNnew Century Schoolbook"/>
      <w:snapToGrid w:val="0"/>
      <w:sz w:val="22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Char">
    <w:name w:val=" Char"/>
    <w:basedOn w:val="Normal"/>
    <w:pPr>
      <w:spacing w:after="160" w:line="240" w:lineRule="exact"/>
    </w:pPr>
    <w:rPr>
      <w:rFonts w:ascii="Verdana" w:eastAsia="MS Mincho" w:hAnsi="Verdan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">
    <w:name w:val=" Char Char Char Char Char Char Char Char Char Char Char Char Char"/>
    <w:basedOn w:val="Normal"/>
    <w:next w:val="Normal"/>
    <w:autoRedefine/>
    <w:semiHidden/>
    <w:pPr>
      <w:spacing w:after="160" w:line="240" w:lineRule="exact"/>
    </w:pPr>
    <w:rPr>
      <w:sz w:val="28"/>
      <w:szCs w:val="22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B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character" w:customStyle="1" w:styleId="FooterChar">
    <w:name w:val="Footer Char"/>
    <w:basedOn w:val="DefaultParagraphFont"/>
    <w:link w:val="Footer"/>
    <w:rsid w:val="00B13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354">
          <w:marLeft w:val="-150"/>
          <w:marRight w:val="-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V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MVB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HUYEÄN XUAÂN LOÄC                     COÄNG HOAØ XAƠ HOÄI CHUÛ NGHÓA VIEÄT NAM</vt:lpstr>
    </vt:vector>
  </TitlesOfParts>
  <Company>FAMI COMPUTER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HUYEÄN XUAÂN LOÄC                     COÄNG HOAØ XAƠ HOÄI CHUÛ NGHÓA VIEÄT NAM</dc:title>
  <dc:subject/>
  <dc:creator>thucspc</dc:creator>
  <cp:keywords/>
  <cp:lastModifiedBy>THUC TRAN</cp:lastModifiedBy>
  <cp:revision>2</cp:revision>
  <cp:lastPrinted>2019-12-26T08:12:00Z</cp:lastPrinted>
  <dcterms:created xsi:type="dcterms:W3CDTF">2019-12-26T08:17:00Z</dcterms:created>
  <dcterms:modified xsi:type="dcterms:W3CDTF">2019-12-26T08:17:00Z</dcterms:modified>
</cp:coreProperties>
</file>