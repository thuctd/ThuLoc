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44" w:type="dxa"/>
        <w:jc w:val="center"/>
        <w:tblLook w:val="0000" w:firstRow="0" w:lastRow="0" w:firstColumn="0" w:lastColumn="0" w:noHBand="0" w:noVBand="0"/>
      </w:tblPr>
      <w:tblGrid>
        <w:gridCol w:w="3959"/>
        <w:gridCol w:w="5785"/>
      </w:tblGrid>
      <w:tr w:rsidR="006E7755" w:rsidRPr="002D7FA3" w:rsidTr="00882CB1">
        <w:trPr>
          <w:trHeight w:val="1130"/>
          <w:jc w:val="center"/>
        </w:trPr>
        <w:tc>
          <w:tcPr>
            <w:tcW w:w="3959" w:type="dxa"/>
          </w:tcPr>
          <w:p w:rsidR="00CE7CF8" w:rsidRPr="00882CB1" w:rsidRDefault="006E7755" w:rsidP="00882CB1">
            <w:pPr>
              <w:jc w:val="center"/>
              <w:rPr>
                <w:b/>
              </w:rPr>
            </w:pPr>
            <w:r w:rsidRPr="00882CB1">
              <w:rPr>
                <w:b/>
              </w:rPr>
              <w:t xml:space="preserve">CÔNG TY </w:t>
            </w:r>
            <w:r w:rsidR="009555BD" w:rsidRPr="00882CB1">
              <w:rPr>
                <w:b/>
              </w:rPr>
              <w:t>TNHH</w:t>
            </w:r>
          </w:p>
          <w:p w:rsidR="00CE7CF8" w:rsidRPr="00882CB1" w:rsidRDefault="00CE7CF8" w:rsidP="00882CB1">
            <w:pPr>
              <w:jc w:val="center"/>
              <w:rPr>
                <w:b/>
              </w:rPr>
            </w:pPr>
            <w:r w:rsidRPr="00882CB1">
              <w:rPr>
                <w:b/>
              </w:rPr>
              <w:t>THU LỘC</w:t>
            </w:r>
          </w:p>
          <w:p w:rsidR="005E61B2" w:rsidRPr="002D7FA3" w:rsidRDefault="00BE04AD" w:rsidP="00CE7CF8">
            <w:pPr>
              <w:jc w:val="center"/>
              <w:rPr>
                <w:b/>
                <w:bCs/>
                <w:sz w:val="24"/>
                <w:szCs w:val="24"/>
              </w:rPr>
            </w:pPr>
            <w:r w:rsidRPr="002D7FA3">
              <w:rPr>
                <w:b/>
                <w:bCs/>
                <w:sz w:val="24"/>
                <w:szCs w:val="24"/>
              </w:rPr>
              <w:t>–––––––––––––––––</w:t>
            </w:r>
          </w:p>
        </w:tc>
        <w:tc>
          <w:tcPr>
            <w:tcW w:w="5785" w:type="dxa"/>
          </w:tcPr>
          <w:p w:rsidR="006E7755" w:rsidRPr="002D7FA3" w:rsidRDefault="006E7755" w:rsidP="002D7FA3">
            <w:pPr>
              <w:jc w:val="center"/>
              <w:rPr>
                <w:b/>
                <w:bCs/>
                <w:sz w:val="24"/>
                <w:szCs w:val="24"/>
              </w:rPr>
            </w:pPr>
            <w:r w:rsidRPr="002D7FA3">
              <w:rPr>
                <w:b/>
                <w:bCs/>
                <w:sz w:val="24"/>
                <w:szCs w:val="24"/>
              </w:rPr>
              <w:t>CỘNG HOÀ XÃ HỘI CHỦ NGHĨA VIỆT NAM</w:t>
            </w:r>
          </w:p>
          <w:p w:rsidR="006E7755" w:rsidRPr="002D7FA3" w:rsidRDefault="006E7755" w:rsidP="002D7FA3">
            <w:pPr>
              <w:jc w:val="center"/>
              <w:rPr>
                <w:b/>
                <w:bCs/>
                <w:szCs w:val="26"/>
              </w:rPr>
            </w:pPr>
            <w:r w:rsidRPr="002D7FA3">
              <w:rPr>
                <w:b/>
                <w:bCs/>
                <w:szCs w:val="26"/>
              </w:rPr>
              <w:t>Độc lập - Tự do - Hạnh phúc</w:t>
            </w:r>
          </w:p>
          <w:p w:rsidR="006E7755" w:rsidRPr="002D7FA3" w:rsidRDefault="00832F1C" w:rsidP="002D7FA3">
            <w:pPr>
              <w:jc w:val="center"/>
              <w:rPr>
                <w:b/>
                <w:bCs/>
                <w:szCs w:val="26"/>
              </w:rPr>
            </w:pPr>
            <w:r w:rsidRPr="002D7FA3">
              <w:rPr>
                <w:b/>
                <w:bCs/>
                <w:szCs w:val="26"/>
              </w:rPr>
              <w:t>–––––––––––––––––––</w:t>
            </w:r>
          </w:p>
          <w:p w:rsidR="006E7755" w:rsidRPr="002D7FA3" w:rsidRDefault="006E7755" w:rsidP="002D7FA3">
            <w:pPr>
              <w:jc w:val="center"/>
              <w:rPr>
                <w:b/>
                <w:bCs/>
                <w:sz w:val="24"/>
                <w:szCs w:val="24"/>
              </w:rPr>
            </w:pPr>
          </w:p>
        </w:tc>
      </w:tr>
      <w:tr w:rsidR="00E9448C" w:rsidRPr="00F55FEA" w:rsidTr="00882CB1">
        <w:trPr>
          <w:trHeight w:val="630"/>
          <w:jc w:val="center"/>
        </w:trPr>
        <w:tc>
          <w:tcPr>
            <w:tcW w:w="3959" w:type="dxa"/>
          </w:tcPr>
          <w:p w:rsidR="000D2E6B" w:rsidRPr="000841D8" w:rsidRDefault="00E9448C" w:rsidP="000D2E6B">
            <w:pPr>
              <w:ind w:left="-142" w:firstLine="142"/>
              <w:jc w:val="center"/>
              <w:rPr>
                <w:sz w:val="24"/>
                <w:szCs w:val="24"/>
              </w:rPr>
            </w:pPr>
            <w:r w:rsidRPr="00F55FEA">
              <w:rPr>
                <w:szCs w:val="26"/>
              </w:rPr>
              <w:t xml:space="preserve">Số:      </w:t>
            </w:r>
            <w:r>
              <w:rPr>
                <w:szCs w:val="26"/>
              </w:rPr>
              <w:t xml:space="preserve">  </w:t>
            </w:r>
            <w:r w:rsidRPr="00F55FEA">
              <w:rPr>
                <w:szCs w:val="26"/>
              </w:rPr>
              <w:t xml:space="preserve"> </w:t>
            </w:r>
            <w:r w:rsidR="004B0227" w:rsidRPr="000841D8">
              <w:rPr>
                <w:szCs w:val="26"/>
              </w:rPr>
              <w:t xml:space="preserve"> </w:t>
            </w:r>
            <w:r w:rsidRPr="00F55FEA">
              <w:rPr>
                <w:szCs w:val="26"/>
              </w:rPr>
              <w:t>/</w:t>
            </w:r>
            <w:r w:rsidR="000D2E6B" w:rsidRPr="000841D8">
              <w:rPr>
                <w:szCs w:val="26"/>
              </w:rPr>
              <w:t>TB-</w:t>
            </w:r>
            <w:r w:rsidR="00CE7CF8">
              <w:rPr>
                <w:szCs w:val="26"/>
              </w:rPr>
              <w:t>TL</w:t>
            </w:r>
          </w:p>
          <w:p w:rsidR="00E9448C" w:rsidRPr="000841D8" w:rsidRDefault="000841D8" w:rsidP="002D7FA3">
            <w:pPr>
              <w:ind w:left="90" w:right="180" w:firstLine="142"/>
              <w:jc w:val="center"/>
              <w:rPr>
                <w:sz w:val="24"/>
                <w:szCs w:val="24"/>
                <w:lang w:val="en-US"/>
              </w:rPr>
            </w:pPr>
            <w:r w:rsidRPr="000841D8">
              <w:rPr>
                <w:sz w:val="24"/>
                <w:szCs w:val="24"/>
              </w:rPr>
              <w:t>V/v</w:t>
            </w:r>
            <w:r>
              <w:rPr>
                <w:sz w:val="24"/>
                <w:szCs w:val="24"/>
                <w:lang w:val="en-US"/>
              </w:rPr>
              <w:t xml:space="preserve"> </w:t>
            </w:r>
          </w:p>
        </w:tc>
        <w:tc>
          <w:tcPr>
            <w:tcW w:w="5785" w:type="dxa"/>
          </w:tcPr>
          <w:p w:rsidR="00E9448C" w:rsidRPr="00B44B1F" w:rsidRDefault="00E9448C" w:rsidP="002D7FA3">
            <w:pPr>
              <w:ind w:right="-108"/>
              <w:jc w:val="center"/>
              <w:rPr>
                <w:b/>
                <w:bCs/>
                <w:sz w:val="24"/>
                <w:szCs w:val="24"/>
              </w:rPr>
            </w:pPr>
            <w:r w:rsidRPr="00B44B1F">
              <w:rPr>
                <w:i/>
                <w:iCs/>
                <w:szCs w:val="26"/>
              </w:rPr>
              <w:t>Xuân Lộc, ngày</w:t>
            </w:r>
            <w:r>
              <w:rPr>
                <w:i/>
                <w:iCs/>
                <w:szCs w:val="26"/>
              </w:rPr>
              <w:t xml:space="preserve"> </w:t>
            </w:r>
            <w:r w:rsidRPr="00324E4E">
              <w:rPr>
                <w:i/>
                <w:iCs/>
                <w:szCs w:val="26"/>
              </w:rPr>
              <w:t xml:space="preserve">     </w:t>
            </w:r>
            <w:r>
              <w:rPr>
                <w:i/>
                <w:iCs/>
                <w:szCs w:val="26"/>
              </w:rPr>
              <w:t xml:space="preserve"> </w:t>
            </w:r>
            <w:r w:rsidRPr="00B44B1F">
              <w:rPr>
                <w:i/>
                <w:iCs/>
                <w:szCs w:val="26"/>
              </w:rPr>
              <w:t>tháng</w:t>
            </w:r>
            <w:r>
              <w:rPr>
                <w:i/>
                <w:iCs/>
                <w:szCs w:val="26"/>
              </w:rPr>
              <w:t xml:space="preserve"> </w:t>
            </w:r>
            <w:r w:rsidRPr="00324E4E">
              <w:rPr>
                <w:i/>
                <w:iCs/>
                <w:szCs w:val="26"/>
              </w:rPr>
              <w:t xml:space="preserve">     </w:t>
            </w:r>
            <w:r w:rsidRPr="00B44B1F">
              <w:rPr>
                <w:i/>
                <w:iCs/>
                <w:szCs w:val="26"/>
              </w:rPr>
              <w:t xml:space="preserve"> năm </w:t>
            </w:r>
            <w:r w:rsidR="004B0227">
              <w:rPr>
                <w:i/>
                <w:iCs/>
                <w:szCs w:val="26"/>
              </w:rPr>
              <w:fldChar w:fldCharType="begin"/>
            </w:r>
            <w:r w:rsidR="004B0227">
              <w:rPr>
                <w:i/>
                <w:iCs/>
                <w:szCs w:val="26"/>
              </w:rPr>
              <w:instrText xml:space="preserve"> DATE  \@ "YYYY"  \* MERGEFORMAT </w:instrText>
            </w:r>
            <w:r w:rsidR="004B0227">
              <w:rPr>
                <w:i/>
                <w:iCs/>
                <w:szCs w:val="26"/>
              </w:rPr>
              <w:fldChar w:fldCharType="separate"/>
            </w:r>
            <w:r w:rsidR="003939D3">
              <w:rPr>
                <w:i/>
                <w:iCs/>
                <w:noProof/>
                <w:szCs w:val="26"/>
              </w:rPr>
              <w:t>2020</w:t>
            </w:r>
            <w:r w:rsidR="004B0227">
              <w:rPr>
                <w:i/>
                <w:iCs/>
                <w:szCs w:val="26"/>
              </w:rPr>
              <w:fldChar w:fldCharType="end"/>
            </w:r>
          </w:p>
        </w:tc>
      </w:tr>
    </w:tbl>
    <w:p w:rsidR="00CB433B" w:rsidRDefault="00CB433B" w:rsidP="00CB433B">
      <w:pPr>
        <w:spacing w:before="120" w:after="120"/>
        <w:ind w:firstLine="720"/>
        <w:jc w:val="center"/>
        <w:rPr>
          <w:b/>
          <w:sz w:val="28"/>
        </w:rPr>
      </w:pPr>
      <w:r w:rsidRPr="00CB433B">
        <w:rPr>
          <w:b/>
          <w:sz w:val="28"/>
          <w:lang w:val="en-US"/>
        </w:rPr>
        <w:t xml:space="preserve">PHƯƠNG </w:t>
      </w:r>
      <w:proofErr w:type="gramStart"/>
      <w:r w:rsidRPr="00CB433B">
        <w:rPr>
          <w:b/>
          <w:sz w:val="28"/>
          <w:lang w:val="en-US"/>
        </w:rPr>
        <w:t>ÁN</w:t>
      </w:r>
      <w:proofErr w:type="gramEnd"/>
      <w:r w:rsidRPr="00CB433B">
        <w:rPr>
          <w:b/>
          <w:sz w:val="28"/>
          <w:lang w:val="en-US"/>
        </w:rPr>
        <w:t xml:space="preserve"> THI CÔNG VÀ BIỆN PHÁP AN TOÀN</w:t>
      </w:r>
    </w:p>
    <w:p w:rsidR="002474B7" w:rsidRDefault="00CB433B" w:rsidP="00CB433B">
      <w:pPr>
        <w:spacing w:before="120" w:after="120"/>
        <w:ind w:firstLine="720"/>
        <w:jc w:val="center"/>
        <w:rPr>
          <w:b/>
          <w:lang w:val="en-US"/>
        </w:rPr>
      </w:pPr>
      <w:r>
        <w:rPr>
          <w:b/>
        </w:rPr>
        <w:t>Nội dung công tác: D</w:t>
      </w:r>
      <w:r w:rsidRPr="00CB433B">
        <w:rPr>
          <w:b/>
        </w:rPr>
        <w:t>i dời hệ thống điện trung hạ thế, trạm biến áp - thuộc dự án: Đường Nguyễn Thị Minh Khai, Huyện Xuân Lộc</w:t>
      </w:r>
    </w:p>
    <w:p w:rsidR="003939D3" w:rsidRPr="003939D3" w:rsidRDefault="003939D3" w:rsidP="00CB433B">
      <w:pPr>
        <w:spacing w:before="120" w:after="120"/>
        <w:ind w:firstLine="720"/>
        <w:jc w:val="center"/>
        <w:rPr>
          <w:lang w:val="en-US"/>
        </w:rPr>
      </w:pPr>
    </w:p>
    <w:p w:rsidR="002474B7" w:rsidRPr="003939D3" w:rsidRDefault="00CB433B" w:rsidP="00FE4A04">
      <w:pPr>
        <w:pStyle w:val="H0"/>
      </w:pPr>
      <w:r w:rsidRPr="003939D3">
        <w:t>CƠ SỞ</w:t>
      </w:r>
      <w:r w:rsidR="00F8483A" w:rsidRPr="003939D3">
        <w:t xml:space="preserve"> PHÁP LÝ</w:t>
      </w:r>
    </w:p>
    <w:p w:rsidR="003939D3" w:rsidRPr="003939D3" w:rsidRDefault="003939D3" w:rsidP="00FE4A04">
      <w:pPr>
        <w:pStyle w:val="H-"/>
      </w:pPr>
      <w:r w:rsidRPr="003939D3">
        <w:t>Căn cứ vào các hồ sơ Báo cáo kinh tế kỹ thuật và bản vẽ thiết kế thi công đã được thẩm tra phê duyệt.</w:t>
      </w:r>
    </w:p>
    <w:p w:rsidR="003939D3" w:rsidRPr="003939D3" w:rsidRDefault="003939D3" w:rsidP="00FE4A04">
      <w:pPr>
        <w:pStyle w:val="H-"/>
        <w:rPr>
          <w:b/>
          <w:bCs/>
          <w:lang w:val="vi-VN"/>
        </w:rPr>
      </w:pPr>
      <w:r w:rsidRPr="003939D3">
        <w:t>Căn cứ vào Hợp đồng thi công xây dựng công trình đã được ký kết giữa Ban QLDA huyện Xuân Lộc và Công ty TNHH Thu Lộc.</w:t>
      </w:r>
    </w:p>
    <w:p w:rsidR="00CB433B" w:rsidRPr="00FE4A04" w:rsidRDefault="00F8483A" w:rsidP="00FE4A04">
      <w:pPr>
        <w:pStyle w:val="H0"/>
      </w:pPr>
      <w:r w:rsidRPr="00FE4A04">
        <w:t>XÁC ĐỊNH YÊU CẦU CÔNG TÁC</w:t>
      </w:r>
    </w:p>
    <w:p w:rsidR="003939D3" w:rsidRPr="00FE4A04" w:rsidRDefault="003939D3" w:rsidP="00FE4A04">
      <w:pPr>
        <w:pStyle w:val="H1"/>
        <w:numPr>
          <w:ilvl w:val="0"/>
          <w:numId w:val="17"/>
        </w:numPr>
      </w:pPr>
      <w:r w:rsidRPr="00FE4A04">
        <w:t>Nội dung công tác:</w:t>
      </w:r>
    </w:p>
    <w:p w:rsidR="003939D3" w:rsidRDefault="003939D3" w:rsidP="00FE4A04">
      <w:pPr>
        <w:pStyle w:val="H1"/>
        <w:numPr>
          <w:ilvl w:val="0"/>
          <w:numId w:val="17"/>
        </w:numPr>
      </w:pPr>
      <w:r>
        <w:t xml:space="preserve">Thời gian dự kiến thực hiện: </w:t>
      </w:r>
    </w:p>
    <w:p w:rsidR="003939D3" w:rsidRDefault="003939D3" w:rsidP="00FE4A04">
      <w:pPr>
        <w:pStyle w:val="H-"/>
      </w:pPr>
      <w:r>
        <w:t>Bắt đầu công việc</w:t>
      </w:r>
      <w:r w:rsidR="00E4522D">
        <w:t xml:space="preserve">: </w:t>
      </w:r>
      <w:r>
        <w:t>.... giờ.....phút, ngày....tháng...</w:t>
      </w:r>
      <w:r>
        <w:t xml:space="preserve">  </w:t>
      </w:r>
      <w:r>
        <w:t>năm</w:t>
      </w:r>
      <w:r>
        <w:t xml:space="preserve"> </w:t>
      </w:r>
    </w:p>
    <w:p w:rsidR="003939D3" w:rsidRDefault="003939D3" w:rsidP="00FE4A04">
      <w:pPr>
        <w:pStyle w:val="H-"/>
      </w:pPr>
      <w:r>
        <w:t>Kết thúc công việc:</w:t>
      </w:r>
      <w:r w:rsidR="00E4522D">
        <w:t xml:space="preserve"> </w:t>
      </w:r>
      <w:r>
        <w:t>.... giờ.... phú</w:t>
      </w:r>
      <w:r>
        <w:t xml:space="preserve">t, ngày....tháng...năm...... </w:t>
      </w:r>
    </w:p>
    <w:p w:rsidR="003939D3" w:rsidRPr="003939D3" w:rsidRDefault="003939D3" w:rsidP="00FE4A04">
      <w:pPr>
        <w:pStyle w:val="H1"/>
      </w:pPr>
      <w:r w:rsidRPr="003939D3">
        <w:t>Địa điểm công tác:</w:t>
      </w:r>
    </w:p>
    <w:p w:rsidR="003939D3" w:rsidRDefault="0011171D" w:rsidP="00FE4A04">
      <w:pPr>
        <w:pStyle w:val="H-"/>
      </w:pPr>
      <w:r>
        <w:t>Đường dây hạ thế độc lập</w:t>
      </w:r>
    </w:p>
    <w:p w:rsidR="003939D3" w:rsidRDefault="003939D3" w:rsidP="00FE4A04">
      <w:pPr>
        <w:pStyle w:val="H1"/>
        <w:numPr>
          <w:ilvl w:val="0"/>
          <w:numId w:val="17"/>
        </w:numPr>
      </w:pPr>
      <w:r>
        <w:t>Khối lượng công việc và Phạm vi công t</w:t>
      </w:r>
      <w:r w:rsidR="00D83F98">
        <w:t>ác:</w:t>
      </w:r>
    </w:p>
    <w:p w:rsidR="003939D3" w:rsidRDefault="003939D3" w:rsidP="00FE4A04">
      <w:pPr>
        <w:pStyle w:val="H-"/>
      </w:pPr>
      <w:bookmarkStart w:id="0" w:name="_GoBack"/>
      <w:bookmarkEnd w:id="0"/>
    </w:p>
    <w:p w:rsidR="00F8483A" w:rsidRPr="00E4522D" w:rsidRDefault="00F8483A" w:rsidP="00FE4A04">
      <w:pPr>
        <w:pStyle w:val="H0"/>
      </w:pPr>
      <w:r w:rsidRPr="00F8483A">
        <w:t>VẬT TƯ, PHƯƠNG TIỆN, DỤNG CỤ AN TOÀN-ĐO LƯỜNG-THI CÔNG PHỤC VỤ CÔNG TÁC:</w:t>
      </w:r>
    </w:p>
    <w:p w:rsidR="00E4522D" w:rsidRDefault="00514F4F" w:rsidP="00FE4A04">
      <w:pPr>
        <w:pStyle w:val="H1"/>
        <w:numPr>
          <w:ilvl w:val="0"/>
          <w:numId w:val="18"/>
        </w:numPr>
      </w:pPr>
      <w:r w:rsidRPr="00514F4F">
        <w:t>Vật tư:</w:t>
      </w:r>
    </w:p>
    <w:p w:rsidR="00514F4F" w:rsidRDefault="00514F4F" w:rsidP="00FE4A04">
      <w:pPr>
        <w:pStyle w:val="H1"/>
        <w:numPr>
          <w:ilvl w:val="0"/>
          <w:numId w:val="18"/>
        </w:numPr>
      </w:pPr>
      <w:r w:rsidRPr="00514F4F">
        <w:t>Dụng cụ an toàn:</w:t>
      </w:r>
    </w:p>
    <w:p w:rsidR="00514F4F" w:rsidRDefault="00514F4F" w:rsidP="00FE4A04">
      <w:pPr>
        <w:pStyle w:val="H1"/>
        <w:numPr>
          <w:ilvl w:val="0"/>
          <w:numId w:val="18"/>
        </w:numPr>
      </w:pPr>
      <w:r w:rsidRPr="00514F4F">
        <w:t>Dụng cụ đo lường</w:t>
      </w:r>
      <w:r>
        <w:t>:</w:t>
      </w:r>
    </w:p>
    <w:p w:rsidR="00514F4F" w:rsidRPr="00F8483A" w:rsidRDefault="00514F4F" w:rsidP="00FE4A04">
      <w:pPr>
        <w:pStyle w:val="H1"/>
        <w:numPr>
          <w:ilvl w:val="0"/>
          <w:numId w:val="18"/>
        </w:numPr>
      </w:pPr>
      <w:r w:rsidRPr="00514F4F">
        <w:t>Dụng cụ thi công:</w:t>
      </w:r>
    </w:p>
    <w:p w:rsidR="00F8483A" w:rsidRPr="00514F4F" w:rsidRDefault="00F8483A" w:rsidP="00FE4A04">
      <w:pPr>
        <w:pStyle w:val="H0"/>
      </w:pPr>
      <w:r w:rsidRPr="00F8483A">
        <w:t>BIỆN PHÁP ĐẢM BẢO AN TOÀN KHI TIẾN HÀNH CÔNG TÁC</w:t>
      </w:r>
    </w:p>
    <w:p w:rsidR="00514F4F" w:rsidRDefault="00514F4F" w:rsidP="00FE4A04">
      <w:pPr>
        <w:pStyle w:val="H1"/>
        <w:numPr>
          <w:ilvl w:val="0"/>
          <w:numId w:val="19"/>
        </w:numPr>
      </w:pPr>
      <w:r w:rsidRPr="00514F4F">
        <w:t>Biện pháp kỹ thuật</w:t>
      </w:r>
      <w:r>
        <w:t>:</w:t>
      </w:r>
    </w:p>
    <w:p w:rsidR="00514F4F" w:rsidRPr="00677CB0" w:rsidRDefault="00514F4F" w:rsidP="00FE4A04">
      <w:pPr>
        <w:pStyle w:val="H-"/>
      </w:pPr>
      <w:r w:rsidRPr="00677CB0">
        <w:t>Cần cắt điện: (Ghỉ các vị trí, tên các thiết bị : MC, Recloser, LBS, FCO... cần khu vực thực hiện công tác)</w:t>
      </w:r>
    </w:p>
    <w:p w:rsidR="00514F4F" w:rsidRDefault="00514F4F" w:rsidP="00FE4A04">
      <w:pPr>
        <w:pStyle w:val="H-"/>
      </w:pPr>
      <w:r>
        <w:t>Đặt tiếp đất: (Ghi các vị trí cần thực hiện thử điện, tiếp đất trong khu vực công tác)</w:t>
      </w:r>
    </w:p>
    <w:p w:rsidR="00514F4F" w:rsidRDefault="00514F4F" w:rsidP="00FE4A04">
      <w:pPr>
        <w:pStyle w:val="H-"/>
        <w:numPr>
          <w:ilvl w:val="0"/>
          <w:numId w:val="0"/>
        </w:numPr>
      </w:pPr>
    </w:p>
    <w:p w:rsidR="00514F4F" w:rsidRDefault="00514F4F" w:rsidP="00FE4A04">
      <w:pPr>
        <w:pStyle w:val="H-"/>
      </w:pPr>
      <w:r>
        <w:lastRenderedPageBreak/>
        <w:t>Đặt rảo chắn và treo biển báo</w:t>
      </w:r>
      <w:r>
        <w:t xml:space="preserve">: (Ghi các loại biển báo cần treo tại các vị trí đã thực điện, tiếp </w:t>
      </w:r>
      <w:proofErr w:type="gramStart"/>
      <w:r>
        <w:t>đất, ...</w:t>
      </w:r>
      <w:proofErr w:type="gramEnd"/>
      <w:r>
        <w:t xml:space="preserve"> và biển báo, đặt rào chắn công trường trong khu vực công tác).</w:t>
      </w:r>
    </w:p>
    <w:p w:rsidR="00514F4F" w:rsidRDefault="00514F4F" w:rsidP="00FE4A04">
      <w:pPr>
        <w:pStyle w:val="H-"/>
      </w:pPr>
      <w:r>
        <w:t>Phương thức truyền</w:t>
      </w:r>
      <w:r>
        <w:t xml:space="preserve"> lệnh cho phép bắt đầu làm việc</w:t>
      </w:r>
      <w:r>
        <w:t>: (Ghi rõ phương thức)</w:t>
      </w:r>
    </w:p>
    <w:p w:rsidR="00514F4F" w:rsidRDefault="00514F4F" w:rsidP="00FE4A04">
      <w:pPr>
        <w:pStyle w:val="H1"/>
        <w:numPr>
          <w:ilvl w:val="0"/>
          <w:numId w:val="19"/>
        </w:numPr>
      </w:pPr>
      <w:r w:rsidRPr="00514F4F">
        <w:t>Biện pháp tổ chức:</w:t>
      </w:r>
    </w:p>
    <w:p w:rsidR="00514F4F" w:rsidRDefault="00514F4F" w:rsidP="00FE4A04">
      <w:pPr>
        <w:pStyle w:val="H-"/>
        <w:numPr>
          <w:ilvl w:val="0"/>
          <w:numId w:val="21"/>
        </w:numPr>
      </w:pPr>
      <w:r w:rsidRPr="00514F4F">
        <w:t>Tổ chức công việc theo phiếu công tác/LCT</w:t>
      </w:r>
      <w:r w:rsidR="009F34A0">
        <w:t>:</w:t>
      </w:r>
    </w:p>
    <w:p w:rsidR="00514F4F" w:rsidRPr="00514F4F" w:rsidRDefault="00514F4F" w:rsidP="00FE4A04">
      <w:pPr>
        <w:pStyle w:val="H-"/>
      </w:pPr>
      <w:r w:rsidRPr="00514F4F">
        <w:t>Đơn vị công tác 1</w:t>
      </w:r>
      <w:proofErr w:type="gramStart"/>
      <w:r w:rsidRPr="00514F4F">
        <w:t>:..........</w:t>
      </w:r>
      <w:proofErr w:type="gramEnd"/>
      <w:r w:rsidRPr="00514F4F">
        <w:t xml:space="preserve"> theo PCT/LCT...</w:t>
      </w:r>
    </w:p>
    <w:p w:rsidR="00514F4F" w:rsidRDefault="00514F4F" w:rsidP="00FE4A04">
      <w:pPr>
        <w:pStyle w:val="H-"/>
        <w:numPr>
          <w:ilvl w:val="0"/>
          <w:numId w:val="0"/>
        </w:numPr>
        <w:ind w:left="720"/>
      </w:pPr>
      <w:r>
        <w:t xml:space="preserve">Nội dung công việc: </w:t>
      </w:r>
      <w:r>
        <w:t xml:space="preserve">thực hiện trong phạm vi từ trụ... đến </w:t>
      </w:r>
      <w:proofErr w:type="gramStart"/>
      <w:r>
        <w:t>trụ ...</w:t>
      </w:r>
      <w:proofErr w:type="gramEnd"/>
      <w:r>
        <w:t xml:space="preserve"> </w:t>
      </w:r>
    </w:p>
    <w:p w:rsidR="00514F4F" w:rsidRDefault="00514F4F" w:rsidP="00FE4A04">
      <w:pPr>
        <w:pStyle w:val="H-"/>
      </w:pPr>
      <w:r>
        <w:t xml:space="preserve">Đơn vị công tác 2: </w:t>
      </w:r>
      <w:proofErr w:type="gramStart"/>
      <w:r>
        <w:t>theo</w:t>
      </w:r>
      <w:proofErr w:type="gramEnd"/>
      <w:r>
        <w:t xml:space="preserve"> PCT/LCT...</w:t>
      </w:r>
    </w:p>
    <w:p w:rsidR="00514F4F" w:rsidRDefault="00514F4F" w:rsidP="00FE4A04">
      <w:pPr>
        <w:pStyle w:val="H-"/>
        <w:numPr>
          <w:ilvl w:val="0"/>
          <w:numId w:val="0"/>
        </w:numPr>
        <w:ind w:left="720"/>
      </w:pPr>
      <w:r>
        <w:t xml:space="preserve">Nội dung công việc.....thực hiện trong phạm vi từ trụ.... đến </w:t>
      </w:r>
      <w:proofErr w:type="gramStart"/>
      <w:r>
        <w:t>trụ ...</w:t>
      </w:r>
      <w:proofErr w:type="gramEnd"/>
      <w:r>
        <w:t xml:space="preserve"> </w:t>
      </w:r>
    </w:p>
    <w:p w:rsidR="00514F4F" w:rsidRPr="008A108F" w:rsidRDefault="00514F4F" w:rsidP="00FE4A04">
      <w:pPr>
        <w:pStyle w:val="H-"/>
        <w:numPr>
          <w:ilvl w:val="0"/>
          <w:numId w:val="21"/>
        </w:numPr>
      </w:pPr>
      <w:r w:rsidRPr="008A108F">
        <w:t>Việc th</w:t>
      </w:r>
      <w:r w:rsidRPr="008A108F">
        <w:t>ực hiện Giấy bản giao (nếu có):</w:t>
      </w:r>
    </w:p>
    <w:p w:rsidR="00514F4F" w:rsidRDefault="00514F4F" w:rsidP="00FE4A04">
      <w:pPr>
        <w:pStyle w:val="H-"/>
      </w:pPr>
      <w:r>
        <w:t>Đơn vị QLVH 1 thực hiện: cắt điện..., nối đất..., Phương thức bàn giao... Đơn vị QLVH 2 thực hiện: cắt điện..., nối đất..., Phương thức bàn giao...</w:t>
      </w:r>
    </w:p>
    <w:p w:rsidR="00514F4F" w:rsidRDefault="00514F4F" w:rsidP="00FE4A04">
      <w:pPr>
        <w:pStyle w:val="H-"/>
        <w:numPr>
          <w:ilvl w:val="0"/>
          <w:numId w:val="21"/>
        </w:numPr>
      </w:pPr>
      <w:r w:rsidRPr="008A108F">
        <w:t xml:space="preserve">Phân công </w:t>
      </w:r>
      <w:r w:rsidR="008A108F">
        <w:t>các thành viên trong từng ĐVCT:</w:t>
      </w:r>
    </w:p>
    <w:tbl>
      <w:tblPr>
        <w:tblW w:w="9229" w:type="dxa"/>
        <w:tblInd w:w="93" w:type="dxa"/>
        <w:tblLook w:val="04A0" w:firstRow="1" w:lastRow="0" w:firstColumn="1" w:lastColumn="0" w:noHBand="0" w:noVBand="1"/>
      </w:tblPr>
      <w:tblGrid>
        <w:gridCol w:w="671"/>
        <w:gridCol w:w="2321"/>
        <w:gridCol w:w="1033"/>
        <w:gridCol w:w="2653"/>
        <w:gridCol w:w="2551"/>
      </w:tblGrid>
      <w:tr w:rsidR="008A108F" w:rsidRPr="008A108F" w:rsidTr="008A108F">
        <w:trPr>
          <w:trHeight w:val="660"/>
        </w:trPr>
        <w:tc>
          <w:tcPr>
            <w:tcW w:w="6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108F" w:rsidRPr="008A108F" w:rsidRDefault="008A108F" w:rsidP="008A108F">
            <w:pPr>
              <w:jc w:val="center"/>
              <w:rPr>
                <w:b/>
                <w:bCs/>
                <w:color w:val="000000"/>
                <w:sz w:val="24"/>
                <w:szCs w:val="24"/>
                <w:lang w:val="en-US"/>
              </w:rPr>
            </w:pPr>
            <w:r w:rsidRPr="008A108F">
              <w:rPr>
                <w:b/>
                <w:bCs/>
                <w:color w:val="000000"/>
                <w:sz w:val="24"/>
                <w:szCs w:val="24"/>
                <w:lang w:val="en-US"/>
              </w:rPr>
              <w:t>STT</w:t>
            </w:r>
          </w:p>
        </w:tc>
        <w:tc>
          <w:tcPr>
            <w:tcW w:w="2321" w:type="dxa"/>
            <w:tcBorders>
              <w:top w:val="single" w:sz="4" w:space="0" w:color="auto"/>
              <w:left w:val="nil"/>
              <w:bottom w:val="single" w:sz="4" w:space="0" w:color="auto"/>
              <w:right w:val="single" w:sz="4" w:space="0" w:color="auto"/>
            </w:tcBorders>
            <w:shd w:val="clear" w:color="auto" w:fill="auto"/>
            <w:vAlign w:val="center"/>
            <w:hideMark/>
          </w:tcPr>
          <w:p w:rsidR="008A108F" w:rsidRPr="008A108F" w:rsidRDefault="008A108F" w:rsidP="008A108F">
            <w:pPr>
              <w:jc w:val="center"/>
              <w:rPr>
                <w:b/>
                <w:bCs/>
                <w:color w:val="000000"/>
                <w:sz w:val="24"/>
                <w:szCs w:val="24"/>
                <w:lang w:val="en-US"/>
              </w:rPr>
            </w:pPr>
            <w:r w:rsidRPr="008A108F">
              <w:rPr>
                <w:b/>
                <w:bCs/>
                <w:color w:val="000000"/>
                <w:sz w:val="24"/>
                <w:szCs w:val="24"/>
                <w:lang w:val="en-US"/>
              </w:rPr>
              <w:t>Họ và tên</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rsidR="008A108F" w:rsidRPr="008A108F" w:rsidRDefault="008A108F" w:rsidP="008A108F">
            <w:pPr>
              <w:jc w:val="center"/>
              <w:rPr>
                <w:b/>
                <w:bCs/>
                <w:color w:val="000000"/>
                <w:sz w:val="24"/>
                <w:szCs w:val="24"/>
                <w:lang w:val="en-US"/>
              </w:rPr>
            </w:pPr>
            <w:r w:rsidRPr="008A108F">
              <w:rPr>
                <w:b/>
                <w:bCs/>
                <w:color w:val="000000"/>
                <w:sz w:val="24"/>
                <w:szCs w:val="24"/>
                <w:lang w:val="en-US"/>
              </w:rPr>
              <w:t>Bậc</w:t>
            </w:r>
            <w:r>
              <w:rPr>
                <w:b/>
                <w:bCs/>
                <w:color w:val="000000"/>
                <w:sz w:val="24"/>
                <w:szCs w:val="24"/>
                <w:lang w:val="en-US"/>
              </w:rPr>
              <w:t xml:space="preserve"> AT</w:t>
            </w:r>
          </w:p>
        </w:tc>
        <w:tc>
          <w:tcPr>
            <w:tcW w:w="2653" w:type="dxa"/>
            <w:tcBorders>
              <w:top w:val="single" w:sz="4" w:space="0" w:color="auto"/>
              <w:left w:val="nil"/>
              <w:bottom w:val="single" w:sz="4" w:space="0" w:color="auto"/>
              <w:right w:val="single" w:sz="4" w:space="0" w:color="auto"/>
            </w:tcBorders>
            <w:shd w:val="clear" w:color="auto" w:fill="auto"/>
            <w:vAlign w:val="center"/>
            <w:hideMark/>
          </w:tcPr>
          <w:p w:rsidR="008A108F" w:rsidRPr="008A108F" w:rsidRDefault="008A108F" w:rsidP="008A108F">
            <w:pPr>
              <w:jc w:val="center"/>
              <w:rPr>
                <w:b/>
                <w:bCs/>
                <w:color w:val="000000"/>
                <w:sz w:val="24"/>
                <w:szCs w:val="24"/>
                <w:lang w:val="en-US"/>
              </w:rPr>
            </w:pPr>
            <w:r w:rsidRPr="008A108F">
              <w:rPr>
                <w:b/>
                <w:bCs/>
                <w:color w:val="000000"/>
                <w:sz w:val="24"/>
                <w:szCs w:val="24"/>
                <w:lang w:val="en-US"/>
              </w:rPr>
              <w:t>Làm biện pháp an toàn</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8A108F" w:rsidRPr="008A108F" w:rsidRDefault="008A108F" w:rsidP="008A108F">
            <w:pPr>
              <w:jc w:val="center"/>
              <w:rPr>
                <w:b/>
                <w:bCs/>
                <w:color w:val="000000"/>
                <w:sz w:val="24"/>
                <w:szCs w:val="24"/>
                <w:lang w:val="en-US"/>
              </w:rPr>
            </w:pPr>
            <w:r w:rsidRPr="008A108F">
              <w:rPr>
                <w:b/>
                <w:bCs/>
                <w:color w:val="000000"/>
                <w:sz w:val="24"/>
                <w:szCs w:val="24"/>
                <w:lang w:val="en-US"/>
              </w:rPr>
              <w:t>Làm tại vị trí phức tạp</w:t>
            </w:r>
          </w:p>
        </w:tc>
      </w:tr>
      <w:tr w:rsidR="008A108F" w:rsidRPr="008A108F" w:rsidTr="008A108F">
        <w:trPr>
          <w:trHeight w:val="315"/>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8A108F" w:rsidRPr="008A108F" w:rsidRDefault="008A108F" w:rsidP="008A108F">
            <w:pPr>
              <w:jc w:val="center"/>
              <w:rPr>
                <w:color w:val="000000"/>
                <w:sz w:val="24"/>
                <w:szCs w:val="24"/>
                <w:lang w:val="en-US"/>
              </w:rPr>
            </w:pPr>
            <w:r w:rsidRPr="008A108F">
              <w:rPr>
                <w:color w:val="000000"/>
                <w:sz w:val="24"/>
                <w:szCs w:val="24"/>
                <w:lang w:val="en-US"/>
              </w:rPr>
              <w:t>1</w:t>
            </w:r>
          </w:p>
        </w:tc>
        <w:tc>
          <w:tcPr>
            <w:tcW w:w="2321"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1033"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2653"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2551"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r>
      <w:tr w:rsidR="008A108F" w:rsidRPr="008A108F" w:rsidTr="008A108F">
        <w:trPr>
          <w:trHeight w:val="315"/>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8A108F" w:rsidRPr="008A108F" w:rsidRDefault="008A108F" w:rsidP="008A108F">
            <w:pPr>
              <w:jc w:val="center"/>
              <w:rPr>
                <w:color w:val="000000"/>
                <w:sz w:val="24"/>
                <w:szCs w:val="24"/>
                <w:lang w:val="en-US"/>
              </w:rPr>
            </w:pPr>
            <w:r w:rsidRPr="008A108F">
              <w:rPr>
                <w:color w:val="000000"/>
                <w:sz w:val="24"/>
                <w:szCs w:val="24"/>
                <w:lang w:val="en-US"/>
              </w:rPr>
              <w:t>2</w:t>
            </w:r>
          </w:p>
        </w:tc>
        <w:tc>
          <w:tcPr>
            <w:tcW w:w="2321"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1033"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2653"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2551"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r>
      <w:tr w:rsidR="008A108F" w:rsidRPr="008A108F" w:rsidTr="008A108F">
        <w:trPr>
          <w:trHeight w:val="315"/>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8A108F" w:rsidRPr="008A108F" w:rsidRDefault="008A108F" w:rsidP="008A108F">
            <w:pPr>
              <w:jc w:val="center"/>
              <w:rPr>
                <w:color w:val="000000"/>
                <w:sz w:val="24"/>
                <w:szCs w:val="24"/>
                <w:lang w:val="en-US"/>
              </w:rPr>
            </w:pPr>
            <w:r w:rsidRPr="008A108F">
              <w:rPr>
                <w:color w:val="000000"/>
                <w:sz w:val="24"/>
                <w:szCs w:val="24"/>
                <w:lang w:val="en-US"/>
              </w:rPr>
              <w:t>3</w:t>
            </w:r>
          </w:p>
        </w:tc>
        <w:tc>
          <w:tcPr>
            <w:tcW w:w="2321"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1033"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2653"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2551"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r>
      <w:tr w:rsidR="008A108F" w:rsidRPr="008A108F" w:rsidTr="008A108F">
        <w:trPr>
          <w:trHeight w:val="315"/>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8A108F" w:rsidRPr="008A108F" w:rsidRDefault="008A108F" w:rsidP="008A108F">
            <w:pPr>
              <w:jc w:val="center"/>
              <w:rPr>
                <w:color w:val="000000"/>
                <w:sz w:val="24"/>
                <w:szCs w:val="24"/>
                <w:lang w:val="en-US"/>
              </w:rPr>
            </w:pPr>
            <w:r w:rsidRPr="008A108F">
              <w:rPr>
                <w:color w:val="000000"/>
                <w:sz w:val="24"/>
                <w:szCs w:val="24"/>
                <w:lang w:val="en-US"/>
              </w:rPr>
              <w:t>4</w:t>
            </w:r>
          </w:p>
        </w:tc>
        <w:tc>
          <w:tcPr>
            <w:tcW w:w="2321"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1033"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2653"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2551"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r>
      <w:tr w:rsidR="008A108F" w:rsidRPr="008A108F" w:rsidTr="008A108F">
        <w:trPr>
          <w:trHeight w:val="315"/>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8A108F" w:rsidRPr="008A108F" w:rsidRDefault="008A108F" w:rsidP="008A108F">
            <w:pPr>
              <w:jc w:val="center"/>
              <w:rPr>
                <w:color w:val="000000"/>
                <w:sz w:val="24"/>
                <w:szCs w:val="24"/>
                <w:lang w:val="en-US"/>
              </w:rPr>
            </w:pPr>
            <w:r w:rsidRPr="008A108F">
              <w:rPr>
                <w:color w:val="000000"/>
                <w:sz w:val="24"/>
                <w:szCs w:val="24"/>
                <w:lang w:val="en-US"/>
              </w:rPr>
              <w:t>5</w:t>
            </w:r>
          </w:p>
        </w:tc>
        <w:tc>
          <w:tcPr>
            <w:tcW w:w="2321"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1033"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2653"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2551"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r>
      <w:tr w:rsidR="008A108F" w:rsidRPr="008A108F" w:rsidTr="008A108F">
        <w:trPr>
          <w:trHeight w:val="315"/>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8A108F" w:rsidRPr="008A108F" w:rsidRDefault="008A108F" w:rsidP="008A108F">
            <w:pPr>
              <w:jc w:val="center"/>
              <w:rPr>
                <w:color w:val="000000"/>
                <w:sz w:val="24"/>
                <w:szCs w:val="24"/>
                <w:lang w:val="en-US"/>
              </w:rPr>
            </w:pPr>
            <w:r w:rsidRPr="008A108F">
              <w:rPr>
                <w:color w:val="000000"/>
                <w:sz w:val="24"/>
                <w:szCs w:val="24"/>
                <w:lang w:val="en-US"/>
              </w:rPr>
              <w:t>6</w:t>
            </w:r>
          </w:p>
        </w:tc>
        <w:tc>
          <w:tcPr>
            <w:tcW w:w="2321"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1033"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2653"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2551"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r>
      <w:tr w:rsidR="008A108F" w:rsidRPr="008A108F" w:rsidTr="008A108F">
        <w:trPr>
          <w:trHeight w:val="315"/>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8A108F" w:rsidRPr="008A108F" w:rsidRDefault="008A108F" w:rsidP="008A108F">
            <w:pPr>
              <w:jc w:val="center"/>
              <w:rPr>
                <w:color w:val="000000"/>
                <w:sz w:val="24"/>
                <w:szCs w:val="24"/>
                <w:lang w:val="en-US"/>
              </w:rPr>
            </w:pPr>
            <w:r w:rsidRPr="008A108F">
              <w:rPr>
                <w:color w:val="000000"/>
                <w:sz w:val="24"/>
                <w:szCs w:val="24"/>
                <w:lang w:val="en-US"/>
              </w:rPr>
              <w:t>7</w:t>
            </w:r>
          </w:p>
        </w:tc>
        <w:tc>
          <w:tcPr>
            <w:tcW w:w="2321"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1033"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2653"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2551"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r>
      <w:tr w:rsidR="008A108F" w:rsidRPr="008A108F" w:rsidTr="008A108F">
        <w:trPr>
          <w:trHeight w:val="315"/>
        </w:trPr>
        <w:tc>
          <w:tcPr>
            <w:tcW w:w="671" w:type="dxa"/>
            <w:tcBorders>
              <w:top w:val="nil"/>
              <w:left w:val="single" w:sz="4" w:space="0" w:color="auto"/>
              <w:bottom w:val="single" w:sz="4" w:space="0" w:color="auto"/>
              <w:right w:val="single" w:sz="4" w:space="0" w:color="auto"/>
            </w:tcBorders>
            <w:shd w:val="clear" w:color="auto" w:fill="auto"/>
            <w:vAlign w:val="center"/>
            <w:hideMark/>
          </w:tcPr>
          <w:p w:rsidR="008A108F" w:rsidRPr="008A108F" w:rsidRDefault="008A108F" w:rsidP="008A108F">
            <w:pPr>
              <w:jc w:val="center"/>
              <w:rPr>
                <w:color w:val="000000"/>
                <w:sz w:val="24"/>
                <w:szCs w:val="24"/>
                <w:lang w:val="en-US"/>
              </w:rPr>
            </w:pPr>
            <w:r w:rsidRPr="008A108F">
              <w:rPr>
                <w:color w:val="000000"/>
                <w:sz w:val="24"/>
                <w:szCs w:val="24"/>
                <w:lang w:val="en-US"/>
              </w:rPr>
              <w:t>8</w:t>
            </w:r>
          </w:p>
        </w:tc>
        <w:tc>
          <w:tcPr>
            <w:tcW w:w="2321"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1033"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2653"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c>
          <w:tcPr>
            <w:tcW w:w="2551" w:type="dxa"/>
            <w:tcBorders>
              <w:top w:val="nil"/>
              <w:left w:val="nil"/>
              <w:bottom w:val="single" w:sz="4" w:space="0" w:color="auto"/>
              <w:right w:val="single" w:sz="4" w:space="0" w:color="auto"/>
            </w:tcBorders>
            <w:shd w:val="clear" w:color="auto" w:fill="auto"/>
            <w:vAlign w:val="center"/>
            <w:hideMark/>
          </w:tcPr>
          <w:p w:rsidR="008A108F" w:rsidRPr="008A108F" w:rsidRDefault="008A108F" w:rsidP="008A108F">
            <w:pPr>
              <w:rPr>
                <w:color w:val="000000"/>
                <w:sz w:val="24"/>
                <w:szCs w:val="24"/>
                <w:lang w:val="en-US"/>
              </w:rPr>
            </w:pPr>
            <w:r w:rsidRPr="008A108F">
              <w:rPr>
                <w:color w:val="000000"/>
                <w:sz w:val="24"/>
                <w:szCs w:val="24"/>
                <w:lang w:val="en-US"/>
              </w:rPr>
              <w:t> </w:t>
            </w:r>
          </w:p>
        </w:tc>
      </w:tr>
    </w:tbl>
    <w:p w:rsidR="00514F4F" w:rsidRPr="00516B55" w:rsidRDefault="00514F4F" w:rsidP="00FE4A04">
      <w:pPr>
        <w:pStyle w:val="H0"/>
      </w:pPr>
      <w:r w:rsidRPr="00514F4F">
        <w:t>TRÌNH TỰ CÔNG VIỆC VÀ BIỆN PHÁP THI CÔNG</w:t>
      </w:r>
      <w:r w:rsidR="00516B55">
        <w:rPr>
          <w:lang w:val="en-US"/>
        </w:rPr>
        <w:t>:</w:t>
      </w:r>
    </w:p>
    <w:p w:rsidR="004B57F0" w:rsidRDefault="00516B55" w:rsidP="00FE4A04">
      <w:pPr>
        <w:pStyle w:val="H1"/>
        <w:numPr>
          <w:ilvl w:val="0"/>
          <w:numId w:val="26"/>
        </w:numPr>
      </w:pPr>
      <w:r w:rsidRPr="00516B55">
        <w:t>Nêu rõ biện pháp, người thực hiện các biện pháp an</w:t>
      </w:r>
      <w:r w:rsidR="004B57F0">
        <w:t xml:space="preserve"> toàn làm thêm của ĐVCT</w:t>
      </w:r>
      <w:r w:rsidRPr="00516B55">
        <w:t>:</w:t>
      </w:r>
      <w:r w:rsidR="004B57F0">
        <w:t xml:space="preserve"> </w:t>
      </w:r>
    </w:p>
    <w:p w:rsidR="00516B55" w:rsidRDefault="004B57F0" w:rsidP="00FE4A04">
      <w:pPr>
        <w:pStyle w:val="H-"/>
      </w:pPr>
      <w:r>
        <w:t>Không có</w:t>
      </w:r>
    </w:p>
    <w:p w:rsidR="00516B55" w:rsidRDefault="00677CB0" w:rsidP="00FE4A04">
      <w:pPr>
        <w:pStyle w:val="H1"/>
        <w:numPr>
          <w:ilvl w:val="0"/>
          <w:numId w:val="26"/>
        </w:numPr>
      </w:pPr>
      <w:r>
        <w:t>Phướng pháp dựng cột:</w:t>
      </w:r>
    </w:p>
    <w:p w:rsidR="00677CB0" w:rsidRDefault="00677CB0" w:rsidP="00FE4A04">
      <w:pPr>
        <w:pStyle w:val="H-"/>
      </w:pPr>
      <w:r>
        <w:t>Đơn vị thi công ứng trụ, trồng trụ kéo dây trung thế trước, ngày cắt điện tiến hành sang dây hạ thế để giảm thiểu thời gian cắt điện.</w:t>
      </w:r>
    </w:p>
    <w:p w:rsidR="00677CB0" w:rsidRDefault="00677CB0" w:rsidP="00FE4A04">
      <w:pPr>
        <w:pStyle w:val="H-"/>
      </w:pPr>
      <w:r>
        <w:t xml:space="preserve">Dựng trụ bằng </w:t>
      </w:r>
      <w:proofErr w:type="gramStart"/>
      <w:r>
        <w:t>xe</w:t>
      </w:r>
      <w:proofErr w:type="gramEnd"/>
      <w:r>
        <w:t xml:space="preserve"> cẩu 5T + kết hợp công nhân phụ dựng trụ.</w:t>
      </w:r>
    </w:p>
    <w:p w:rsidR="00677CB0" w:rsidRDefault="00677CB0" w:rsidP="00FE4A04">
      <w:pPr>
        <w:pStyle w:val="H-"/>
      </w:pPr>
      <w:r>
        <w:t>Đầm đất kỹ móng trụ vỉ khu vực trụ điện trồng sau di dời đa phần là đất mới san lấp, nền đất yếu.</w:t>
      </w:r>
    </w:p>
    <w:p w:rsidR="00677CB0" w:rsidRDefault="00677CB0" w:rsidP="00FE4A04">
      <w:pPr>
        <w:pStyle w:val="H1"/>
      </w:pPr>
      <w:r>
        <w:t>Phương án tháo hạ và kéo rải căng dây:</w:t>
      </w:r>
    </w:p>
    <w:p w:rsidR="00677CB0" w:rsidRDefault="00677CB0" w:rsidP="00FE4A04">
      <w:pPr>
        <w:pStyle w:val="H-"/>
      </w:pPr>
      <w:r>
        <w:t xml:space="preserve">Để đảm bảo yêu cầu kỹ thuật cũng như đảm bảo </w:t>
      </w:r>
      <w:proofErr w:type="gramStart"/>
      <w:r>
        <w:t>an</w:t>
      </w:r>
      <w:proofErr w:type="gramEnd"/>
      <w:r>
        <w:t xml:space="preserve"> toàn cho các phương tiện tham gia giao thông, trong quá trình thi công đơn vị thi công phải chú ý đảm bảo an toàn khi xe dừng tháo hạ dây, căng dây. Quá trình hạ hoặc kéo vật dụng hoặc thiết bị phải có dây buộc </w:t>
      </w:r>
      <w:proofErr w:type="gramStart"/>
      <w:r>
        <w:t>an</w:t>
      </w:r>
      <w:proofErr w:type="gramEnd"/>
      <w:r>
        <w:t xml:space="preserve"> toàn hạ thông qua puly, không được quăng trực tiếp xuống đất làm sứt mẽ sứ và méo móp các thiết bị còn sử dụng lại.  </w:t>
      </w:r>
    </w:p>
    <w:p w:rsidR="00677CB0" w:rsidRPr="00677CB0" w:rsidRDefault="00677CB0" w:rsidP="00FE4A04">
      <w:pPr>
        <w:pStyle w:val="H-"/>
      </w:pPr>
      <w:r w:rsidRPr="00677CB0">
        <w:lastRenderedPageBreak/>
        <w:t>Công tác lắp bộ rack, sứ ống chỉ được thực hiện bằng thủ công ở trên cao. Khi lắp phải kiểm tra kỹ xem có bị khuyết hay không, trường hợp sứ bị khuyết, sứt mẻ phải thực hiện thay thế để đảm bảo yêu cầu kỹ thuật, không để xảy ra sự cố khi tái lập điện vận hành.</w:t>
      </w:r>
    </w:p>
    <w:p w:rsidR="00677CB0" w:rsidRDefault="00677CB0" w:rsidP="00FE4A04">
      <w:pPr>
        <w:pStyle w:val="H-"/>
      </w:pPr>
      <w:r>
        <w:t xml:space="preserve">Trước khi tháo hạ lưới trung hạ thế, dây branchement khách hàng phải thực hiện đánh dấu thứ tự </w:t>
      </w:r>
      <w:proofErr w:type="gramStart"/>
      <w:r>
        <w:t>pha</w:t>
      </w:r>
      <w:proofErr w:type="gramEnd"/>
      <w:r>
        <w:t xml:space="preserve"> trước khi tháo gỡ, di dời để tránh gây lệch tải và sai thứ tự pha sau khi đấu nối lại.</w:t>
      </w:r>
    </w:p>
    <w:p w:rsidR="00677CB0" w:rsidRDefault="00677CB0" w:rsidP="00FE4A04">
      <w:pPr>
        <w:pStyle w:val="H-"/>
      </w:pPr>
      <w:r>
        <w:t xml:space="preserve">Thực hiện kéo rải, căng lại dây dẫn sau khi đã hoàn tất công tác lắp đặt rack+ sứ và phụ kiện </w:t>
      </w:r>
      <w:proofErr w:type="gramStart"/>
      <w:r>
        <w:t>theo</w:t>
      </w:r>
      <w:proofErr w:type="gramEnd"/>
      <w:r>
        <w:t xml:space="preserve"> đúng yêu cầu kỹ thuật. Dây dẫn phải được luồn trong puly để tránh hư hỏng cách điện của dây dẫn trước khi kéo căng dây. Quá trình kép căng dây phải được thực hiện từ từ, thống nhất </w:t>
      </w:r>
      <w:proofErr w:type="gramStart"/>
      <w:r>
        <w:t>theo</w:t>
      </w:r>
      <w:proofErr w:type="gramEnd"/>
      <w:r>
        <w:t xml:space="preserve"> tín hiệu yêu cầu của người chỉ huy trực tiếp công trường, không để dây bị đứt văng lên đường dây trung thế đang vận hành phía trên.</w:t>
      </w:r>
    </w:p>
    <w:p w:rsidR="00677CB0" w:rsidRDefault="00677CB0" w:rsidP="00FE4A04">
      <w:pPr>
        <w:pStyle w:val="H-"/>
      </w:pPr>
      <w:r>
        <w:t xml:space="preserve">Các phụ kiện nối dây phải đúng mã hiệu, chất lượng </w:t>
      </w:r>
      <w:proofErr w:type="gramStart"/>
      <w:r>
        <w:t>theo</w:t>
      </w:r>
      <w:proofErr w:type="gramEnd"/>
      <w:r>
        <w:t xml:space="preserve"> thiết kế được duyệt. Khi nối dây bằng ống nối phải kiểm tra kỹ ống nối và phụ tùng, máy ép và khung ép phải đúng cỡ dây và được làm vệ sinh sạch sẽ. Việc thực hiện nối dây phải đúng </w:t>
      </w:r>
      <w:proofErr w:type="gramStart"/>
      <w:r>
        <w:t>theo</w:t>
      </w:r>
      <w:proofErr w:type="gramEnd"/>
      <w:r>
        <w:t xml:space="preserve"> qui trình quy phạm. Thực hiện bọc kín bằng ống co nhiệt hoặc băng keo cách điện hạ thế tại các vị trí đấu nối dây dẫn và cung lèo.</w:t>
      </w:r>
    </w:p>
    <w:p w:rsidR="00677CB0" w:rsidRDefault="00677CB0" w:rsidP="00FE4A04">
      <w:pPr>
        <w:pStyle w:val="H-"/>
      </w:pPr>
      <w:r>
        <w:t xml:space="preserve">Trước khi nhổ trụ </w:t>
      </w:r>
      <w:proofErr w:type="gramStart"/>
      <w:r>
        <w:t>thu</w:t>
      </w:r>
      <w:proofErr w:type="gramEnd"/>
      <w:r>
        <w:t xml:space="preserve"> hồi phải thực hiện đào, múc đất quanh thân trụ để tránh rạn nứt, gãy trụ khi thực hiện nhổ trụ.</w:t>
      </w:r>
    </w:p>
    <w:p w:rsidR="00677CB0" w:rsidRDefault="00677CB0" w:rsidP="00FE4A04">
      <w:pPr>
        <w:pStyle w:val="H-"/>
      </w:pPr>
      <w:r>
        <w:t xml:space="preserve">Các vật tư, thiết bị </w:t>
      </w:r>
      <w:proofErr w:type="gramStart"/>
      <w:r>
        <w:t>thu</w:t>
      </w:r>
      <w:proofErr w:type="gramEnd"/>
      <w:r>
        <w:t xml:space="preserve"> hồi không sử dụng lại sẽ nhập trả về cho Điện lực Xuân Lộc.</w:t>
      </w:r>
    </w:p>
    <w:p w:rsidR="00677CB0" w:rsidRDefault="00677CB0" w:rsidP="00FE4A04">
      <w:pPr>
        <w:pStyle w:val="H-"/>
      </w:pPr>
      <w:r>
        <w:t xml:space="preserve">Khi công tác kéo rải, căng dây, đấu nối thực hiện xong, đơn vị thi công sẽ tiến hành công tác nghiệm </w:t>
      </w:r>
      <w:proofErr w:type="gramStart"/>
      <w:r>
        <w:t>thu</w:t>
      </w:r>
      <w:proofErr w:type="gramEnd"/>
      <w:r>
        <w:t xml:space="preserve"> nội bộ và mời giám sát của chủ đầu tư, đại diện Điện lực Xuân Lộc nghiệm thu công tác xây lắp và nghiệm thu hoàn thành bộ phận c</w:t>
      </w:r>
      <w:r>
        <w:t>ác công việc đã thực hiện trên.</w:t>
      </w:r>
    </w:p>
    <w:p w:rsidR="00677CB0" w:rsidRPr="00677CB0" w:rsidRDefault="00677CB0" w:rsidP="00FE4A04">
      <w:pPr>
        <w:pStyle w:val="H0"/>
      </w:pPr>
      <w:r w:rsidRPr="00677CB0">
        <w:t>PHÂN CÔNG TRÁCH NHIỆM:</w:t>
      </w:r>
    </w:p>
    <w:p w:rsidR="00677CB0" w:rsidRDefault="00677CB0" w:rsidP="00FE4A04">
      <w:pPr>
        <w:pStyle w:val="H-"/>
      </w:pPr>
      <w:r>
        <w:t xml:space="preserve">Những người chịu trách nhiệm: </w:t>
      </w:r>
    </w:p>
    <w:p w:rsidR="00677CB0" w:rsidRDefault="00F90B50" w:rsidP="00677CB0">
      <w:pPr>
        <w:pStyle w:val="Hx"/>
      </w:pPr>
      <w:r>
        <w:t xml:space="preserve"> </w:t>
      </w:r>
      <w:r w:rsidR="00677CB0">
        <w:t xml:space="preserve">Đơn vị thi công sẽ bố trí đội trưởng và giám sát thi công nhận được phiếu công tác trên lưới và đã có thông báo cắt điện mới tiến hành triển khai công việc, trước khi cho nhân công lên lưới phải kiểm tra còn điện hay không. Phải tiếp địa lưới trước khi thực hiện công việc trên lưới. </w:t>
      </w:r>
    </w:p>
    <w:p w:rsidR="00677CB0" w:rsidRDefault="00F90B50" w:rsidP="00F90B50">
      <w:pPr>
        <w:pStyle w:val="Hx"/>
      </w:pPr>
      <w:r>
        <w:rPr>
          <w:lang w:val="en-US"/>
        </w:rPr>
        <w:t xml:space="preserve"> </w:t>
      </w:r>
      <w:r w:rsidR="00677CB0">
        <w:t xml:space="preserve">Trước khi trả lưới, đơn vị thi công và giám sát phải kiểm tra hết người trên lưới, kiểm tra pha, kiểm tra dây trung tính tránh tình trạng đóng lưới mất pha, mất dây nguội làm hư hỏng thiết bị sau khi tái lập điện của khách hàng sử dụng điện. </w:t>
      </w:r>
    </w:p>
    <w:p w:rsidR="00677CB0" w:rsidRDefault="00F90B50" w:rsidP="00F90B50">
      <w:pPr>
        <w:pStyle w:val="Hx"/>
      </w:pPr>
      <w:r>
        <w:rPr>
          <w:lang w:val="en-US"/>
        </w:rPr>
        <w:t xml:space="preserve"> </w:t>
      </w:r>
      <w:r w:rsidR="00677CB0">
        <w:t>Đơn vị thi công chịu trách nhiệm tổ chức thi công và giám sát để đảm bảo an toàn cho người và thiết bị.</w:t>
      </w:r>
    </w:p>
    <w:p w:rsidR="00677CB0" w:rsidRDefault="00F90B50" w:rsidP="00F90B50">
      <w:pPr>
        <w:pStyle w:val="Hx"/>
      </w:pPr>
      <w:r>
        <w:rPr>
          <w:lang w:val="en-US"/>
        </w:rPr>
        <w:t xml:space="preserve"> </w:t>
      </w:r>
      <w:r w:rsidR="00677CB0">
        <w:t>Đơn vị giám sát thi công chịu trách nhiệm về mặt mặt kỹ thuật.</w:t>
      </w:r>
    </w:p>
    <w:p w:rsidR="00677CB0" w:rsidRDefault="00F90B50" w:rsidP="00F90B50">
      <w:pPr>
        <w:pStyle w:val="Hx"/>
      </w:pPr>
      <w:r>
        <w:rPr>
          <w:lang w:val="en-US"/>
        </w:rPr>
        <w:t xml:space="preserve"> </w:t>
      </w:r>
      <w:r w:rsidR="00677CB0">
        <w:t>Chỉ làm việc trong khu vực công tác mà ca trực QLVH bàn giao.</w:t>
      </w:r>
    </w:p>
    <w:p w:rsidR="00677CB0" w:rsidRDefault="00F90B50" w:rsidP="00F90B50">
      <w:pPr>
        <w:pStyle w:val="Hx"/>
      </w:pPr>
      <w:r>
        <w:rPr>
          <w:lang w:val="en-US"/>
        </w:rPr>
        <w:t xml:space="preserve"> </w:t>
      </w:r>
      <w:r w:rsidR="00677CB0">
        <w:t>Đơn vị thi công chịu trách nhiệm an toàn trong toàn bộ thời gian thi công, an toàn giao thông trong quá trình thi công (đặt biển báo an toàn, biển cảnh báo “Đã nối đất”, biển báo “Công trường đang thi công” tại 2 đầu vị trí đang thi công và một biển báo “Phía trước 100m công trường đang thi công” cách cự ly hai đầu công trình 200m để hạn chế tốc độ tối đa của các phương tiện vận chuyển.</w:t>
      </w:r>
    </w:p>
    <w:p w:rsidR="00677CB0" w:rsidRDefault="00F90B50" w:rsidP="00F90B50">
      <w:pPr>
        <w:pStyle w:val="Hx"/>
      </w:pPr>
      <w:r>
        <w:rPr>
          <w:lang w:val="en-US"/>
        </w:rPr>
        <w:lastRenderedPageBreak/>
        <w:t xml:space="preserve"> </w:t>
      </w:r>
      <w:r w:rsidR="00677CB0" w:rsidRPr="00F90B50">
        <w:t>Thống nhất mệnh lệnh khi công tác, không cho người lạ đến gần khu vực công</w:t>
      </w:r>
      <w:r w:rsidR="00677CB0">
        <w:t xml:space="preserve"> tác.</w:t>
      </w:r>
    </w:p>
    <w:p w:rsidR="00677CB0" w:rsidRDefault="00677CB0" w:rsidP="00F90B50">
      <w:pPr>
        <w:pStyle w:val="Hx"/>
      </w:pPr>
      <w:r>
        <w:t xml:space="preserve"> Phải kiểm tra sức khỏe cho những công nhân làm việc trên cao, trang bị đầy đủ dụng cụ và đồ bảo hộ lao động.</w:t>
      </w:r>
    </w:p>
    <w:p w:rsidR="00677CB0" w:rsidRDefault="00677CB0" w:rsidP="00F90B50">
      <w:pPr>
        <w:pStyle w:val="Hx"/>
      </w:pPr>
      <w:r>
        <w:t xml:space="preserve"> Công nhân tham gia các công tác trên phải tôn trọng kỷ luật lao động, nội qui an toàn, phải thực hiện tốt những qui định về trang bị bảo hộ lao động (đội mũ, đeo găng tay,…) tập chung tư tưởng vào công việc. Tất cả các công nhân phải được học tập về công việc mà mình đảm nhận và được phổ biến kỹ càng về qui định an toàn lao động.</w:t>
      </w:r>
    </w:p>
    <w:p w:rsidR="00677CB0" w:rsidRDefault="00677CB0" w:rsidP="00F90B50">
      <w:pPr>
        <w:pStyle w:val="Hx"/>
      </w:pPr>
      <w:r>
        <w:t xml:space="preserve"> Các thiết bị dụng cụ phải được kiểm tra kỹ về chất lượng và số lượng trước khi sử dụng. Tùy từng phần việc, ngoài cán bộ phụ trách, chỉ huy công trường cần thiết phải cử một người chuyên làm nhiệm vụ giám sát an toàn. Người này có nhiệm vụ kiểm tra dụng cụ sản xuất, trang bị bảo hộ lao động và thường xuyên nhắc nhở anh em trong khi làm việc.</w:t>
      </w:r>
    </w:p>
    <w:p w:rsidR="00677CB0" w:rsidRPr="00B47EEB" w:rsidRDefault="00B47EEB" w:rsidP="00B47EEB">
      <w:pPr>
        <w:pStyle w:val="Hx"/>
      </w:pPr>
      <w:r>
        <w:rPr>
          <w:lang w:val="en-US"/>
        </w:rPr>
        <w:t xml:space="preserve"> </w:t>
      </w:r>
      <w:r w:rsidR="00677CB0" w:rsidRPr="00B47EEB">
        <w:t>Khi kéo dây băng đường giao thông, khu vực có nhiều người và xe cơ giới qua lại cũng như ở các giao lộ của đường trục chính, đơn vị thi công sẽ bố trí nhiều người đứng gác và hướng dẫn giao thông khi thi công, đặc biệt các vị trí trung thế băng đường đơn vị thi công sẽ tiến hành thi công nhanh, chính xác và an toàn không để xảy ra tình trạng kẹt xe.</w:t>
      </w:r>
    </w:p>
    <w:p w:rsidR="00677CB0" w:rsidRDefault="00677CB0" w:rsidP="00B47EEB">
      <w:pPr>
        <w:pStyle w:val="Hx"/>
      </w:pPr>
      <w:r>
        <w:t>Chuẩn bị vật tư, thiết bị cho nhóm công tác, hồ sơ pháp lý, biên bản thử nghiệm:</w:t>
      </w:r>
    </w:p>
    <w:p w:rsidR="00677CB0" w:rsidRDefault="00677CB0" w:rsidP="00B47EEB">
      <w:pPr>
        <w:pStyle w:val="Hx"/>
      </w:pPr>
      <w:r>
        <w:t xml:space="preserve">Đơn vị thi công chuẩn bị đầy đủ vật tư, thiết bị phục vụ cho công tác thi công công trình. Hồ sơ pháp lý được duyệt, các vật tư, thiết bị phải có đầy đủ biên bản nghiệm thu xuất xưởng cũng như biên bản thí nghiệm theo quy định. </w:t>
      </w:r>
    </w:p>
    <w:p w:rsidR="00677CB0" w:rsidRDefault="00677CB0" w:rsidP="00B47EEB">
      <w:pPr>
        <w:pStyle w:val="Hx"/>
      </w:pPr>
      <w:r>
        <w:t>Chuẩn bị dụng cụ an toàn, thi công:</w:t>
      </w:r>
    </w:p>
    <w:p w:rsidR="00677CB0" w:rsidRDefault="00677CB0" w:rsidP="00B47EEB">
      <w:pPr>
        <w:pStyle w:val="Hx"/>
      </w:pPr>
      <w:r>
        <w:t xml:space="preserve">Công tác an toàn lao động đơn vị thi công thực hiện nghiêm túc, trang bị đủ bảo hộ lao động cho công nhân, cung cấp đồ dùng chuyên ngành cho công nhân thao tác nhằm mục đích lấy an toàn trong thi công làm hàng đầu. </w:t>
      </w:r>
    </w:p>
    <w:p w:rsidR="00677CB0" w:rsidRDefault="00677CB0" w:rsidP="00B47EEB">
      <w:pPr>
        <w:pStyle w:val="Hx"/>
      </w:pPr>
      <w:r>
        <w:t>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677CB0" w:rsidRDefault="00677CB0" w:rsidP="00B47EEB">
      <w:pPr>
        <w:pStyle w:val="Hx"/>
      </w:pPr>
      <w:r>
        <w:t>Khi kéo dây, rải cáp đảm bảo đúng kỹ thuật và có các hình thức cảnh báo, biển báo,…</w:t>
      </w:r>
    </w:p>
    <w:p w:rsidR="00677CB0" w:rsidRDefault="00677CB0" w:rsidP="00B47EEB">
      <w:pPr>
        <w:pStyle w:val="Hx"/>
      </w:pPr>
      <w:r>
        <w:t>Tại công trường, thực hiện treo các biển cảnh báo “Công trường đang thi công” để thông báo, hoặc sử dụng các rào chắn để thực hiện công tác nhằm đảm bảo an toàn giao thông tại công trường.</w:t>
      </w:r>
    </w:p>
    <w:p w:rsidR="00677CB0" w:rsidRDefault="00677CB0" w:rsidP="00B47EEB">
      <w:pPr>
        <w:pStyle w:val="Hx"/>
      </w:pPr>
      <w:r>
        <w:t>Trong quá trình thi công đơn vị thi công chỉ đạo việc vệ sinh nơi công trường, hằng ngày khi thi công xong phải dọn dẹp đồ dùng cũng như vật tư để đảm bảo vệ sinh môi trường, hoàn trả lại tình trạng công trường như thời điểm ban đầu.</w:t>
      </w:r>
    </w:p>
    <w:p w:rsidR="00677CB0" w:rsidRDefault="00677CB0" w:rsidP="00B47EEB">
      <w:pPr>
        <w:pStyle w:val="Hx"/>
      </w:pPr>
      <w:r>
        <w:t>Đơn vị thi công phải đảm bảo qui trình kỹ thuật an toàn điện trong công tác quản lý, vận hành, sửa chữa, xây dựng đường dây và trạm điện của Tổng công ty Điện Lực Việt Nam ban hành.</w:t>
      </w:r>
    </w:p>
    <w:p w:rsidR="00677CB0" w:rsidRDefault="00677CB0" w:rsidP="00B47EEB">
      <w:pPr>
        <w:pStyle w:val="Hx"/>
      </w:pPr>
      <w:r>
        <w:lastRenderedPageBreak/>
        <w:t>Tuân thủ nghiêm ngặt, thi công không làm ảnh hưởng đến các công trình, hạng mục liền kề.</w:t>
      </w:r>
    </w:p>
    <w:p w:rsidR="00677CB0" w:rsidRDefault="00677CB0" w:rsidP="00B47EEB">
      <w:pPr>
        <w:pStyle w:val="Hx"/>
      </w:pPr>
      <w:r>
        <w:t>Trong quá trình chỉ đạo thi công, chỉ huy trưởng công trình thường xuyên kiểm tra an toàn lao động của từng tổ, từng nhóm.</w:t>
      </w:r>
    </w:p>
    <w:p w:rsidR="00677CB0" w:rsidRDefault="00677CB0" w:rsidP="00B47EEB">
      <w:pPr>
        <w:pStyle w:val="Hx"/>
      </w:pPr>
      <w:r>
        <w:t>Phương tiện liên lạc, vận chuyển.</w:t>
      </w:r>
    </w:p>
    <w:p w:rsidR="006E7755" w:rsidRPr="002D7FA3" w:rsidRDefault="00677CB0" w:rsidP="007F3C3C">
      <w:pPr>
        <w:pStyle w:val="Hx"/>
      </w:pPr>
      <w:r>
        <w:t>Đơn vị thi công chuẩn bị đầy đủ phương tiện vận chuyển, phương tiện liên lạc để đảm bảo quá trình thi công được chính xác, đảm bảo yêu cầu vận chuyển, kỹ thuật theo quy định.</w:t>
      </w:r>
    </w:p>
    <w:tbl>
      <w:tblPr>
        <w:tblW w:w="8520" w:type="dxa"/>
        <w:tblInd w:w="-34" w:type="dxa"/>
        <w:tblLayout w:type="fixed"/>
        <w:tblLook w:val="01E0" w:firstRow="1" w:lastRow="1" w:firstColumn="1" w:lastColumn="1" w:noHBand="0" w:noVBand="0"/>
      </w:tblPr>
      <w:tblGrid>
        <w:gridCol w:w="3828"/>
        <w:gridCol w:w="1276"/>
        <w:gridCol w:w="3416"/>
      </w:tblGrid>
      <w:tr w:rsidR="00B47EEB" w:rsidRPr="006869E8" w:rsidTr="00E63C72">
        <w:tc>
          <w:tcPr>
            <w:tcW w:w="3828" w:type="dxa"/>
          </w:tcPr>
          <w:p w:rsidR="00B47EEB" w:rsidRDefault="009F34A0" w:rsidP="006D357F">
            <w:pPr>
              <w:tabs>
                <w:tab w:val="left" w:pos="1604"/>
              </w:tabs>
              <w:jc w:val="center"/>
              <w:rPr>
                <w:b/>
                <w:sz w:val="28"/>
                <w:lang w:val="en-US"/>
              </w:rPr>
            </w:pPr>
            <w:r>
              <w:rPr>
                <w:b/>
                <w:sz w:val="28"/>
                <w:lang w:val="en-US"/>
              </w:rPr>
              <w:t>ĐƠN VỊ LÀM CÔNG VIỆC</w:t>
            </w:r>
          </w:p>
          <w:p w:rsidR="009F34A0" w:rsidRDefault="009F34A0" w:rsidP="006D357F">
            <w:pPr>
              <w:tabs>
                <w:tab w:val="left" w:pos="1604"/>
              </w:tabs>
              <w:jc w:val="center"/>
              <w:rPr>
                <w:b/>
                <w:sz w:val="28"/>
                <w:lang w:val="en-US"/>
              </w:rPr>
            </w:pPr>
            <w:r>
              <w:rPr>
                <w:b/>
                <w:sz w:val="28"/>
                <w:lang w:val="en-US"/>
              </w:rPr>
              <w:t>CÔNG TY TNHH THU LỘC</w:t>
            </w:r>
          </w:p>
          <w:sdt>
            <w:sdtPr>
              <w:rPr>
                <w:b/>
                <w:sz w:val="28"/>
              </w:rPr>
              <w:id w:val="431246830"/>
              <w:placeholder>
                <w:docPart w:val="2B39EF70DBFC4E13A88DAD44633406B0"/>
              </w:placeholder>
              <w:dropDownList>
                <w:listItem w:displayText="GIÁM ĐỐC" w:value="GIÁM ĐỐC"/>
                <w:listItem w:displayText="TL. GIÁM ĐỐC" w:value="TL. GIÁM ĐỐC"/>
                <w:listItem w:displayText="KT. GIÁM ĐỐC" w:value="KT. GIÁM ĐỐC"/>
                <w:listItem w:displayText="PHÓ GIÁM ĐỐC" w:value="PHÓ GIÁM ĐỐC"/>
                <w:listItem w:displayText="TRƯỞNG PHÒNG" w:value="TRƯỞNG PHÒNG"/>
                <w:listItem w:displayText="KT. TRƯỞNG PHÒNG" w:value="KT. TRƯỞNG PHÒNG"/>
                <w:listItem w:displayText="PHÓ TRƯỞNG PHÒNG" w:value="PHÓ TRƯỞNG PHÒNG"/>
                <w:listItem w:displayText="Hồ Thị Túy Trúc" w:value="Hồ Thị Túy Trúc"/>
                <w:listItem w:displayText="Lê Ngọc Thanh" w:value="Lê Ngọc Thanh"/>
              </w:dropDownList>
            </w:sdtPr>
            <w:sdtContent>
              <w:p w:rsidR="00B47EEB" w:rsidRPr="00504B99" w:rsidRDefault="00B47EEB" w:rsidP="006D357F">
                <w:pPr>
                  <w:tabs>
                    <w:tab w:val="left" w:pos="1604"/>
                  </w:tabs>
                  <w:jc w:val="center"/>
                  <w:rPr>
                    <w:b/>
                    <w:sz w:val="28"/>
                  </w:rPr>
                </w:pPr>
                <w:r>
                  <w:rPr>
                    <w:b/>
                    <w:sz w:val="28"/>
                  </w:rPr>
                  <w:t>GIÁM ĐỐC</w:t>
                </w:r>
              </w:p>
            </w:sdtContent>
          </w:sdt>
          <w:p w:rsidR="00B47EEB" w:rsidRPr="00504B99" w:rsidRDefault="00B47EEB" w:rsidP="006D357F">
            <w:pPr>
              <w:jc w:val="center"/>
              <w:rPr>
                <w:b/>
                <w:sz w:val="28"/>
              </w:rPr>
            </w:pPr>
          </w:p>
          <w:p w:rsidR="00B47EEB" w:rsidRPr="00504B99" w:rsidRDefault="00B47EEB" w:rsidP="006D357F">
            <w:pPr>
              <w:rPr>
                <w:b/>
                <w:sz w:val="28"/>
              </w:rPr>
            </w:pPr>
          </w:p>
          <w:p w:rsidR="00B47EEB" w:rsidRPr="00504B99" w:rsidRDefault="00B47EEB" w:rsidP="006D357F">
            <w:pPr>
              <w:rPr>
                <w:b/>
                <w:sz w:val="28"/>
              </w:rPr>
            </w:pPr>
          </w:p>
          <w:p w:rsidR="00B47EEB" w:rsidRPr="00504B99" w:rsidRDefault="00B47EEB" w:rsidP="006D357F">
            <w:pPr>
              <w:rPr>
                <w:b/>
                <w:sz w:val="28"/>
              </w:rPr>
            </w:pPr>
          </w:p>
          <w:p w:rsidR="00B47EEB" w:rsidRPr="00504B99" w:rsidRDefault="00B47EEB" w:rsidP="006D357F">
            <w:pPr>
              <w:rPr>
                <w:b/>
                <w:sz w:val="28"/>
              </w:rPr>
            </w:pPr>
          </w:p>
          <w:p w:rsidR="00B47EEB" w:rsidRPr="00504B99" w:rsidRDefault="00B47EEB" w:rsidP="006D357F">
            <w:pPr>
              <w:tabs>
                <w:tab w:val="left" w:pos="3200"/>
              </w:tabs>
              <w:rPr>
                <w:b/>
                <w:sz w:val="28"/>
              </w:rPr>
            </w:pPr>
            <w:r>
              <w:rPr>
                <w:b/>
                <w:sz w:val="28"/>
              </w:rPr>
              <w:tab/>
            </w:r>
          </w:p>
          <w:p w:rsidR="00B47EEB" w:rsidRPr="002474B7" w:rsidRDefault="00B47EEB" w:rsidP="006D357F">
            <w:pPr>
              <w:jc w:val="center"/>
            </w:pPr>
            <w:r>
              <w:rPr>
                <w:b/>
                <w:sz w:val="28"/>
              </w:rPr>
              <w:t>Trần Thị Ngọc Thọ</w:t>
            </w:r>
          </w:p>
        </w:tc>
        <w:tc>
          <w:tcPr>
            <w:tcW w:w="1276" w:type="dxa"/>
            <w:shd w:val="clear" w:color="auto" w:fill="auto"/>
          </w:tcPr>
          <w:p w:rsidR="00B47EEB" w:rsidRPr="00B47EEB" w:rsidRDefault="00B47EEB" w:rsidP="00B47EEB">
            <w:pPr>
              <w:tabs>
                <w:tab w:val="center" w:pos="2040"/>
                <w:tab w:val="center" w:pos="6360"/>
                <w:tab w:val="center" w:pos="6860"/>
              </w:tabs>
              <w:rPr>
                <w:lang w:val="en-US"/>
              </w:rPr>
            </w:pPr>
          </w:p>
        </w:tc>
        <w:tc>
          <w:tcPr>
            <w:tcW w:w="3416" w:type="dxa"/>
            <w:shd w:val="clear" w:color="auto" w:fill="auto"/>
          </w:tcPr>
          <w:p w:rsidR="009F34A0" w:rsidRDefault="009F34A0" w:rsidP="001C08F4">
            <w:pPr>
              <w:tabs>
                <w:tab w:val="left" w:pos="1604"/>
              </w:tabs>
              <w:jc w:val="center"/>
              <w:rPr>
                <w:b/>
                <w:sz w:val="28"/>
                <w:lang w:val="en-US"/>
              </w:rPr>
            </w:pPr>
            <w:r>
              <w:rPr>
                <w:b/>
                <w:sz w:val="28"/>
                <w:lang w:val="en-US"/>
              </w:rPr>
              <w:t>DUYỆT</w:t>
            </w:r>
          </w:p>
          <w:p w:rsidR="00B47EEB" w:rsidRDefault="00B47EEB" w:rsidP="001C08F4">
            <w:pPr>
              <w:tabs>
                <w:tab w:val="left" w:pos="1604"/>
              </w:tabs>
              <w:jc w:val="center"/>
              <w:rPr>
                <w:b/>
                <w:sz w:val="28"/>
                <w:lang w:val="en-US"/>
              </w:rPr>
            </w:pPr>
            <w:r>
              <w:rPr>
                <w:b/>
                <w:sz w:val="28"/>
                <w:lang w:val="en-US"/>
              </w:rPr>
              <w:t>ĐIỆN LỰC XUÂN LỘC</w:t>
            </w:r>
          </w:p>
          <w:sdt>
            <w:sdtPr>
              <w:rPr>
                <w:b/>
                <w:sz w:val="28"/>
              </w:rPr>
              <w:id w:val="726425373"/>
              <w:placeholder>
                <w:docPart w:val="C71B7C0E30FA4BB3A2FBF634BEBEF04B"/>
              </w:placeholder>
              <w:dropDownList>
                <w:listItem w:displayText="GIÁM ĐỐC" w:value="GIÁM ĐỐC"/>
                <w:listItem w:displayText="TL. GIÁM ĐỐC" w:value="TL. GIÁM ĐỐC"/>
                <w:listItem w:displayText="KT. GIÁM ĐỐC" w:value="KT. GIÁM ĐỐC"/>
                <w:listItem w:displayText="PHÓ GIÁM ĐỐC" w:value="PHÓ GIÁM ĐỐC"/>
                <w:listItem w:displayText="TRƯỞNG PHÒNG" w:value="TRƯỞNG PHÒNG"/>
                <w:listItem w:displayText="KT. TRƯỞNG PHÒNG" w:value="KT. TRƯỞNG PHÒNG"/>
                <w:listItem w:displayText="PHÓ TRƯỞNG PHÒNG" w:value="PHÓ TRƯỞNG PHÒNG"/>
                <w:listItem w:displayText="Hồ Thị Túy Trúc" w:value="Hồ Thị Túy Trúc"/>
                <w:listItem w:displayText="Lê Ngọc Thanh" w:value="Lê Ngọc Thanh"/>
              </w:dropDownList>
            </w:sdtPr>
            <w:sdtContent>
              <w:p w:rsidR="00B47EEB" w:rsidRPr="00504B99" w:rsidRDefault="00B47EEB" w:rsidP="001C08F4">
                <w:pPr>
                  <w:tabs>
                    <w:tab w:val="left" w:pos="1604"/>
                  </w:tabs>
                  <w:jc w:val="center"/>
                  <w:rPr>
                    <w:b/>
                    <w:sz w:val="28"/>
                  </w:rPr>
                </w:pPr>
                <w:r>
                  <w:rPr>
                    <w:b/>
                    <w:sz w:val="28"/>
                  </w:rPr>
                  <w:t>GIÁM ĐỐC</w:t>
                </w:r>
              </w:p>
            </w:sdtContent>
          </w:sdt>
          <w:p w:rsidR="00B47EEB" w:rsidRPr="00504B99" w:rsidRDefault="00B47EEB" w:rsidP="001C08F4">
            <w:pPr>
              <w:jc w:val="center"/>
              <w:rPr>
                <w:b/>
                <w:sz w:val="28"/>
              </w:rPr>
            </w:pPr>
          </w:p>
          <w:p w:rsidR="00B47EEB" w:rsidRPr="00504B99" w:rsidRDefault="00B47EEB" w:rsidP="001C08F4">
            <w:pPr>
              <w:rPr>
                <w:b/>
                <w:sz w:val="28"/>
              </w:rPr>
            </w:pPr>
          </w:p>
          <w:p w:rsidR="00B47EEB" w:rsidRPr="00504B99" w:rsidRDefault="00B47EEB" w:rsidP="001C08F4">
            <w:pPr>
              <w:rPr>
                <w:b/>
                <w:sz w:val="28"/>
              </w:rPr>
            </w:pPr>
          </w:p>
          <w:p w:rsidR="00B47EEB" w:rsidRPr="00504B99" w:rsidRDefault="00B47EEB" w:rsidP="001C08F4">
            <w:pPr>
              <w:rPr>
                <w:b/>
                <w:sz w:val="28"/>
              </w:rPr>
            </w:pPr>
          </w:p>
          <w:p w:rsidR="00B47EEB" w:rsidRPr="00504B99" w:rsidRDefault="00B47EEB" w:rsidP="001C08F4">
            <w:pPr>
              <w:rPr>
                <w:b/>
                <w:sz w:val="28"/>
              </w:rPr>
            </w:pPr>
          </w:p>
          <w:p w:rsidR="00B47EEB" w:rsidRPr="00504B99" w:rsidRDefault="00B47EEB" w:rsidP="00B47EEB">
            <w:pPr>
              <w:tabs>
                <w:tab w:val="left" w:pos="3200"/>
              </w:tabs>
              <w:rPr>
                <w:b/>
                <w:sz w:val="28"/>
              </w:rPr>
            </w:pPr>
            <w:r>
              <w:rPr>
                <w:b/>
                <w:sz w:val="28"/>
              </w:rPr>
              <w:tab/>
            </w:r>
          </w:p>
          <w:p w:rsidR="00B47EEB" w:rsidRPr="00B47EEB" w:rsidRDefault="00B47EEB" w:rsidP="001C08F4">
            <w:pPr>
              <w:jc w:val="center"/>
              <w:rPr>
                <w:lang w:val="en-US"/>
              </w:rPr>
            </w:pPr>
            <w:r>
              <w:rPr>
                <w:b/>
                <w:sz w:val="28"/>
                <w:lang w:val="en-US"/>
              </w:rPr>
              <w:t>Phạm Quang Vĩnh Phú</w:t>
            </w:r>
          </w:p>
        </w:tc>
      </w:tr>
    </w:tbl>
    <w:p w:rsidR="00CE369C" w:rsidRDefault="00CE369C" w:rsidP="00D03801">
      <w:pPr>
        <w:sectPr w:rsidR="00CE369C" w:rsidSect="00504B99">
          <w:footerReference w:type="default" r:id="rId9"/>
          <w:pgSz w:w="11907" w:h="16840" w:code="9"/>
          <w:pgMar w:top="1134" w:right="1134" w:bottom="1134" w:left="1701" w:header="289" w:footer="289" w:gutter="0"/>
          <w:pgNumType w:start="1"/>
          <w:cols w:space="720"/>
          <w:titlePg/>
          <w:docGrid w:linePitch="381"/>
        </w:sectPr>
      </w:pPr>
    </w:p>
    <w:tbl>
      <w:tblPr>
        <w:tblW w:w="9240" w:type="dxa"/>
        <w:jc w:val="center"/>
        <w:tblLook w:val="0000" w:firstRow="0" w:lastRow="0" w:firstColumn="0" w:lastColumn="0" w:noHBand="0" w:noVBand="0"/>
      </w:tblPr>
      <w:tblGrid>
        <w:gridCol w:w="3455"/>
        <w:gridCol w:w="5785"/>
      </w:tblGrid>
      <w:tr w:rsidR="00CE369C" w:rsidRPr="002D7FA3" w:rsidTr="00CE369C">
        <w:trPr>
          <w:trHeight w:val="1130"/>
          <w:jc w:val="center"/>
        </w:trPr>
        <w:tc>
          <w:tcPr>
            <w:tcW w:w="3455" w:type="dxa"/>
          </w:tcPr>
          <w:p w:rsidR="00CE369C" w:rsidRPr="00882CB1" w:rsidRDefault="00CE369C" w:rsidP="006D357F">
            <w:pPr>
              <w:jc w:val="center"/>
              <w:rPr>
                <w:b/>
              </w:rPr>
            </w:pPr>
            <w:r w:rsidRPr="00882CB1">
              <w:rPr>
                <w:b/>
              </w:rPr>
              <w:lastRenderedPageBreak/>
              <w:t>CÔNG TY TNHH</w:t>
            </w:r>
          </w:p>
          <w:p w:rsidR="00CE369C" w:rsidRPr="00882CB1" w:rsidRDefault="00CE369C" w:rsidP="006D357F">
            <w:pPr>
              <w:jc w:val="center"/>
              <w:rPr>
                <w:b/>
              </w:rPr>
            </w:pPr>
            <w:r w:rsidRPr="00882CB1">
              <w:rPr>
                <w:b/>
              </w:rPr>
              <w:t>THU LỘC</w:t>
            </w:r>
          </w:p>
          <w:p w:rsidR="00CE369C" w:rsidRPr="002D7FA3" w:rsidRDefault="00CE369C" w:rsidP="006D357F">
            <w:pPr>
              <w:jc w:val="center"/>
              <w:rPr>
                <w:b/>
                <w:bCs/>
                <w:sz w:val="24"/>
                <w:szCs w:val="24"/>
              </w:rPr>
            </w:pPr>
            <w:r w:rsidRPr="002D7FA3">
              <w:rPr>
                <w:b/>
                <w:bCs/>
                <w:sz w:val="24"/>
                <w:szCs w:val="24"/>
              </w:rPr>
              <w:t>–––––––––––––––––</w:t>
            </w:r>
          </w:p>
        </w:tc>
        <w:tc>
          <w:tcPr>
            <w:tcW w:w="5785" w:type="dxa"/>
          </w:tcPr>
          <w:p w:rsidR="00CE369C" w:rsidRPr="002D7FA3" w:rsidRDefault="00CE369C" w:rsidP="006D357F">
            <w:pPr>
              <w:jc w:val="center"/>
              <w:rPr>
                <w:b/>
                <w:bCs/>
                <w:sz w:val="24"/>
                <w:szCs w:val="24"/>
              </w:rPr>
            </w:pPr>
            <w:r w:rsidRPr="002D7FA3">
              <w:rPr>
                <w:b/>
                <w:bCs/>
                <w:sz w:val="24"/>
                <w:szCs w:val="24"/>
              </w:rPr>
              <w:t>CỘNG HOÀ XÃ HỘI CHỦ NGHĨA VIỆT NAM</w:t>
            </w:r>
          </w:p>
          <w:p w:rsidR="00CE369C" w:rsidRPr="002D7FA3" w:rsidRDefault="00CE369C" w:rsidP="006D357F">
            <w:pPr>
              <w:jc w:val="center"/>
              <w:rPr>
                <w:b/>
                <w:bCs/>
                <w:szCs w:val="26"/>
              </w:rPr>
            </w:pPr>
            <w:r w:rsidRPr="002D7FA3">
              <w:rPr>
                <w:b/>
                <w:bCs/>
                <w:szCs w:val="26"/>
              </w:rPr>
              <w:t>Độc lập - Tự do - Hạnh phúc</w:t>
            </w:r>
          </w:p>
          <w:p w:rsidR="00CE369C" w:rsidRPr="002D7FA3" w:rsidRDefault="00CE369C" w:rsidP="006D357F">
            <w:pPr>
              <w:jc w:val="center"/>
              <w:rPr>
                <w:b/>
                <w:bCs/>
                <w:szCs w:val="26"/>
              </w:rPr>
            </w:pPr>
            <w:r w:rsidRPr="002D7FA3">
              <w:rPr>
                <w:b/>
                <w:bCs/>
                <w:szCs w:val="26"/>
              </w:rPr>
              <w:t>–––––––––––––––––––</w:t>
            </w:r>
          </w:p>
          <w:p w:rsidR="00CE369C" w:rsidRPr="002D7FA3" w:rsidRDefault="00CE369C" w:rsidP="006D357F">
            <w:pPr>
              <w:jc w:val="center"/>
              <w:rPr>
                <w:b/>
                <w:bCs/>
                <w:sz w:val="24"/>
                <w:szCs w:val="24"/>
              </w:rPr>
            </w:pPr>
          </w:p>
        </w:tc>
      </w:tr>
      <w:tr w:rsidR="00CE369C" w:rsidRPr="00F55FEA" w:rsidTr="00CE369C">
        <w:trPr>
          <w:trHeight w:val="630"/>
          <w:jc w:val="center"/>
        </w:trPr>
        <w:tc>
          <w:tcPr>
            <w:tcW w:w="3455" w:type="dxa"/>
          </w:tcPr>
          <w:p w:rsidR="00CE369C" w:rsidRPr="000841D8" w:rsidRDefault="00CE369C" w:rsidP="006D357F">
            <w:pPr>
              <w:ind w:left="-142" w:firstLine="142"/>
              <w:jc w:val="center"/>
              <w:rPr>
                <w:sz w:val="24"/>
                <w:szCs w:val="24"/>
              </w:rPr>
            </w:pPr>
            <w:r w:rsidRPr="00F55FEA">
              <w:rPr>
                <w:szCs w:val="26"/>
              </w:rPr>
              <w:t xml:space="preserve">Số:      </w:t>
            </w:r>
            <w:r>
              <w:rPr>
                <w:szCs w:val="26"/>
              </w:rPr>
              <w:t xml:space="preserve">  </w:t>
            </w:r>
            <w:r w:rsidRPr="00F55FEA">
              <w:rPr>
                <w:szCs w:val="26"/>
              </w:rPr>
              <w:t xml:space="preserve"> </w:t>
            </w:r>
            <w:r w:rsidRPr="000841D8">
              <w:rPr>
                <w:szCs w:val="26"/>
              </w:rPr>
              <w:t xml:space="preserve"> </w:t>
            </w:r>
            <w:r w:rsidRPr="00F55FEA">
              <w:rPr>
                <w:szCs w:val="26"/>
              </w:rPr>
              <w:t>/</w:t>
            </w:r>
            <w:r>
              <w:rPr>
                <w:szCs w:val="26"/>
                <w:lang w:val="en-US"/>
              </w:rPr>
              <w:t>DS</w:t>
            </w:r>
            <w:r w:rsidRPr="000841D8">
              <w:rPr>
                <w:szCs w:val="26"/>
              </w:rPr>
              <w:t>-</w:t>
            </w:r>
            <w:r>
              <w:rPr>
                <w:szCs w:val="26"/>
              </w:rPr>
              <w:t>TL</w:t>
            </w:r>
          </w:p>
          <w:p w:rsidR="00CE369C" w:rsidRPr="000841D8" w:rsidRDefault="00CE369C" w:rsidP="006D357F">
            <w:pPr>
              <w:ind w:left="90" w:right="180" w:firstLine="142"/>
              <w:jc w:val="center"/>
              <w:rPr>
                <w:sz w:val="24"/>
                <w:szCs w:val="24"/>
                <w:lang w:val="en-US"/>
              </w:rPr>
            </w:pPr>
          </w:p>
        </w:tc>
        <w:tc>
          <w:tcPr>
            <w:tcW w:w="5785" w:type="dxa"/>
          </w:tcPr>
          <w:p w:rsidR="00CE369C" w:rsidRPr="00B44B1F" w:rsidRDefault="00CE369C" w:rsidP="006D357F">
            <w:pPr>
              <w:ind w:right="-108"/>
              <w:jc w:val="center"/>
              <w:rPr>
                <w:b/>
                <w:bCs/>
                <w:sz w:val="24"/>
                <w:szCs w:val="24"/>
              </w:rPr>
            </w:pPr>
            <w:r w:rsidRPr="00B44B1F">
              <w:rPr>
                <w:i/>
                <w:iCs/>
                <w:szCs w:val="26"/>
              </w:rPr>
              <w:t>Xuân Lộc, ngày</w:t>
            </w:r>
            <w:r>
              <w:rPr>
                <w:i/>
                <w:iCs/>
                <w:szCs w:val="26"/>
              </w:rPr>
              <w:t xml:space="preserve"> </w:t>
            </w:r>
            <w:r>
              <w:rPr>
                <w:i/>
                <w:iCs/>
                <w:szCs w:val="26"/>
              </w:rPr>
              <w:t xml:space="preserve">  </w:t>
            </w:r>
            <w:r w:rsidRPr="00324E4E">
              <w:rPr>
                <w:i/>
                <w:iCs/>
                <w:szCs w:val="26"/>
              </w:rPr>
              <w:t xml:space="preserve"> </w:t>
            </w:r>
            <w:r>
              <w:rPr>
                <w:i/>
                <w:iCs/>
                <w:szCs w:val="26"/>
              </w:rPr>
              <w:t xml:space="preserve"> </w:t>
            </w:r>
            <w:r w:rsidRPr="00B44B1F">
              <w:rPr>
                <w:i/>
                <w:iCs/>
                <w:szCs w:val="26"/>
              </w:rPr>
              <w:t>tháng</w:t>
            </w:r>
            <w:r>
              <w:rPr>
                <w:i/>
                <w:iCs/>
                <w:szCs w:val="26"/>
              </w:rPr>
              <w:t xml:space="preserve"> </w:t>
            </w:r>
            <w:r>
              <w:rPr>
                <w:i/>
                <w:iCs/>
                <w:szCs w:val="26"/>
              </w:rPr>
              <w:t xml:space="preserve">    </w:t>
            </w:r>
            <w:r>
              <w:rPr>
                <w:i/>
                <w:iCs/>
                <w:szCs w:val="26"/>
                <w:lang w:val="en-US"/>
              </w:rPr>
              <w:t xml:space="preserve"> </w:t>
            </w:r>
            <w:r w:rsidRPr="00B44B1F">
              <w:rPr>
                <w:i/>
                <w:iCs/>
                <w:szCs w:val="26"/>
              </w:rPr>
              <w:t xml:space="preserve">năm </w:t>
            </w:r>
            <w:r>
              <w:rPr>
                <w:i/>
                <w:iCs/>
                <w:szCs w:val="26"/>
              </w:rPr>
              <w:fldChar w:fldCharType="begin"/>
            </w:r>
            <w:r>
              <w:rPr>
                <w:i/>
                <w:iCs/>
                <w:szCs w:val="26"/>
              </w:rPr>
              <w:instrText xml:space="preserve"> DATE  \@ "YYYY"  \* MERGEFORMAT </w:instrText>
            </w:r>
            <w:r>
              <w:rPr>
                <w:i/>
                <w:iCs/>
                <w:szCs w:val="26"/>
              </w:rPr>
              <w:fldChar w:fldCharType="separate"/>
            </w:r>
            <w:r>
              <w:rPr>
                <w:i/>
                <w:iCs/>
                <w:noProof/>
                <w:szCs w:val="26"/>
              </w:rPr>
              <w:t>2020</w:t>
            </w:r>
            <w:r>
              <w:rPr>
                <w:i/>
                <w:iCs/>
                <w:szCs w:val="26"/>
              </w:rPr>
              <w:fldChar w:fldCharType="end"/>
            </w:r>
          </w:p>
        </w:tc>
      </w:tr>
    </w:tbl>
    <w:p w:rsidR="006E7755" w:rsidRPr="00CE369C" w:rsidRDefault="00CE369C" w:rsidP="00CE369C">
      <w:pPr>
        <w:jc w:val="center"/>
        <w:outlineLvl w:val="0"/>
        <w:rPr>
          <w:b/>
          <w:lang w:val="en-US"/>
        </w:rPr>
      </w:pPr>
      <w:r w:rsidRPr="00CE369C">
        <w:rPr>
          <w:b/>
          <w:lang w:val="en-US"/>
        </w:rPr>
        <w:t>DANH SÁCH ĐỘI THI CÔNG</w:t>
      </w:r>
    </w:p>
    <w:sectPr w:rsidR="006E7755" w:rsidRPr="00CE369C" w:rsidSect="00504B99">
      <w:pgSz w:w="11907" w:h="16840" w:code="9"/>
      <w:pgMar w:top="1134" w:right="1134" w:bottom="1134" w:left="1701" w:header="289" w:footer="289"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1C1" w:rsidRDefault="006621C1">
      <w:r>
        <w:separator/>
      </w:r>
    </w:p>
  </w:endnote>
  <w:endnote w:type="continuationSeparator" w:id="0">
    <w:p w:rsidR="006621C1" w:rsidRDefault="00662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8890699"/>
      <w:docPartObj>
        <w:docPartGallery w:val="Page Numbers (Bottom of Page)"/>
        <w:docPartUnique/>
      </w:docPartObj>
    </w:sdtPr>
    <w:sdtEndPr>
      <w:rPr>
        <w:noProof/>
      </w:rPr>
    </w:sdtEndPr>
    <w:sdtContent>
      <w:p w:rsidR="00504B99" w:rsidRDefault="00504B99">
        <w:pPr>
          <w:pStyle w:val="Footer"/>
          <w:jc w:val="center"/>
        </w:pPr>
        <w:r>
          <w:fldChar w:fldCharType="begin"/>
        </w:r>
        <w:r>
          <w:instrText xml:space="preserve"> PAGE   \* MERGEFORMAT </w:instrText>
        </w:r>
        <w:r>
          <w:fldChar w:fldCharType="separate"/>
        </w:r>
        <w:r w:rsidR="00FE4A04">
          <w:rPr>
            <w:noProof/>
          </w:rPr>
          <w:t>5</w:t>
        </w:r>
        <w:r>
          <w:rPr>
            <w:noProof/>
          </w:rPr>
          <w:fldChar w:fldCharType="end"/>
        </w:r>
      </w:p>
    </w:sdtContent>
  </w:sdt>
  <w:p w:rsidR="00487E32" w:rsidRPr="00ED4525" w:rsidRDefault="00487E32" w:rsidP="00504B99">
    <w:pPr>
      <w:pStyle w:val="Footer"/>
      <w:ind w:right="398"/>
      <w:jc w:val="center"/>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1C1" w:rsidRDefault="006621C1">
      <w:r>
        <w:separator/>
      </w:r>
    </w:p>
  </w:footnote>
  <w:footnote w:type="continuationSeparator" w:id="0">
    <w:p w:rsidR="006621C1" w:rsidRDefault="006621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C6908"/>
    <w:multiLevelType w:val="multilevel"/>
    <w:tmpl w:val="CA68ADBE"/>
    <w:lvl w:ilvl="0">
      <w:start w:val="1"/>
      <w:numFmt w:val="decimal"/>
      <w:pStyle w:val="H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E912BE"/>
    <w:multiLevelType w:val="hybridMultilevel"/>
    <w:tmpl w:val="BB92619C"/>
    <w:lvl w:ilvl="0" w:tplc="241C9272">
      <w:numFmt w:val="bullet"/>
      <w:lvlText w:val="-"/>
      <w:lvlJc w:val="left"/>
      <w:pPr>
        <w:tabs>
          <w:tab w:val="num" w:pos="3960"/>
        </w:tabs>
        <w:ind w:left="3960" w:hanging="360"/>
      </w:pPr>
      <w:rPr>
        <w:rFonts w:ascii="Times New Roman" w:eastAsia="Times New Roman" w:hAnsi="Times New Roman" w:cs="Times New Roman" w:hint="default"/>
      </w:rPr>
    </w:lvl>
    <w:lvl w:ilvl="1" w:tplc="04090003" w:tentative="1">
      <w:start w:val="1"/>
      <w:numFmt w:val="bullet"/>
      <w:lvlText w:val="o"/>
      <w:lvlJc w:val="left"/>
      <w:pPr>
        <w:tabs>
          <w:tab w:val="num" w:pos="4680"/>
        </w:tabs>
        <w:ind w:left="4680" w:hanging="360"/>
      </w:pPr>
      <w:rPr>
        <w:rFonts w:ascii="Courier New" w:hAnsi="Courier New" w:cs="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2">
    <w:nsid w:val="126B4A60"/>
    <w:multiLevelType w:val="hybridMultilevel"/>
    <w:tmpl w:val="323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57849"/>
    <w:multiLevelType w:val="hybridMultilevel"/>
    <w:tmpl w:val="A0EC309C"/>
    <w:lvl w:ilvl="0" w:tplc="31EA655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166C6B7F"/>
    <w:multiLevelType w:val="hybridMultilevel"/>
    <w:tmpl w:val="A93615E2"/>
    <w:lvl w:ilvl="0" w:tplc="F4DE9198">
      <w:numFmt w:val="bullet"/>
      <w:pStyle w:val="H-"/>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B6444"/>
    <w:multiLevelType w:val="hybridMultilevel"/>
    <w:tmpl w:val="35460566"/>
    <w:lvl w:ilvl="0" w:tplc="96688BC0">
      <w:start w:val="1"/>
      <w:numFmt w:val="upp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295964B6"/>
    <w:multiLevelType w:val="hybridMultilevel"/>
    <w:tmpl w:val="023868D8"/>
    <w:lvl w:ilvl="0" w:tplc="FAFE70F6">
      <w:numFmt w:val="bullet"/>
      <w:lvlText w:val=""/>
      <w:lvlJc w:val="left"/>
      <w:pPr>
        <w:tabs>
          <w:tab w:val="num" w:pos="1821"/>
        </w:tabs>
        <w:ind w:left="1821" w:hanging="360"/>
      </w:pPr>
      <w:rPr>
        <w:rFonts w:ascii="Symbol" w:eastAsia="Times New Roman" w:hAnsi="Symbol" w:cs="Times New Roman" w:hint="default"/>
      </w:rPr>
    </w:lvl>
    <w:lvl w:ilvl="1" w:tplc="04090003" w:tentative="1">
      <w:start w:val="1"/>
      <w:numFmt w:val="bullet"/>
      <w:lvlText w:val="o"/>
      <w:lvlJc w:val="left"/>
      <w:pPr>
        <w:tabs>
          <w:tab w:val="num" w:pos="2541"/>
        </w:tabs>
        <w:ind w:left="2541" w:hanging="360"/>
      </w:pPr>
      <w:rPr>
        <w:rFonts w:ascii="Courier New" w:hAnsi="Courier New" w:cs="Courier New" w:hint="default"/>
      </w:rPr>
    </w:lvl>
    <w:lvl w:ilvl="2" w:tplc="04090005" w:tentative="1">
      <w:start w:val="1"/>
      <w:numFmt w:val="bullet"/>
      <w:lvlText w:val=""/>
      <w:lvlJc w:val="left"/>
      <w:pPr>
        <w:tabs>
          <w:tab w:val="num" w:pos="3261"/>
        </w:tabs>
        <w:ind w:left="3261" w:hanging="360"/>
      </w:pPr>
      <w:rPr>
        <w:rFonts w:ascii="Wingdings" w:hAnsi="Wingdings" w:hint="default"/>
      </w:rPr>
    </w:lvl>
    <w:lvl w:ilvl="3" w:tplc="04090001" w:tentative="1">
      <w:start w:val="1"/>
      <w:numFmt w:val="bullet"/>
      <w:lvlText w:val=""/>
      <w:lvlJc w:val="left"/>
      <w:pPr>
        <w:tabs>
          <w:tab w:val="num" w:pos="3981"/>
        </w:tabs>
        <w:ind w:left="3981" w:hanging="360"/>
      </w:pPr>
      <w:rPr>
        <w:rFonts w:ascii="Symbol" w:hAnsi="Symbol" w:hint="default"/>
      </w:rPr>
    </w:lvl>
    <w:lvl w:ilvl="4" w:tplc="04090003" w:tentative="1">
      <w:start w:val="1"/>
      <w:numFmt w:val="bullet"/>
      <w:lvlText w:val="o"/>
      <w:lvlJc w:val="left"/>
      <w:pPr>
        <w:tabs>
          <w:tab w:val="num" w:pos="4701"/>
        </w:tabs>
        <w:ind w:left="4701" w:hanging="360"/>
      </w:pPr>
      <w:rPr>
        <w:rFonts w:ascii="Courier New" w:hAnsi="Courier New" w:cs="Courier New" w:hint="default"/>
      </w:rPr>
    </w:lvl>
    <w:lvl w:ilvl="5" w:tplc="04090005" w:tentative="1">
      <w:start w:val="1"/>
      <w:numFmt w:val="bullet"/>
      <w:lvlText w:val=""/>
      <w:lvlJc w:val="left"/>
      <w:pPr>
        <w:tabs>
          <w:tab w:val="num" w:pos="5421"/>
        </w:tabs>
        <w:ind w:left="5421" w:hanging="360"/>
      </w:pPr>
      <w:rPr>
        <w:rFonts w:ascii="Wingdings" w:hAnsi="Wingdings" w:hint="default"/>
      </w:rPr>
    </w:lvl>
    <w:lvl w:ilvl="6" w:tplc="04090001" w:tentative="1">
      <w:start w:val="1"/>
      <w:numFmt w:val="bullet"/>
      <w:lvlText w:val=""/>
      <w:lvlJc w:val="left"/>
      <w:pPr>
        <w:tabs>
          <w:tab w:val="num" w:pos="6141"/>
        </w:tabs>
        <w:ind w:left="6141" w:hanging="360"/>
      </w:pPr>
      <w:rPr>
        <w:rFonts w:ascii="Symbol" w:hAnsi="Symbol" w:hint="default"/>
      </w:rPr>
    </w:lvl>
    <w:lvl w:ilvl="7" w:tplc="04090003" w:tentative="1">
      <w:start w:val="1"/>
      <w:numFmt w:val="bullet"/>
      <w:lvlText w:val="o"/>
      <w:lvlJc w:val="left"/>
      <w:pPr>
        <w:tabs>
          <w:tab w:val="num" w:pos="6861"/>
        </w:tabs>
        <w:ind w:left="6861" w:hanging="360"/>
      </w:pPr>
      <w:rPr>
        <w:rFonts w:ascii="Courier New" w:hAnsi="Courier New" w:cs="Courier New" w:hint="default"/>
      </w:rPr>
    </w:lvl>
    <w:lvl w:ilvl="8" w:tplc="04090005" w:tentative="1">
      <w:start w:val="1"/>
      <w:numFmt w:val="bullet"/>
      <w:lvlText w:val=""/>
      <w:lvlJc w:val="left"/>
      <w:pPr>
        <w:tabs>
          <w:tab w:val="num" w:pos="7581"/>
        </w:tabs>
        <w:ind w:left="7581" w:hanging="360"/>
      </w:pPr>
      <w:rPr>
        <w:rFonts w:ascii="Wingdings" w:hAnsi="Wingdings" w:hint="default"/>
      </w:rPr>
    </w:lvl>
  </w:abstractNum>
  <w:abstractNum w:abstractNumId="7">
    <w:nsid w:val="35AD79E0"/>
    <w:multiLevelType w:val="hybridMultilevel"/>
    <w:tmpl w:val="01CC4866"/>
    <w:lvl w:ilvl="0" w:tplc="5F1C0E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515C8E"/>
    <w:multiLevelType w:val="hybridMultilevel"/>
    <w:tmpl w:val="1B48D9C2"/>
    <w:lvl w:ilvl="0" w:tplc="A01CC6B2">
      <w:start w:val="1"/>
      <w:numFmt w:val="decimal"/>
      <w:pStyle w:val="H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F291059"/>
    <w:multiLevelType w:val="hybridMultilevel"/>
    <w:tmpl w:val="A0DEFA2C"/>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nsid w:val="52F66528"/>
    <w:multiLevelType w:val="hybridMultilevel"/>
    <w:tmpl w:val="A9862C56"/>
    <w:lvl w:ilvl="0" w:tplc="23F24D18">
      <w:start w:val="1"/>
      <w:numFmt w:val="upperRoman"/>
      <w:lvlText w:val="%1."/>
      <w:lvlJc w:val="righ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534420FB"/>
    <w:multiLevelType w:val="hybridMultilevel"/>
    <w:tmpl w:val="19867AE4"/>
    <w:lvl w:ilvl="0" w:tplc="085C29AC">
      <w:start w:val="1"/>
      <w:numFmt w:val="upperRoman"/>
      <w:pStyle w:val="H0"/>
      <w:lvlText w:val="%1."/>
      <w:lvlJc w:val="righ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2">
    <w:nsid w:val="6B641A28"/>
    <w:multiLevelType w:val="multilevel"/>
    <w:tmpl w:val="A6A0E574"/>
    <w:lvl w:ilvl="0">
      <w:start w:val="1"/>
      <w:numFmt w:val="decimal"/>
      <w:lvlText w:val="%1."/>
      <w:lvlJc w:val="left"/>
      <w:pPr>
        <w:tabs>
          <w:tab w:val="num" w:pos="630"/>
        </w:tabs>
        <w:ind w:left="630" w:hanging="360"/>
      </w:pPr>
      <w:rPr>
        <w:rFonts w:hint="default"/>
      </w:rPr>
    </w:lvl>
    <w:lvl w:ilvl="1">
      <w:start w:val="1"/>
      <w:numFmt w:val="decimal"/>
      <w:lvlText w:val="%1.%2."/>
      <w:lvlJc w:val="left"/>
      <w:pPr>
        <w:tabs>
          <w:tab w:val="num" w:pos="1062"/>
        </w:tabs>
        <w:ind w:left="1062" w:hanging="432"/>
      </w:pPr>
      <w:rPr>
        <w:rFonts w:hint="default"/>
      </w:rPr>
    </w:lvl>
    <w:lvl w:ilvl="2">
      <w:start w:val="1"/>
      <w:numFmt w:val="decimal"/>
      <w:lvlText w:val="%1.%2.%3."/>
      <w:lvlJc w:val="left"/>
      <w:pPr>
        <w:tabs>
          <w:tab w:val="num" w:pos="1350"/>
        </w:tabs>
        <w:ind w:left="1134" w:hanging="504"/>
      </w:pPr>
      <w:rPr>
        <w:rFonts w:hint="default"/>
      </w:rPr>
    </w:lvl>
    <w:lvl w:ilvl="3">
      <w:start w:val="1"/>
      <w:numFmt w:val="decimal"/>
      <w:lvlText w:val="%1.%2.%3.%4."/>
      <w:lvlJc w:val="left"/>
      <w:pPr>
        <w:tabs>
          <w:tab w:val="num" w:pos="2430"/>
        </w:tabs>
        <w:ind w:left="1998" w:hanging="648"/>
      </w:pPr>
      <w:rPr>
        <w:rFonts w:hint="default"/>
      </w:rPr>
    </w:lvl>
    <w:lvl w:ilvl="4">
      <w:start w:val="1"/>
      <w:numFmt w:val="decimal"/>
      <w:lvlText w:val="%1.%2.%3.%4.%5."/>
      <w:lvlJc w:val="left"/>
      <w:pPr>
        <w:tabs>
          <w:tab w:val="num" w:pos="279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3870"/>
        </w:tabs>
        <w:ind w:left="3510" w:hanging="1080"/>
      </w:pPr>
      <w:rPr>
        <w:rFonts w:hint="default"/>
      </w:rPr>
    </w:lvl>
    <w:lvl w:ilvl="7">
      <w:start w:val="1"/>
      <w:numFmt w:val="decimal"/>
      <w:lvlText w:val="%1.%2.%3.%4.%5.%6.%7.%8."/>
      <w:lvlJc w:val="left"/>
      <w:pPr>
        <w:tabs>
          <w:tab w:val="num" w:pos="4590"/>
        </w:tabs>
        <w:ind w:left="4014" w:hanging="1224"/>
      </w:pPr>
      <w:rPr>
        <w:rFonts w:hint="default"/>
      </w:rPr>
    </w:lvl>
    <w:lvl w:ilvl="8">
      <w:start w:val="1"/>
      <w:numFmt w:val="decimal"/>
      <w:lvlText w:val="%1.%2.%3.%4.%5.%6.%7.%8.%9."/>
      <w:lvlJc w:val="left"/>
      <w:pPr>
        <w:tabs>
          <w:tab w:val="num" w:pos="4950"/>
        </w:tabs>
        <w:ind w:left="4590" w:hanging="1440"/>
      </w:pPr>
      <w:rPr>
        <w:rFonts w:hint="default"/>
      </w:rPr>
    </w:lvl>
  </w:abstractNum>
  <w:abstractNum w:abstractNumId="13">
    <w:nsid w:val="6F9025F5"/>
    <w:multiLevelType w:val="hybridMultilevel"/>
    <w:tmpl w:val="6E10FA38"/>
    <w:lvl w:ilvl="0" w:tplc="F626C2B0">
      <w:start w:val="1"/>
      <w:numFmt w:val="lowerLetter"/>
      <w:pStyle w:val="H3"/>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79965512"/>
    <w:multiLevelType w:val="hybridMultilevel"/>
    <w:tmpl w:val="173E1700"/>
    <w:lvl w:ilvl="0" w:tplc="5956D20E">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nsid w:val="7E4F7EB0"/>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6"/>
  </w:num>
  <w:num w:numId="2">
    <w:abstractNumId w:val="1"/>
  </w:num>
  <w:num w:numId="3">
    <w:abstractNumId w:val="5"/>
  </w:num>
  <w:num w:numId="4">
    <w:abstractNumId w:val="10"/>
  </w:num>
  <w:num w:numId="5">
    <w:abstractNumId w:val="8"/>
  </w:num>
  <w:num w:numId="6">
    <w:abstractNumId w:val="13"/>
  </w:num>
  <w:num w:numId="7">
    <w:abstractNumId w:val="9"/>
  </w:num>
  <w:num w:numId="8">
    <w:abstractNumId w:val="15"/>
  </w:num>
  <w:num w:numId="9">
    <w:abstractNumId w:val="12"/>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7"/>
  </w:num>
  <w:num w:numId="22">
    <w:abstractNumId w:val="4"/>
  </w:num>
  <w:num w:numId="23">
    <w:abstractNumId w:val="4"/>
  </w:num>
  <w:num w:numId="24">
    <w:abstractNumId w:val="4"/>
  </w:num>
  <w:num w:numId="25">
    <w:abstractNumId w:val="4"/>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33B"/>
    <w:rsid w:val="000002C7"/>
    <w:rsid w:val="00005447"/>
    <w:rsid w:val="00006C46"/>
    <w:rsid w:val="00012D96"/>
    <w:rsid w:val="0003015A"/>
    <w:rsid w:val="00036228"/>
    <w:rsid w:val="000378F1"/>
    <w:rsid w:val="00041996"/>
    <w:rsid w:val="000502B1"/>
    <w:rsid w:val="000514D9"/>
    <w:rsid w:val="00054669"/>
    <w:rsid w:val="0005562E"/>
    <w:rsid w:val="0006101F"/>
    <w:rsid w:val="00062154"/>
    <w:rsid w:val="00065D63"/>
    <w:rsid w:val="000661F6"/>
    <w:rsid w:val="00067598"/>
    <w:rsid w:val="00067604"/>
    <w:rsid w:val="00070B54"/>
    <w:rsid w:val="000745BD"/>
    <w:rsid w:val="000762BF"/>
    <w:rsid w:val="000841D8"/>
    <w:rsid w:val="00092931"/>
    <w:rsid w:val="00097D40"/>
    <w:rsid w:val="000A2099"/>
    <w:rsid w:val="000A20A5"/>
    <w:rsid w:val="000A744C"/>
    <w:rsid w:val="000B0E7A"/>
    <w:rsid w:val="000C3D5F"/>
    <w:rsid w:val="000C52B5"/>
    <w:rsid w:val="000D0C45"/>
    <w:rsid w:val="000D2658"/>
    <w:rsid w:val="000D2E6B"/>
    <w:rsid w:val="000E1AE1"/>
    <w:rsid w:val="000E62AB"/>
    <w:rsid w:val="000F0598"/>
    <w:rsid w:val="000F16EC"/>
    <w:rsid w:val="000F6C83"/>
    <w:rsid w:val="0011171D"/>
    <w:rsid w:val="001153C8"/>
    <w:rsid w:val="00122C8C"/>
    <w:rsid w:val="00125CB1"/>
    <w:rsid w:val="0013076A"/>
    <w:rsid w:val="00132211"/>
    <w:rsid w:val="0013312F"/>
    <w:rsid w:val="00134CDF"/>
    <w:rsid w:val="00142EB2"/>
    <w:rsid w:val="00156321"/>
    <w:rsid w:val="001648C5"/>
    <w:rsid w:val="00165831"/>
    <w:rsid w:val="00166DAC"/>
    <w:rsid w:val="00172B72"/>
    <w:rsid w:val="00187119"/>
    <w:rsid w:val="00187270"/>
    <w:rsid w:val="00190C6B"/>
    <w:rsid w:val="00193A57"/>
    <w:rsid w:val="001A64BE"/>
    <w:rsid w:val="001B7BEE"/>
    <w:rsid w:val="001C6316"/>
    <w:rsid w:val="001E0C0D"/>
    <w:rsid w:val="001E5C2A"/>
    <w:rsid w:val="001E7232"/>
    <w:rsid w:val="001F2DD9"/>
    <w:rsid w:val="001F7459"/>
    <w:rsid w:val="00200946"/>
    <w:rsid w:val="00210396"/>
    <w:rsid w:val="002128E0"/>
    <w:rsid w:val="00216A7F"/>
    <w:rsid w:val="00224FE4"/>
    <w:rsid w:val="00232B36"/>
    <w:rsid w:val="0023348E"/>
    <w:rsid w:val="002402E3"/>
    <w:rsid w:val="0024081E"/>
    <w:rsid w:val="002474B7"/>
    <w:rsid w:val="00250E75"/>
    <w:rsid w:val="002520EC"/>
    <w:rsid w:val="002525AE"/>
    <w:rsid w:val="0025358C"/>
    <w:rsid w:val="00253618"/>
    <w:rsid w:val="00253CF9"/>
    <w:rsid w:val="002567D2"/>
    <w:rsid w:val="00261D26"/>
    <w:rsid w:val="00263DC0"/>
    <w:rsid w:val="00270287"/>
    <w:rsid w:val="002731C0"/>
    <w:rsid w:val="00275A99"/>
    <w:rsid w:val="00277AB8"/>
    <w:rsid w:val="002836DD"/>
    <w:rsid w:val="00285991"/>
    <w:rsid w:val="002A1C09"/>
    <w:rsid w:val="002A4B7F"/>
    <w:rsid w:val="002A7423"/>
    <w:rsid w:val="002B0E51"/>
    <w:rsid w:val="002B30C0"/>
    <w:rsid w:val="002D7FA3"/>
    <w:rsid w:val="002E0323"/>
    <w:rsid w:val="002E3482"/>
    <w:rsid w:val="002E39BE"/>
    <w:rsid w:val="002E5287"/>
    <w:rsid w:val="002E77AC"/>
    <w:rsid w:val="002F1D41"/>
    <w:rsid w:val="002F47B4"/>
    <w:rsid w:val="00305D31"/>
    <w:rsid w:val="00307A51"/>
    <w:rsid w:val="003105F9"/>
    <w:rsid w:val="00316BB0"/>
    <w:rsid w:val="00324E4E"/>
    <w:rsid w:val="00326F0B"/>
    <w:rsid w:val="0032770D"/>
    <w:rsid w:val="00333ECB"/>
    <w:rsid w:val="00344CBA"/>
    <w:rsid w:val="00356B3F"/>
    <w:rsid w:val="0036353B"/>
    <w:rsid w:val="00365091"/>
    <w:rsid w:val="00367B0B"/>
    <w:rsid w:val="00376195"/>
    <w:rsid w:val="00382556"/>
    <w:rsid w:val="00384A9C"/>
    <w:rsid w:val="00392938"/>
    <w:rsid w:val="003931F9"/>
    <w:rsid w:val="003939D3"/>
    <w:rsid w:val="00395E19"/>
    <w:rsid w:val="003A46AE"/>
    <w:rsid w:val="003A528B"/>
    <w:rsid w:val="003B1E8D"/>
    <w:rsid w:val="003C3CC8"/>
    <w:rsid w:val="003D181B"/>
    <w:rsid w:val="003D3760"/>
    <w:rsid w:val="003E3E34"/>
    <w:rsid w:val="003E6F8D"/>
    <w:rsid w:val="003F5012"/>
    <w:rsid w:val="003F5A97"/>
    <w:rsid w:val="00402AA1"/>
    <w:rsid w:val="00402D6D"/>
    <w:rsid w:val="00407B0B"/>
    <w:rsid w:val="004127D8"/>
    <w:rsid w:val="00422AFB"/>
    <w:rsid w:val="00424B3A"/>
    <w:rsid w:val="0043174D"/>
    <w:rsid w:val="00434300"/>
    <w:rsid w:val="00434CD9"/>
    <w:rsid w:val="004373CB"/>
    <w:rsid w:val="00437754"/>
    <w:rsid w:val="00440EA7"/>
    <w:rsid w:val="0044293D"/>
    <w:rsid w:val="0044462B"/>
    <w:rsid w:val="0045283F"/>
    <w:rsid w:val="00452A40"/>
    <w:rsid w:val="00467B44"/>
    <w:rsid w:val="004721CF"/>
    <w:rsid w:val="00484078"/>
    <w:rsid w:val="00485E9F"/>
    <w:rsid w:val="00487E32"/>
    <w:rsid w:val="0049328F"/>
    <w:rsid w:val="004B0227"/>
    <w:rsid w:val="004B20DB"/>
    <w:rsid w:val="004B25F7"/>
    <w:rsid w:val="004B57F0"/>
    <w:rsid w:val="004B5BB1"/>
    <w:rsid w:val="004C11CE"/>
    <w:rsid w:val="004C4D4D"/>
    <w:rsid w:val="004D049E"/>
    <w:rsid w:val="004D70C8"/>
    <w:rsid w:val="004D7740"/>
    <w:rsid w:val="004E306B"/>
    <w:rsid w:val="004E3BB7"/>
    <w:rsid w:val="004F083E"/>
    <w:rsid w:val="004F4136"/>
    <w:rsid w:val="00504B99"/>
    <w:rsid w:val="00513186"/>
    <w:rsid w:val="005145A1"/>
    <w:rsid w:val="00514F4F"/>
    <w:rsid w:val="00516B55"/>
    <w:rsid w:val="00524236"/>
    <w:rsid w:val="00525788"/>
    <w:rsid w:val="00525D6B"/>
    <w:rsid w:val="00532EC2"/>
    <w:rsid w:val="00537699"/>
    <w:rsid w:val="00540860"/>
    <w:rsid w:val="00543855"/>
    <w:rsid w:val="0054739E"/>
    <w:rsid w:val="00550416"/>
    <w:rsid w:val="00556DEB"/>
    <w:rsid w:val="00565D34"/>
    <w:rsid w:val="0057143F"/>
    <w:rsid w:val="00573DB2"/>
    <w:rsid w:val="005745AD"/>
    <w:rsid w:val="005779B8"/>
    <w:rsid w:val="0058628D"/>
    <w:rsid w:val="00593587"/>
    <w:rsid w:val="00595AD8"/>
    <w:rsid w:val="00596F4F"/>
    <w:rsid w:val="005A087E"/>
    <w:rsid w:val="005B1045"/>
    <w:rsid w:val="005B1F2D"/>
    <w:rsid w:val="005B2097"/>
    <w:rsid w:val="005B5D83"/>
    <w:rsid w:val="005C4474"/>
    <w:rsid w:val="005C46FC"/>
    <w:rsid w:val="005C4C60"/>
    <w:rsid w:val="005D4107"/>
    <w:rsid w:val="005D6C62"/>
    <w:rsid w:val="005E61B2"/>
    <w:rsid w:val="005E6C1D"/>
    <w:rsid w:val="005F23A4"/>
    <w:rsid w:val="005F3C80"/>
    <w:rsid w:val="005F5A6E"/>
    <w:rsid w:val="0060469C"/>
    <w:rsid w:val="00605CDF"/>
    <w:rsid w:val="00606837"/>
    <w:rsid w:val="00606FB7"/>
    <w:rsid w:val="00611C2A"/>
    <w:rsid w:val="0061351C"/>
    <w:rsid w:val="00622D82"/>
    <w:rsid w:val="00633E95"/>
    <w:rsid w:val="00634C40"/>
    <w:rsid w:val="00641C89"/>
    <w:rsid w:val="006509BF"/>
    <w:rsid w:val="00652463"/>
    <w:rsid w:val="006621C1"/>
    <w:rsid w:val="00663086"/>
    <w:rsid w:val="00671ED9"/>
    <w:rsid w:val="00677518"/>
    <w:rsid w:val="00677868"/>
    <w:rsid w:val="00677CB0"/>
    <w:rsid w:val="00681C61"/>
    <w:rsid w:val="00682F6A"/>
    <w:rsid w:val="00685224"/>
    <w:rsid w:val="006859D1"/>
    <w:rsid w:val="00686C1C"/>
    <w:rsid w:val="006A3343"/>
    <w:rsid w:val="006A3B26"/>
    <w:rsid w:val="006A4085"/>
    <w:rsid w:val="006B5F84"/>
    <w:rsid w:val="006B6D56"/>
    <w:rsid w:val="006B7669"/>
    <w:rsid w:val="006C1771"/>
    <w:rsid w:val="006C2719"/>
    <w:rsid w:val="006C2E90"/>
    <w:rsid w:val="006C5C7E"/>
    <w:rsid w:val="006D4ADF"/>
    <w:rsid w:val="006E6033"/>
    <w:rsid w:val="006E7755"/>
    <w:rsid w:val="00707948"/>
    <w:rsid w:val="0071017C"/>
    <w:rsid w:val="007216D5"/>
    <w:rsid w:val="00721E59"/>
    <w:rsid w:val="007234CA"/>
    <w:rsid w:val="00725181"/>
    <w:rsid w:val="0073054F"/>
    <w:rsid w:val="00740F2F"/>
    <w:rsid w:val="00743566"/>
    <w:rsid w:val="0074395D"/>
    <w:rsid w:val="00747900"/>
    <w:rsid w:val="00754040"/>
    <w:rsid w:val="00754E27"/>
    <w:rsid w:val="00761758"/>
    <w:rsid w:val="007643A4"/>
    <w:rsid w:val="00774954"/>
    <w:rsid w:val="00775503"/>
    <w:rsid w:val="00775F6D"/>
    <w:rsid w:val="00780700"/>
    <w:rsid w:val="00784866"/>
    <w:rsid w:val="00791D95"/>
    <w:rsid w:val="00796CA1"/>
    <w:rsid w:val="007A2C18"/>
    <w:rsid w:val="007A7258"/>
    <w:rsid w:val="007B057D"/>
    <w:rsid w:val="007B092A"/>
    <w:rsid w:val="007B2565"/>
    <w:rsid w:val="007B37AF"/>
    <w:rsid w:val="007B54F4"/>
    <w:rsid w:val="007C03A7"/>
    <w:rsid w:val="007C35F3"/>
    <w:rsid w:val="007C6BBD"/>
    <w:rsid w:val="007C73D3"/>
    <w:rsid w:val="007D693D"/>
    <w:rsid w:val="007E415D"/>
    <w:rsid w:val="007E49FD"/>
    <w:rsid w:val="007E534D"/>
    <w:rsid w:val="007F0478"/>
    <w:rsid w:val="007F378E"/>
    <w:rsid w:val="007F3BA0"/>
    <w:rsid w:val="007F3C3C"/>
    <w:rsid w:val="00803FDC"/>
    <w:rsid w:val="00805944"/>
    <w:rsid w:val="00811B0B"/>
    <w:rsid w:val="0082355D"/>
    <w:rsid w:val="00824288"/>
    <w:rsid w:val="00832F1C"/>
    <w:rsid w:val="0084386F"/>
    <w:rsid w:val="0085079E"/>
    <w:rsid w:val="00853FDC"/>
    <w:rsid w:val="00860B9F"/>
    <w:rsid w:val="00865C00"/>
    <w:rsid w:val="0087366A"/>
    <w:rsid w:val="00876703"/>
    <w:rsid w:val="00876C36"/>
    <w:rsid w:val="00882CB1"/>
    <w:rsid w:val="008869A8"/>
    <w:rsid w:val="0089008C"/>
    <w:rsid w:val="0089040E"/>
    <w:rsid w:val="008964E2"/>
    <w:rsid w:val="00896A47"/>
    <w:rsid w:val="008A108F"/>
    <w:rsid w:val="008B11EC"/>
    <w:rsid w:val="008C0ADB"/>
    <w:rsid w:val="008C1B4F"/>
    <w:rsid w:val="008C22EF"/>
    <w:rsid w:val="008C4BB5"/>
    <w:rsid w:val="008D1672"/>
    <w:rsid w:val="008D18B9"/>
    <w:rsid w:val="008D34E5"/>
    <w:rsid w:val="008D428C"/>
    <w:rsid w:val="008E15E1"/>
    <w:rsid w:val="008E3F3C"/>
    <w:rsid w:val="008E76A3"/>
    <w:rsid w:val="008F44A1"/>
    <w:rsid w:val="009018B8"/>
    <w:rsid w:val="00904BA1"/>
    <w:rsid w:val="009051A0"/>
    <w:rsid w:val="00917584"/>
    <w:rsid w:val="00923ADC"/>
    <w:rsid w:val="009279C8"/>
    <w:rsid w:val="009313BA"/>
    <w:rsid w:val="0094345B"/>
    <w:rsid w:val="00943C70"/>
    <w:rsid w:val="00947220"/>
    <w:rsid w:val="00951300"/>
    <w:rsid w:val="0095469A"/>
    <w:rsid w:val="009555BD"/>
    <w:rsid w:val="00956594"/>
    <w:rsid w:val="009603B7"/>
    <w:rsid w:val="00961BB3"/>
    <w:rsid w:val="00967968"/>
    <w:rsid w:val="00977C79"/>
    <w:rsid w:val="00987574"/>
    <w:rsid w:val="009875BC"/>
    <w:rsid w:val="009944A5"/>
    <w:rsid w:val="009A3E19"/>
    <w:rsid w:val="009A5F45"/>
    <w:rsid w:val="009B3645"/>
    <w:rsid w:val="009B7FAB"/>
    <w:rsid w:val="009D0D0A"/>
    <w:rsid w:val="009D0F6A"/>
    <w:rsid w:val="009D1CE1"/>
    <w:rsid w:val="009D4A8B"/>
    <w:rsid w:val="009F34A0"/>
    <w:rsid w:val="00A064BB"/>
    <w:rsid w:val="00A24487"/>
    <w:rsid w:val="00A267AC"/>
    <w:rsid w:val="00A27525"/>
    <w:rsid w:val="00A30963"/>
    <w:rsid w:val="00A36D75"/>
    <w:rsid w:val="00A37D33"/>
    <w:rsid w:val="00A57052"/>
    <w:rsid w:val="00A62676"/>
    <w:rsid w:val="00A775C7"/>
    <w:rsid w:val="00A9794E"/>
    <w:rsid w:val="00AA28BC"/>
    <w:rsid w:val="00AB3EEF"/>
    <w:rsid w:val="00AB42C1"/>
    <w:rsid w:val="00AB4567"/>
    <w:rsid w:val="00AB4E1F"/>
    <w:rsid w:val="00AB5E65"/>
    <w:rsid w:val="00AC369B"/>
    <w:rsid w:val="00AC466C"/>
    <w:rsid w:val="00AD295A"/>
    <w:rsid w:val="00AD387C"/>
    <w:rsid w:val="00AD7F27"/>
    <w:rsid w:val="00AE37DB"/>
    <w:rsid w:val="00AE4006"/>
    <w:rsid w:val="00AE6720"/>
    <w:rsid w:val="00AF1696"/>
    <w:rsid w:val="00B0331F"/>
    <w:rsid w:val="00B063D0"/>
    <w:rsid w:val="00B10CBA"/>
    <w:rsid w:val="00B213B2"/>
    <w:rsid w:val="00B24A85"/>
    <w:rsid w:val="00B257F6"/>
    <w:rsid w:val="00B35A24"/>
    <w:rsid w:val="00B44B1F"/>
    <w:rsid w:val="00B46E73"/>
    <w:rsid w:val="00B47EEB"/>
    <w:rsid w:val="00B5039E"/>
    <w:rsid w:val="00B56CC7"/>
    <w:rsid w:val="00B659F7"/>
    <w:rsid w:val="00B71088"/>
    <w:rsid w:val="00B73B35"/>
    <w:rsid w:val="00B74466"/>
    <w:rsid w:val="00B74518"/>
    <w:rsid w:val="00B82BEF"/>
    <w:rsid w:val="00B83B19"/>
    <w:rsid w:val="00B86A6A"/>
    <w:rsid w:val="00BA15DA"/>
    <w:rsid w:val="00BB6060"/>
    <w:rsid w:val="00BB72F8"/>
    <w:rsid w:val="00BC22D7"/>
    <w:rsid w:val="00BC6C4E"/>
    <w:rsid w:val="00BD1E88"/>
    <w:rsid w:val="00BD57ED"/>
    <w:rsid w:val="00BD789A"/>
    <w:rsid w:val="00BE04AD"/>
    <w:rsid w:val="00BE3CE4"/>
    <w:rsid w:val="00BE501F"/>
    <w:rsid w:val="00BE600F"/>
    <w:rsid w:val="00BF33F5"/>
    <w:rsid w:val="00BF39E6"/>
    <w:rsid w:val="00C035D8"/>
    <w:rsid w:val="00C03638"/>
    <w:rsid w:val="00C038D5"/>
    <w:rsid w:val="00C172E2"/>
    <w:rsid w:val="00C17E12"/>
    <w:rsid w:val="00C21666"/>
    <w:rsid w:val="00C33E71"/>
    <w:rsid w:val="00C41A2B"/>
    <w:rsid w:val="00C46549"/>
    <w:rsid w:val="00C47074"/>
    <w:rsid w:val="00C94BC8"/>
    <w:rsid w:val="00C9622A"/>
    <w:rsid w:val="00CA156D"/>
    <w:rsid w:val="00CB433B"/>
    <w:rsid w:val="00CC2F5B"/>
    <w:rsid w:val="00CC7783"/>
    <w:rsid w:val="00CD3F2C"/>
    <w:rsid w:val="00CE369C"/>
    <w:rsid w:val="00CE5FD0"/>
    <w:rsid w:val="00CE77B8"/>
    <w:rsid w:val="00CE7CF8"/>
    <w:rsid w:val="00CF0EC7"/>
    <w:rsid w:val="00CF31A3"/>
    <w:rsid w:val="00D01BE4"/>
    <w:rsid w:val="00D03801"/>
    <w:rsid w:val="00D07A23"/>
    <w:rsid w:val="00D15326"/>
    <w:rsid w:val="00D24C9E"/>
    <w:rsid w:val="00D35991"/>
    <w:rsid w:val="00D441ED"/>
    <w:rsid w:val="00D448CB"/>
    <w:rsid w:val="00D502A2"/>
    <w:rsid w:val="00D601AC"/>
    <w:rsid w:val="00D634B4"/>
    <w:rsid w:val="00D637B2"/>
    <w:rsid w:val="00D64462"/>
    <w:rsid w:val="00D64625"/>
    <w:rsid w:val="00D65A1D"/>
    <w:rsid w:val="00D65D34"/>
    <w:rsid w:val="00D83F98"/>
    <w:rsid w:val="00D90822"/>
    <w:rsid w:val="00D91D4B"/>
    <w:rsid w:val="00D91E99"/>
    <w:rsid w:val="00D921DD"/>
    <w:rsid w:val="00D97E61"/>
    <w:rsid w:val="00DA29F6"/>
    <w:rsid w:val="00DA4724"/>
    <w:rsid w:val="00DA7202"/>
    <w:rsid w:val="00DB5094"/>
    <w:rsid w:val="00DD01CE"/>
    <w:rsid w:val="00DE5450"/>
    <w:rsid w:val="00E04FB1"/>
    <w:rsid w:val="00E07531"/>
    <w:rsid w:val="00E124A2"/>
    <w:rsid w:val="00E131D7"/>
    <w:rsid w:val="00E132F6"/>
    <w:rsid w:val="00E162EA"/>
    <w:rsid w:val="00E17C86"/>
    <w:rsid w:val="00E308DD"/>
    <w:rsid w:val="00E4522D"/>
    <w:rsid w:val="00E510A2"/>
    <w:rsid w:val="00E63C72"/>
    <w:rsid w:val="00E80C09"/>
    <w:rsid w:val="00E87FD8"/>
    <w:rsid w:val="00E941F3"/>
    <w:rsid w:val="00E9448C"/>
    <w:rsid w:val="00E962A0"/>
    <w:rsid w:val="00EA3F0D"/>
    <w:rsid w:val="00EB1AFA"/>
    <w:rsid w:val="00EC628E"/>
    <w:rsid w:val="00EC66BE"/>
    <w:rsid w:val="00ED4525"/>
    <w:rsid w:val="00EE7C22"/>
    <w:rsid w:val="00EF25DF"/>
    <w:rsid w:val="00EF588D"/>
    <w:rsid w:val="00F03D27"/>
    <w:rsid w:val="00F2032D"/>
    <w:rsid w:val="00F20927"/>
    <w:rsid w:val="00F21F39"/>
    <w:rsid w:val="00F26DDA"/>
    <w:rsid w:val="00F325DB"/>
    <w:rsid w:val="00F36322"/>
    <w:rsid w:val="00F52E02"/>
    <w:rsid w:val="00F55FEA"/>
    <w:rsid w:val="00F60B97"/>
    <w:rsid w:val="00F6179B"/>
    <w:rsid w:val="00F627A5"/>
    <w:rsid w:val="00F64FA1"/>
    <w:rsid w:val="00F650C7"/>
    <w:rsid w:val="00F666C3"/>
    <w:rsid w:val="00F67021"/>
    <w:rsid w:val="00F8483A"/>
    <w:rsid w:val="00F85DB2"/>
    <w:rsid w:val="00F90B50"/>
    <w:rsid w:val="00F91EE1"/>
    <w:rsid w:val="00F9576D"/>
    <w:rsid w:val="00F95A02"/>
    <w:rsid w:val="00F97065"/>
    <w:rsid w:val="00FA3F76"/>
    <w:rsid w:val="00FA496C"/>
    <w:rsid w:val="00FB2F66"/>
    <w:rsid w:val="00FC022A"/>
    <w:rsid w:val="00FC2170"/>
    <w:rsid w:val="00FD148C"/>
    <w:rsid w:val="00FE4A04"/>
    <w:rsid w:val="00FF1516"/>
    <w:rsid w:val="00FF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8" w:qFormat="1"/>
    <w:lsdException w:name="heading 9" w:qFormat="1"/>
    <w:lsdException w:name="footer" w:uiPriority="99"/>
    <w:lsdException w:name="caption" w:qFormat="1"/>
    <w:lsdException w:name="endnote text" w:semiHidden="0" w:unhideWhenUsed="0"/>
    <w:lsdException w:name="toa heading" w:semiHidden="0" w:unhideWhenUsed="0"/>
    <w:lsdException w:name="List" w:semiHidden="0" w:unhideWhenUsed="0"/>
    <w:lsdException w:name="Title"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F3C3C"/>
    <w:rPr>
      <w:sz w:val="26"/>
      <w:szCs w:val="28"/>
      <w:lang w:val="vi-VN"/>
    </w:rPr>
  </w:style>
  <w:style w:type="paragraph" w:styleId="Heading1">
    <w:name w:val="heading 1"/>
    <w:basedOn w:val="Normal"/>
    <w:next w:val="Normal"/>
    <w:link w:val="Heading1Char"/>
    <w:rsid w:val="00CB433B"/>
    <w:pPr>
      <w:keepNext/>
      <w:jc w:val="center"/>
      <w:outlineLvl w:val="0"/>
    </w:pPr>
    <w:rPr>
      <w:rFonts w:ascii="VNI-Times" w:hAnsi="VNI-Times"/>
      <w:b/>
      <w:sz w:val="32"/>
      <w:szCs w:val="24"/>
      <w:lang w:val="en-US"/>
    </w:rPr>
  </w:style>
  <w:style w:type="paragraph" w:styleId="Heading7">
    <w:name w:val="heading 7"/>
    <w:basedOn w:val="Normal"/>
    <w:next w:val="Normal"/>
    <w:rsid w:val="00CE77B8"/>
    <w:pPr>
      <w:keepNext/>
      <w:jc w:val="center"/>
      <w:outlineLvl w:val="6"/>
    </w:pPr>
    <w:rPr>
      <w:rFonts w:ascii=".VnTime" w:hAnsi=".VnTime"/>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45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CB433B"/>
    <w:rPr>
      <w:rFonts w:ascii="VNI-Times" w:hAnsi="VNI-Times"/>
      <w:b/>
      <w:sz w:val="32"/>
      <w:szCs w:val="24"/>
    </w:rPr>
  </w:style>
  <w:style w:type="paragraph" w:styleId="Footer">
    <w:name w:val="footer"/>
    <w:basedOn w:val="Normal"/>
    <w:link w:val="FooterChar"/>
    <w:uiPriority w:val="99"/>
    <w:rsid w:val="00F26DDA"/>
    <w:pPr>
      <w:tabs>
        <w:tab w:val="center" w:pos="4320"/>
        <w:tab w:val="right" w:pos="8640"/>
      </w:tabs>
    </w:pPr>
  </w:style>
  <w:style w:type="character" w:styleId="PageNumber">
    <w:name w:val="page number"/>
    <w:basedOn w:val="DefaultParagraphFont"/>
    <w:rsid w:val="00F26DDA"/>
  </w:style>
  <w:style w:type="paragraph" w:styleId="BalloonText">
    <w:name w:val="Balloon Text"/>
    <w:basedOn w:val="Normal"/>
    <w:link w:val="BalloonTextChar"/>
    <w:rsid w:val="007C03A7"/>
    <w:rPr>
      <w:rFonts w:ascii="Tahoma" w:hAnsi="Tahoma" w:cs="Tahoma"/>
      <w:sz w:val="16"/>
      <w:szCs w:val="16"/>
    </w:rPr>
  </w:style>
  <w:style w:type="character" w:customStyle="1" w:styleId="BalloonTextChar">
    <w:name w:val="Balloon Text Char"/>
    <w:link w:val="BalloonText"/>
    <w:rsid w:val="007C03A7"/>
    <w:rPr>
      <w:rFonts w:ascii="Tahoma" w:hAnsi="Tahoma" w:cs="Tahoma"/>
      <w:sz w:val="16"/>
      <w:szCs w:val="16"/>
      <w:lang w:eastAsia="en-US"/>
    </w:rPr>
  </w:style>
  <w:style w:type="paragraph" w:customStyle="1" w:styleId="H1">
    <w:name w:val="H1"/>
    <w:basedOn w:val="Hx"/>
    <w:link w:val="H1Char"/>
    <w:qFormat/>
    <w:rsid w:val="00FE4A04"/>
    <w:pPr>
      <w:numPr>
        <w:numId w:val="10"/>
      </w:numPr>
      <w:ind w:left="357" w:hanging="357"/>
      <w:jc w:val="left"/>
      <w:outlineLvl w:val="1"/>
    </w:pPr>
    <w:rPr>
      <w:b/>
      <w:bCs/>
      <w:sz w:val="28"/>
      <w:szCs w:val="28"/>
      <w:lang w:val="en-US"/>
    </w:rPr>
  </w:style>
  <w:style w:type="paragraph" w:customStyle="1" w:styleId="H2">
    <w:name w:val="H2"/>
    <w:basedOn w:val="H1"/>
    <w:link w:val="H2Char"/>
    <w:rsid w:val="00261D26"/>
    <w:pPr>
      <w:numPr>
        <w:numId w:val="5"/>
      </w:numPr>
      <w:ind w:left="630"/>
    </w:pPr>
  </w:style>
  <w:style w:type="character" w:customStyle="1" w:styleId="H1Char">
    <w:name w:val="H1 Char"/>
    <w:basedOn w:val="DefaultParagraphFont"/>
    <w:link w:val="H1"/>
    <w:rsid w:val="00FE4A04"/>
    <w:rPr>
      <w:b/>
      <w:bCs/>
      <w:sz w:val="28"/>
      <w:szCs w:val="28"/>
    </w:rPr>
  </w:style>
  <w:style w:type="paragraph" w:customStyle="1" w:styleId="H3">
    <w:name w:val="H3"/>
    <w:basedOn w:val="H2"/>
    <w:link w:val="H3Char"/>
    <w:rsid w:val="00261D26"/>
    <w:pPr>
      <w:numPr>
        <w:numId w:val="6"/>
      </w:numPr>
    </w:pPr>
  </w:style>
  <w:style w:type="character" w:customStyle="1" w:styleId="H2Char">
    <w:name w:val="H2 Char"/>
    <w:basedOn w:val="H1Char"/>
    <w:link w:val="H2"/>
    <w:rsid w:val="00261D26"/>
    <w:rPr>
      <w:b/>
      <w:bCs/>
      <w:sz w:val="28"/>
      <w:szCs w:val="28"/>
    </w:rPr>
  </w:style>
  <w:style w:type="paragraph" w:customStyle="1" w:styleId="H4">
    <w:name w:val="H4"/>
    <w:basedOn w:val="H3"/>
    <w:link w:val="H4Char"/>
    <w:rsid w:val="002D7FA3"/>
  </w:style>
  <w:style w:type="character" w:customStyle="1" w:styleId="H3Char">
    <w:name w:val="H3 Char"/>
    <w:basedOn w:val="H2Char"/>
    <w:link w:val="H3"/>
    <w:rsid w:val="00261D26"/>
    <w:rPr>
      <w:b/>
      <w:bCs/>
      <w:sz w:val="28"/>
      <w:szCs w:val="28"/>
    </w:rPr>
  </w:style>
  <w:style w:type="paragraph" w:customStyle="1" w:styleId="H5">
    <w:name w:val="H5"/>
    <w:basedOn w:val="H4"/>
    <w:link w:val="H5Char"/>
    <w:rsid w:val="002D7FA3"/>
  </w:style>
  <w:style w:type="character" w:customStyle="1" w:styleId="H4Char">
    <w:name w:val="H4 Char"/>
    <w:basedOn w:val="H3Char"/>
    <w:link w:val="H4"/>
    <w:rsid w:val="002D7FA3"/>
    <w:rPr>
      <w:b/>
      <w:bCs/>
      <w:sz w:val="28"/>
      <w:szCs w:val="28"/>
    </w:rPr>
  </w:style>
  <w:style w:type="paragraph" w:customStyle="1" w:styleId="Hx">
    <w:name w:val="Hx"/>
    <w:basedOn w:val="Normal"/>
    <w:link w:val="HxChar"/>
    <w:qFormat/>
    <w:rsid w:val="007F3C3C"/>
    <w:pPr>
      <w:spacing w:before="120" w:after="120"/>
      <w:ind w:firstLine="709"/>
      <w:jc w:val="both"/>
    </w:pPr>
    <w:rPr>
      <w:szCs w:val="26"/>
    </w:rPr>
  </w:style>
  <w:style w:type="character" w:customStyle="1" w:styleId="H5Char">
    <w:name w:val="H5 Char"/>
    <w:basedOn w:val="H4Char"/>
    <w:link w:val="H5"/>
    <w:rsid w:val="002D7FA3"/>
    <w:rPr>
      <w:b/>
      <w:bCs/>
      <w:sz w:val="28"/>
      <w:szCs w:val="28"/>
    </w:rPr>
  </w:style>
  <w:style w:type="character" w:customStyle="1" w:styleId="HxChar">
    <w:name w:val="Hx Char"/>
    <w:basedOn w:val="DefaultParagraphFont"/>
    <w:link w:val="Hx"/>
    <w:rsid w:val="007F3C3C"/>
    <w:rPr>
      <w:sz w:val="26"/>
      <w:szCs w:val="26"/>
      <w:lang w:val="vi-VN"/>
    </w:rPr>
  </w:style>
  <w:style w:type="paragraph" w:styleId="ListParagraph">
    <w:name w:val="List Paragraph"/>
    <w:basedOn w:val="Normal"/>
    <w:uiPriority w:val="34"/>
    <w:rsid w:val="00725181"/>
    <w:pPr>
      <w:ind w:left="720"/>
      <w:contextualSpacing/>
    </w:pPr>
  </w:style>
  <w:style w:type="paragraph" w:customStyle="1" w:styleId="H-">
    <w:name w:val="H-"/>
    <w:basedOn w:val="H1"/>
    <w:link w:val="H-Char"/>
    <w:qFormat/>
    <w:rsid w:val="00677CB0"/>
    <w:pPr>
      <w:numPr>
        <w:numId w:val="12"/>
      </w:numPr>
      <w:ind w:left="0" w:firstLine="349"/>
      <w:jc w:val="both"/>
      <w:outlineLvl w:val="9"/>
    </w:pPr>
    <w:rPr>
      <w:b w:val="0"/>
      <w:bCs w:val="0"/>
      <w:sz w:val="26"/>
      <w:szCs w:val="26"/>
    </w:rPr>
  </w:style>
  <w:style w:type="character" w:customStyle="1" w:styleId="FooterChar">
    <w:name w:val="Footer Char"/>
    <w:basedOn w:val="DefaultParagraphFont"/>
    <w:link w:val="Footer"/>
    <w:uiPriority w:val="99"/>
    <w:rsid w:val="00504B99"/>
    <w:rPr>
      <w:sz w:val="26"/>
      <w:szCs w:val="28"/>
      <w:lang w:val="vi-VN"/>
    </w:rPr>
  </w:style>
  <w:style w:type="character" w:customStyle="1" w:styleId="H-Char">
    <w:name w:val="H- Char"/>
    <w:basedOn w:val="H1Char"/>
    <w:link w:val="H-"/>
    <w:rsid w:val="00677CB0"/>
    <w:rPr>
      <w:b w:val="0"/>
      <w:bCs w:val="0"/>
      <w:sz w:val="26"/>
      <w:szCs w:val="26"/>
    </w:rPr>
  </w:style>
  <w:style w:type="character" w:styleId="PlaceholderText">
    <w:name w:val="Placeholder Text"/>
    <w:basedOn w:val="DefaultParagraphFont"/>
    <w:uiPriority w:val="99"/>
    <w:semiHidden/>
    <w:rsid w:val="002474B7"/>
    <w:rPr>
      <w:color w:val="808080"/>
    </w:rPr>
  </w:style>
  <w:style w:type="paragraph" w:customStyle="1" w:styleId="H0">
    <w:name w:val="H0"/>
    <w:basedOn w:val="H1"/>
    <w:qFormat/>
    <w:rsid w:val="00FE4A04"/>
    <w:pPr>
      <w:numPr>
        <w:numId w:val="16"/>
      </w:numPr>
      <w:ind w:left="425" w:hanging="357"/>
      <w:outlineLvl w:val="0"/>
    </w:pPr>
    <w:rPr>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8" w:qFormat="1"/>
    <w:lsdException w:name="heading 9" w:qFormat="1"/>
    <w:lsdException w:name="footer" w:uiPriority="99"/>
    <w:lsdException w:name="caption" w:qFormat="1"/>
    <w:lsdException w:name="endnote text" w:semiHidden="0" w:unhideWhenUsed="0"/>
    <w:lsdException w:name="toa heading" w:semiHidden="0" w:unhideWhenUsed="0"/>
    <w:lsdException w:name="List" w:semiHidden="0" w:unhideWhenUsed="0"/>
    <w:lsdException w:name="Title"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F3C3C"/>
    <w:rPr>
      <w:sz w:val="26"/>
      <w:szCs w:val="28"/>
      <w:lang w:val="vi-VN"/>
    </w:rPr>
  </w:style>
  <w:style w:type="paragraph" w:styleId="Heading1">
    <w:name w:val="heading 1"/>
    <w:basedOn w:val="Normal"/>
    <w:next w:val="Normal"/>
    <w:link w:val="Heading1Char"/>
    <w:rsid w:val="00CB433B"/>
    <w:pPr>
      <w:keepNext/>
      <w:jc w:val="center"/>
      <w:outlineLvl w:val="0"/>
    </w:pPr>
    <w:rPr>
      <w:rFonts w:ascii="VNI-Times" w:hAnsi="VNI-Times"/>
      <w:b/>
      <w:sz w:val="32"/>
      <w:szCs w:val="24"/>
      <w:lang w:val="en-US"/>
    </w:rPr>
  </w:style>
  <w:style w:type="paragraph" w:styleId="Heading7">
    <w:name w:val="heading 7"/>
    <w:basedOn w:val="Normal"/>
    <w:next w:val="Normal"/>
    <w:rsid w:val="00CE77B8"/>
    <w:pPr>
      <w:keepNext/>
      <w:jc w:val="center"/>
      <w:outlineLvl w:val="6"/>
    </w:pPr>
    <w:rPr>
      <w:rFonts w:ascii=".VnTime" w:hAnsi=".VnTime"/>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45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CB433B"/>
    <w:rPr>
      <w:rFonts w:ascii="VNI-Times" w:hAnsi="VNI-Times"/>
      <w:b/>
      <w:sz w:val="32"/>
      <w:szCs w:val="24"/>
    </w:rPr>
  </w:style>
  <w:style w:type="paragraph" w:styleId="Footer">
    <w:name w:val="footer"/>
    <w:basedOn w:val="Normal"/>
    <w:link w:val="FooterChar"/>
    <w:uiPriority w:val="99"/>
    <w:rsid w:val="00F26DDA"/>
    <w:pPr>
      <w:tabs>
        <w:tab w:val="center" w:pos="4320"/>
        <w:tab w:val="right" w:pos="8640"/>
      </w:tabs>
    </w:pPr>
  </w:style>
  <w:style w:type="character" w:styleId="PageNumber">
    <w:name w:val="page number"/>
    <w:basedOn w:val="DefaultParagraphFont"/>
    <w:rsid w:val="00F26DDA"/>
  </w:style>
  <w:style w:type="paragraph" w:styleId="BalloonText">
    <w:name w:val="Balloon Text"/>
    <w:basedOn w:val="Normal"/>
    <w:link w:val="BalloonTextChar"/>
    <w:rsid w:val="007C03A7"/>
    <w:rPr>
      <w:rFonts w:ascii="Tahoma" w:hAnsi="Tahoma" w:cs="Tahoma"/>
      <w:sz w:val="16"/>
      <w:szCs w:val="16"/>
    </w:rPr>
  </w:style>
  <w:style w:type="character" w:customStyle="1" w:styleId="BalloonTextChar">
    <w:name w:val="Balloon Text Char"/>
    <w:link w:val="BalloonText"/>
    <w:rsid w:val="007C03A7"/>
    <w:rPr>
      <w:rFonts w:ascii="Tahoma" w:hAnsi="Tahoma" w:cs="Tahoma"/>
      <w:sz w:val="16"/>
      <w:szCs w:val="16"/>
      <w:lang w:eastAsia="en-US"/>
    </w:rPr>
  </w:style>
  <w:style w:type="paragraph" w:customStyle="1" w:styleId="H1">
    <w:name w:val="H1"/>
    <w:basedOn w:val="Hx"/>
    <w:link w:val="H1Char"/>
    <w:qFormat/>
    <w:rsid w:val="00FE4A04"/>
    <w:pPr>
      <w:numPr>
        <w:numId w:val="10"/>
      </w:numPr>
      <w:ind w:left="357" w:hanging="357"/>
      <w:jc w:val="left"/>
      <w:outlineLvl w:val="1"/>
    </w:pPr>
    <w:rPr>
      <w:b/>
      <w:bCs/>
      <w:sz w:val="28"/>
      <w:szCs w:val="28"/>
      <w:lang w:val="en-US"/>
    </w:rPr>
  </w:style>
  <w:style w:type="paragraph" w:customStyle="1" w:styleId="H2">
    <w:name w:val="H2"/>
    <w:basedOn w:val="H1"/>
    <w:link w:val="H2Char"/>
    <w:rsid w:val="00261D26"/>
    <w:pPr>
      <w:numPr>
        <w:numId w:val="5"/>
      </w:numPr>
      <w:ind w:left="630"/>
    </w:pPr>
  </w:style>
  <w:style w:type="character" w:customStyle="1" w:styleId="H1Char">
    <w:name w:val="H1 Char"/>
    <w:basedOn w:val="DefaultParagraphFont"/>
    <w:link w:val="H1"/>
    <w:rsid w:val="00FE4A04"/>
    <w:rPr>
      <w:b/>
      <w:bCs/>
      <w:sz w:val="28"/>
      <w:szCs w:val="28"/>
    </w:rPr>
  </w:style>
  <w:style w:type="paragraph" w:customStyle="1" w:styleId="H3">
    <w:name w:val="H3"/>
    <w:basedOn w:val="H2"/>
    <w:link w:val="H3Char"/>
    <w:rsid w:val="00261D26"/>
    <w:pPr>
      <w:numPr>
        <w:numId w:val="6"/>
      </w:numPr>
    </w:pPr>
  </w:style>
  <w:style w:type="character" w:customStyle="1" w:styleId="H2Char">
    <w:name w:val="H2 Char"/>
    <w:basedOn w:val="H1Char"/>
    <w:link w:val="H2"/>
    <w:rsid w:val="00261D26"/>
    <w:rPr>
      <w:b/>
      <w:bCs/>
      <w:sz w:val="28"/>
      <w:szCs w:val="28"/>
    </w:rPr>
  </w:style>
  <w:style w:type="paragraph" w:customStyle="1" w:styleId="H4">
    <w:name w:val="H4"/>
    <w:basedOn w:val="H3"/>
    <w:link w:val="H4Char"/>
    <w:rsid w:val="002D7FA3"/>
  </w:style>
  <w:style w:type="character" w:customStyle="1" w:styleId="H3Char">
    <w:name w:val="H3 Char"/>
    <w:basedOn w:val="H2Char"/>
    <w:link w:val="H3"/>
    <w:rsid w:val="00261D26"/>
    <w:rPr>
      <w:b/>
      <w:bCs/>
      <w:sz w:val="28"/>
      <w:szCs w:val="28"/>
    </w:rPr>
  </w:style>
  <w:style w:type="paragraph" w:customStyle="1" w:styleId="H5">
    <w:name w:val="H5"/>
    <w:basedOn w:val="H4"/>
    <w:link w:val="H5Char"/>
    <w:rsid w:val="002D7FA3"/>
  </w:style>
  <w:style w:type="character" w:customStyle="1" w:styleId="H4Char">
    <w:name w:val="H4 Char"/>
    <w:basedOn w:val="H3Char"/>
    <w:link w:val="H4"/>
    <w:rsid w:val="002D7FA3"/>
    <w:rPr>
      <w:b/>
      <w:bCs/>
      <w:sz w:val="28"/>
      <w:szCs w:val="28"/>
    </w:rPr>
  </w:style>
  <w:style w:type="paragraph" w:customStyle="1" w:styleId="Hx">
    <w:name w:val="Hx"/>
    <w:basedOn w:val="Normal"/>
    <w:link w:val="HxChar"/>
    <w:qFormat/>
    <w:rsid w:val="007F3C3C"/>
    <w:pPr>
      <w:spacing w:before="120" w:after="120"/>
      <w:ind w:firstLine="709"/>
      <w:jc w:val="both"/>
    </w:pPr>
    <w:rPr>
      <w:szCs w:val="26"/>
    </w:rPr>
  </w:style>
  <w:style w:type="character" w:customStyle="1" w:styleId="H5Char">
    <w:name w:val="H5 Char"/>
    <w:basedOn w:val="H4Char"/>
    <w:link w:val="H5"/>
    <w:rsid w:val="002D7FA3"/>
    <w:rPr>
      <w:b/>
      <w:bCs/>
      <w:sz w:val="28"/>
      <w:szCs w:val="28"/>
    </w:rPr>
  </w:style>
  <w:style w:type="character" w:customStyle="1" w:styleId="HxChar">
    <w:name w:val="Hx Char"/>
    <w:basedOn w:val="DefaultParagraphFont"/>
    <w:link w:val="Hx"/>
    <w:rsid w:val="007F3C3C"/>
    <w:rPr>
      <w:sz w:val="26"/>
      <w:szCs w:val="26"/>
      <w:lang w:val="vi-VN"/>
    </w:rPr>
  </w:style>
  <w:style w:type="paragraph" w:styleId="ListParagraph">
    <w:name w:val="List Paragraph"/>
    <w:basedOn w:val="Normal"/>
    <w:uiPriority w:val="34"/>
    <w:rsid w:val="00725181"/>
    <w:pPr>
      <w:ind w:left="720"/>
      <w:contextualSpacing/>
    </w:pPr>
  </w:style>
  <w:style w:type="paragraph" w:customStyle="1" w:styleId="H-">
    <w:name w:val="H-"/>
    <w:basedOn w:val="H1"/>
    <w:link w:val="H-Char"/>
    <w:qFormat/>
    <w:rsid w:val="00677CB0"/>
    <w:pPr>
      <w:numPr>
        <w:numId w:val="12"/>
      </w:numPr>
      <w:ind w:left="0" w:firstLine="349"/>
      <w:jc w:val="both"/>
      <w:outlineLvl w:val="9"/>
    </w:pPr>
    <w:rPr>
      <w:b w:val="0"/>
      <w:bCs w:val="0"/>
      <w:sz w:val="26"/>
      <w:szCs w:val="26"/>
    </w:rPr>
  </w:style>
  <w:style w:type="character" w:customStyle="1" w:styleId="FooterChar">
    <w:name w:val="Footer Char"/>
    <w:basedOn w:val="DefaultParagraphFont"/>
    <w:link w:val="Footer"/>
    <w:uiPriority w:val="99"/>
    <w:rsid w:val="00504B99"/>
    <w:rPr>
      <w:sz w:val="26"/>
      <w:szCs w:val="28"/>
      <w:lang w:val="vi-VN"/>
    </w:rPr>
  </w:style>
  <w:style w:type="character" w:customStyle="1" w:styleId="H-Char">
    <w:name w:val="H- Char"/>
    <w:basedOn w:val="H1Char"/>
    <w:link w:val="H-"/>
    <w:rsid w:val="00677CB0"/>
    <w:rPr>
      <w:b w:val="0"/>
      <w:bCs w:val="0"/>
      <w:sz w:val="26"/>
      <w:szCs w:val="26"/>
    </w:rPr>
  </w:style>
  <w:style w:type="character" w:styleId="PlaceholderText">
    <w:name w:val="Placeholder Text"/>
    <w:basedOn w:val="DefaultParagraphFont"/>
    <w:uiPriority w:val="99"/>
    <w:semiHidden/>
    <w:rsid w:val="002474B7"/>
    <w:rPr>
      <w:color w:val="808080"/>
    </w:rPr>
  </w:style>
  <w:style w:type="paragraph" w:customStyle="1" w:styleId="H0">
    <w:name w:val="H0"/>
    <w:basedOn w:val="H1"/>
    <w:qFormat/>
    <w:rsid w:val="00FE4A04"/>
    <w:pPr>
      <w:numPr>
        <w:numId w:val="16"/>
      </w:numPr>
      <w:ind w:left="425" w:hanging="357"/>
      <w:outlineLvl w:val="0"/>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164095">
      <w:bodyDiv w:val="1"/>
      <w:marLeft w:val="0"/>
      <w:marRight w:val="0"/>
      <w:marTop w:val="0"/>
      <w:marBottom w:val="0"/>
      <w:divBdr>
        <w:top w:val="none" w:sz="0" w:space="0" w:color="auto"/>
        <w:left w:val="none" w:sz="0" w:space="0" w:color="auto"/>
        <w:bottom w:val="none" w:sz="0" w:space="0" w:color="auto"/>
        <w:right w:val="none" w:sz="0" w:space="0" w:color="auto"/>
      </w:divBdr>
    </w:div>
    <w:div w:id="1879003447">
      <w:bodyDiv w:val="1"/>
      <w:marLeft w:val="0"/>
      <w:marRight w:val="0"/>
      <w:marTop w:val="0"/>
      <w:marBottom w:val="0"/>
      <w:divBdr>
        <w:top w:val="none" w:sz="0" w:space="0" w:color="auto"/>
        <w:left w:val="none" w:sz="0" w:space="0" w:color="auto"/>
        <w:bottom w:val="none" w:sz="0" w:space="0" w:color="auto"/>
        <w:right w:val="none" w:sz="0" w:space="0" w:color="auto"/>
      </w:divBdr>
    </w:div>
    <w:div w:id="1942254550">
      <w:bodyDiv w:val="1"/>
      <w:marLeft w:val="0"/>
      <w:marRight w:val="0"/>
      <w:marTop w:val="0"/>
      <w:marBottom w:val="0"/>
      <w:divBdr>
        <w:top w:val="none" w:sz="0" w:space="0" w:color="auto"/>
        <w:left w:val="none" w:sz="0" w:space="0" w:color="auto"/>
        <w:bottom w:val="none" w:sz="0" w:space="0" w:color="auto"/>
        <w:right w:val="none" w:sz="0" w:space="0" w:color="auto"/>
      </w:divBdr>
    </w:div>
    <w:div w:id="20586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hucTran\HSTT\LuuTru\ThuLoc-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39EF70DBFC4E13A88DAD44633406B0"/>
        <w:category>
          <w:name w:val="General"/>
          <w:gallery w:val="placeholder"/>
        </w:category>
        <w:types>
          <w:type w:val="bbPlcHdr"/>
        </w:types>
        <w:behaviors>
          <w:behavior w:val="content"/>
        </w:behaviors>
        <w:guid w:val="{1DC15310-2EFA-44F6-9DC6-D1FBD1C248D9}"/>
      </w:docPartPr>
      <w:docPartBody>
        <w:p w:rsidR="00000000" w:rsidRDefault="00EE2A14" w:rsidP="00EE2A14">
          <w:pPr>
            <w:pStyle w:val="2B39EF70DBFC4E13A88DAD44633406B0"/>
          </w:pPr>
          <w:r w:rsidRPr="008B6D73">
            <w:rPr>
              <w:rStyle w:val="PlaceholderText"/>
            </w:rPr>
            <w:t>Choose an item.</w:t>
          </w:r>
        </w:p>
      </w:docPartBody>
    </w:docPart>
    <w:docPart>
      <w:docPartPr>
        <w:name w:val="C71B7C0E30FA4BB3A2FBF634BEBEF04B"/>
        <w:category>
          <w:name w:val="General"/>
          <w:gallery w:val="placeholder"/>
        </w:category>
        <w:types>
          <w:type w:val="bbPlcHdr"/>
        </w:types>
        <w:behaviors>
          <w:behavior w:val="content"/>
        </w:behaviors>
        <w:guid w:val="{E4E5FD97-8B79-4C50-9C67-2A956C605198}"/>
      </w:docPartPr>
      <w:docPartBody>
        <w:p w:rsidR="00000000" w:rsidRDefault="00EE2A14" w:rsidP="00EE2A14">
          <w:pPr>
            <w:pStyle w:val="C71B7C0E30FA4BB3A2FBF634BEBEF04B"/>
          </w:pPr>
          <w:r w:rsidRPr="008B6D7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F33"/>
    <w:rsid w:val="001C7F33"/>
    <w:rsid w:val="009D5CFD"/>
    <w:rsid w:val="00EE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2A14"/>
    <w:rPr>
      <w:color w:val="808080"/>
    </w:rPr>
  </w:style>
  <w:style w:type="paragraph" w:customStyle="1" w:styleId="039897CCA2E8422FBF929D2D00B96321">
    <w:name w:val="039897CCA2E8422FBF929D2D00B96321"/>
  </w:style>
  <w:style w:type="paragraph" w:customStyle="1" w:styleId="EBDF80B207624A0F938DCB79458236BA">
    <w:name w:val="EBDF80B207624A0F938DCB79458236BA"/>
    <w:rsid w:val="00EE2A14"/>
  </w:style>
  <w:style w:type="paragraph" w:customStyle="1" w:styleId="2B39EF70DBFC4E13A88DAD44633406B0">
    <w:name w:val="2B39EF70DBFC4E13A88DAD44633406B0"/>
    <w:rsid w:val="00EE2A14"/>
  </w:style>
  <w:style w:type="paragraph" w:customStyle="1" w:styleId="C71B7C0E30FA4BB3A2FBF634BEBEF04B">
    <w:name w:val="C71B7C0E30FA4BB3A2FBF634BEBEF04B"/>
    <w:rsid w:val="00EE2A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2A14"/>
    <w:rPr>
      <w:color w:val="808080"/>
    </w:rPr>
  </w:style>
  <w:style w:type="paragraph" w:customStyle="1" w:styleId="039897CCA2E8422FBF929D2D00B96321">
    <w:name w:val="039897CCA2E8422FBF929D2D00B96321"/>
  </w:style>
  <w:style w:type="paragraph" w:customStyle="1" w:styleId="EBDF80B207624A0F938DCB79458236BA">
    <w:name w:val="EBDF80B207624A0F938DCB79458236BA"/>
    <w:rsid w:val="00EE2A14"/>
  </w:style>
  <w:style w:type="paragraph" w:customStyle="1" w:styleId="2B39EF70DBFC4E13A88DAD44633406B0">
    <w:name w:val="2B39EF70DBFC4E13A88DAD44633406B0"/>
    <w:rsid w:val="00EE2A14"/>
  </w:style>
  <w:style w:type="paragraph" w:customStyle="1" w:styleId="C71B7C0E30FA4BB3A2FBF634BEBEF04B">
    <w:name w:val="C71B7C0E30FA4BB3A2FBF634BEBEF04B"/>
    <w:rsid w:val="00EE2A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0005B-8BC3-433C-B904-3AD2FBB45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ThuLoc-Template</Template>
  <TotalTime>130</TotalTime>
  <Pages>6</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DLXL-8482</vt:lpstr>
    </vt:vector>
  </TitlesOfParts>
  <Company>CNDXL</Company>
  <LinksUpToDate>false</LinksUpToDate>
  <CharactersWithSpaces>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creator>VuongLam</dc:creator>
  <cp:lastModifiedBy>VuongLam</cp:lastModifiedBy>
  <cp:revision>19</cp:revision>
  <cp:lastPrinted>2015-05-25T07:48:00Z</cp:lastPrinted>
  <dcterms:created xsi:type="dcterms:W3CDTF">2020-08-12T12:39:00Z</dcterms:created>
  <dcterms:modified xsi:type="dcterms:W3CDTF">2020-08-12T15:10:00Z</dcterms:modified>
</cp:coreProperties>
</file>