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4" w:type="dxa"/>
        <w:jc w:val="center"/>
        <w:tblLook w:val="0000" w:firstRow="0" w:lastRow="0" w:firstColumn="0" w:lastColumn="0" w:noHBand="0" w:noVBand="0"/>
      </w:tblPr>
      <w:tblGrid>
        <w:gridCol w:w="3959"/>
        <w:gridCol w:w="5785"/>
      </w:tblGrid>
      <w:tr w:rsidR="006E7755" w:rsidRPr="002D7FA3" w14:paraId="255AF4A7" w14:textId="77777777" w:rsidTr="00882CB1">
        <w:trPr>
          <w:trHeight w:val="1130"/>
          <w:jc w:val="center"/>
        </w:trPr>
        <w:tc>
          <w:tcPr>
            <w:tcW w:w="3959" w:type="dxa"/>
          </w:tcPr>
          <w:p w14:paraId="5A486D83" w14:textId="77777777" w:rsidR="00CE7CF8" w:rsidRPr="00882CB1" w:rsidRDefault="006E7755" w:rsidP="00882CB1">
            <w:pPr>
              <w:jc w:val="center"/>
              <w:rPr>
                <w:b/>
              </w:rPr>
            </w:pPr>
            <w:r w:rsidRPr="00882CB1">
              <w:rPr>
                <w:b/>
              </w:rPr>
              <w:t xml:space="preserve">CÔNG TY </w:t>
            </w:r>
            <w:r w:rsidR="009555BD" w:rsidRPr="00882CB1">
              <w:rPr>
                <w:b/>
              </w:rPr>
              <w:t>TNHH</w:t>
            </w:r>
          </w:p>
          <w:p w14:paraId="279E2A62" w14:textId="77777777" w:rsidR="00CE7CF8" w:rsidRPr="00882CB1" w:rsidRDefault="00CE7CF8" w:rsidP="00882CB1">
            <w:pPr>
              <w:jc w:val="center"/>
              <w:rPr>
                <w:b/>
              </w:rPr>
            </w:pPr>
            <w:r w:rsidRPr="00882CB1">
              <w:rPr>
                <w:b/>
              </w:rPr>
              <w:t>THU LỘC</w:t>
            </w:r>
          </w:p>
          <w:p w14:paraId="79CCCBBD" w14:textId="77777777" w:rsidR="005E61B2" w:rsidRPr="002D7FA3" w:rsidRDefault="00BE04AD" w:rsidP="00CE7CF8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14:paraId="40B0FF35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613B5D4F" w14:textId="77777777" w:rsidR="006E7755" w:rsidRPr="002D7FA3" w:rsidRDefault="006E7755" w:rsidP="002D7FA3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2D7FA3">
              <w:rPr>
                <w:b/>
                <w:bCs/>
                <w:szCs w:val="26"/>
              </w:rPr>
              <w:t>Độc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lập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- </w:t>
            </w:r>
            <w:proofErr w:type="spellStart"/>
            <w:r w:rsidRPr="002D7FA3">
              <w:rPr>
                <w:b/>
                <w:bCs/>
                <w:szCs w:val="26"/>
              </w:rPr>
              <w:t>Tự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2D7FA3">
              <w:rPr>
                <w:b/>
                <w:bCs/>
                <w:szCs w:val="26"/>
              </w:rPr>
              <w:t>Hạnh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phúc</w:t>
            </w:r>
            <w:proofErr w:type="spellEnd"/>
          </w:p>
          <w:p w14:paraId="3D777D5C" w14:textId="77777777" w:rsidR="006E7755" w:rsidRPr="002D7FA3" w:rsidRDefault="00832F1C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14:paraId="2C110E36" w14:textId="77777777" w:rsidR="006E7755" w:rsidRPr="002D7FA3" w:rsidRDefault="006E7755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9448C" w:rsidRPr="00F55FEA" w14:paraId="61124E99" w14:textId="77777777" w:rsidTr="00882CB1">
        <w:trPr>
          <w:trHeight w:val="630"/>
          <w:jc w:val="center"/>
        </w:trPr>
        <w:tc>
          <w:tcPr>
            <w:tcW w:w="3959" w:type="dxa"/>
          </w:tcPr>
          <w:p w14:paraId="2D6865A3" w14:textId="35210B40" w:rsidR="000D2E6B" w:rsidRPr="000841D8" w:rsidRDefault="00E9448C" w:rsidP="000D2E6B">
            <w:pPr>
              <w:ind w:left="-142" w:firstLine="142"/>
              <w:jc w:val="center"/>
              <w:rPr>
                <w:sz w:val="24"/>
                <w:szCs w:val="24"/>
              </w:rPr>
            </w:pPr>
            <w:proofErr w:type="spellStart"/>
            <w:r w:rsidRPr="00F55FEA">
              <w:rPr>
                <w:szCs w:val="26"/>
              </w:rPr>
              <w:t>Số</w:t>
            </w:r>
            <w:proofErr w:type="spellEnd"/>
            <w:r w:rsidRPr="00F55FEA">
              <w:rPr>
                <w:szCs w:val="26"/>
              </w:rPr>
              <w:t xml:space="preserve">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="004B0227"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 w:rsidR="00C0539D">
              <w:rPr>
                <w:szCs w:val="26"/>
                <w:lang w:val="en-US"/>
              </w:rPr>
              <w:t>PATC</w:t>
            </w:r>
            <w:r w:rsidR="000D2E6B" w:rsidRPr="000841D8">
              <w:rPr>
                <w:szCs w:val="26"/>
              </w:rPr>
              <w:t>-</w:t>
            </w:r>
            <w:r w:rsidR="00CE7CF8">
              <w:rPr>
                <w:szCs w:val="26"/>
              </w:rPr>
              <w:t>TL</w:t>
            </w:r>
          </w:p>
          <w:p w14:paraId="190FF62F" w14:textId="0201A0CA" w:rsidR="00E9448C" w:rsidRPr="000841D8" w:rsidRDefault="00E9448C" w:rsidP="00C0539D">
            <w:pPr>
              <w:ind w:left="90" w:right="180" w:firstLine="142"/>
              <w:rPr>
                <w:sz w:val="24"/>
                <w:szCs w:val="24"/>
                <w:lang w:val="en-US"/>
              </w:rPr>
            </w:pPr>
          </w:p>
        </w:tc>
        <w:tc>
          <w:tcPr>
            <w:tcW w:w="5785" w:type="dxa"/>
          </w:tcPr>
          <w:p w14:paraId="146425FE" w14:textId="22679D5C" w:rsidR="00E9448C" w:rsidRPr="00B44B1F" w:rsidRDefault="00E9448C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 xml:space="preserve">Xuân </w:t>
            </w:r>
            <w:proofErr w:type="spellStart"/>
            <w:r w:rsidRPr="00B44B1F">
              <w:rPr>
                <w:i/>
                <w:iCs/>
                <w:szCs w:val="26"/>
              </w:rPr>
              <w:t>Lộc</w:t>
            </w:r>
            <w:proofErr w:type="spellEnd"/>
            <w:r w:rsidRPr="00B44B1F">
              <w:rPr>
                <w:i/>
                <w:iCs/>
                <w:szCs w:val="26"/>
              </w:rPr>
              <w:t xml:space="preserve">, </w:t>
            </w:r>
            <w:proofErr w:type="spellStart"/>
            <w:r w:rsidRPr="00B44B1F">
              <w:rPr>
                <w:i/>
                <w:iCs/>
                <w:szCs w:val="26"/>
              </w:rPr>
              <w:t>ngày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tháng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 w:rsidR="004B0227">
              <w:rPr>
                <w:i/>
                <w:iCs/>
                <w:szCs w:val="26"/>
              </w:rPr>
              <w:fldChar w:fldCharType="begin"/>
            </w:r>
            <w:r w:rsidR="004B0227">
              <w:rPr>
                <w:i/>
                <w:iCs/>
                <w:szCs w:val="26"/>
              </w:rPr>
              <w:instrText xml:space="preserve"> DATE  \@ "YYYY"  \* MERGEFORMAT </w:instrText>
            </w:r>
            <w:r w:rsidR="004B0227">
              <w:rPr>
                <w:i/>
                <w:iCs/>
                <w:szCs w:val="26"/>
              </w:rPr>
              <w:fldChar w:fldCharType="separate"/>
            </w:r>
            <w:r w:rsidR="00A76F90">
              <w:rPr>
                <w:i/>
                <w:iCs/>
                <w:noProof/>
                <w:szCs w:val="26"/>
              </w:rPr>
              <w:t>2020</w:t>
            </w:r>
            <w:r w:rsidR="004B0227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165E2ECF" w14:textId="77777777" w:rsidR="00CB433B" w:rsidRDefault="00CB433B" w:rsidP="00CB433B">
      <w:pPr>
        <w:spacing w:before="120" w:after="120"/>
        <w:ind w:firstLine="720"/>
        <w:jc w:val="center"/>
        <w:rPr>
          <w:b/>
          <w:sz w:val="28"/>
        </w:rPr>
      </w:pPr>
      <w:r w:rsidRPr="00A16E6D">
        <w:rPr>
          <w:b/>
          <w:sz w:val="28"/>
        </w:rPr>
        <w:t>PHƯƠNG ÁN THI CÔNG VÀ BIỆN PHÁP AN TOÀN</w:t>
      </w:r>
    </w:p>
    <w:p w14:paraId="60D6594E" w14:textId="3B675500" w:rsidR="003939D3" w:rsidRPr="00113E03" w:rsidRDefault="00CB433B" w:rsidP="00CB433B">
      <w:pPr>
        <w:spacing w:before="120" w:after="120"/>
        <w:ind w:firstLine="720"/>
        <w:jc w:val="center"/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công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: </w:t>
      </w:r>
      <w:r w:rsidR="00ED1187">
        <w:rPr>
          <w:b/>
        </w:rPr>
        <w:fldChar w:fldCharType="begin"/>
      </w:r>
      <w:r w:rsidR="00ED1187">
        <w:rPr>
          <w:b/>
        </w:rPr>
        <w:instrText xml:space="preserve"> MERGEFIELD CongTrinh </w:instrText>
      </w:r>
      <w:r w:rsidR="00ED1187">
        <w:rPr>
          <w:b/>
        </w:rPr>
        <w:fldChar w:fldCharType="separate"/>
      </w:r>
      <w:r w:rsidR="00A76F90" w:rsidRPr="000B2EA9">
        <w:rPr>
          <w:b/>
          <w:noProof/>
        </w:rPr>
        <w:t>Di dời hệ thống điện trung hạ thế, trạm biến áp - thuộc dự án: Đường Nguyễn Thị Minh Khai, Huyện Xuân Lộc</w:t>
      </w:r>
      <w:r w:rsidR="00ED1187">
        <w:rPr>
          <w:b/>
        </w:rPr>
        <w:fldChar w:fldCharType="end"/>
      </w:r>
    </w:p>
    <w:p w14:paraId="1A2CDDC1" w14:textId="77777777" w:rsidR="002474B7" w:rsidRPr="003939D3" w:rsidRDefault="00CB433B" w:rsidP="00FE4A04">
      <w:pPr>
        <w:pStyle w:val="H0"/>
      </w:pPr>
      <w:r w:rsidRPr="003939D3">
        <w:t>CƠ SỞ</w:t>
      </w:r>
      <w:r w:rsidR="00F8483A" w:rsidRPr="003939D3">
        <w:t xml:space="preserve"> PHÁP LÝ</w:t>
      </w:r>
    </w:p>
    <w:p w14:paraId="4643F57A" w14:textId="1F699A6B" w:rsidR="003939D3" w:rsidRPr="00113E03" w:rsidRDefault="003939D3" w:rsidP="00FE4A04">
      <w:pPr>
        <w:pStyle w:val="H-"/>
        <w:rPr>
          <w:lang w:val="vi-VN"/>
        </w:rPr>
      </w:pPr>
      <w:r w:rsidRPr="00113E03">
        <w:rPr>
          <w:lang w:val="vi-VN"/>
        </w:rPr>
        <w:t xml:space="preserve">Căn </w:t>
      </w:r>
      <w:proofErr w:type="spellStart"/>
      <w:r w:rsidRPr="00113E03">
        <w:rPr>
          <w:lang w:val="vi-VN"/>
        </w:rPr>
        <w:t>cứ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hồ</w:t>
      </w:r>
      <w:proofErr w:type="spellEnd"/>
      <w:r w:rsidRPr="00113E03">
        <w:rPr>
          <w:lang w:val="vi-VN"/>
        </w:rPr>
        <w:t xml:space="preserve"> sơ </w:t>
      </w:r>
      <w:proofErr w:type="spellStart"/>
      <w:r w:rsidRPr="00113E03">
        <w:rPr>
          <w:lang w:val="vi-VN"/>
        </w:rPr>
        <w:t>Báo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cáo</w:t>
      </w:r>
      <w:proofErr w:type="spellEnd"/>
      <w:r w:rsidRPr="00113E03">
        <w:rPr>
          <w:lang w:val="vi-VN"/>
        </w:rPr>
        <w:t xml:space="preserve"> kinh </w:t>
      </w:r>
      <w:proofErr w:type="spellStart"/>
      <w:r w:rsidRPr="00113E03">
        <w:rPr>
          <w:lang w:val="vi-VN"/>
        </w:rPr>
        <w:t>tế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kỹ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thuật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bản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vẽ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thiết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kế</w:t>
      </w:r>
      <w:proofErr w:type="spellEnd"/>
      <w:r w:rsidRPr="00113E03">
        <w:rPr>
          <w:lang w:val="vi-VN"/>
        </w:rPr>
        <w:t xml:space="preserve"> thi công</w:t>
      </w:r>
      <w:r w:rsidR="00ED1187" w:rsidRPr="00ED1187">
        <w:rPr>
          <w:lang w:val="vi-VN"/>
        </w:rPr>
        <w:t xml:space="preserve"> </w:t>
      </w:r>
      <w:proofErr w:type="spellStart"/>
      <w:r w:rsidR="00ED1187" w:rsidRPr="00ED1187">
        <w:rPr>
          <w:lang w:val="vi-VN"/>
        </w:rPr>
        <w:t>công</w:t>
      </w:r>
      <w:proofErr w:type="spellEnd"/>
      <w:r w:rsidR="00ED1187" w:rsidRPr="00ED1187">
        <w:rPr>
          <w:lang w:val="vi-VN"/>
        </w:rPr>
        <w:t xml:space="preserve"> </w:t>
      </w:r>
      <w:proofErr w:type="spellStart"/>
      <w:r w:rsidR="00ED1187" w:rsidRPr="00ED1187">
        <w:rPr>
          <w:lang w:val="vi-VN"/>
        </w:rPr>
        <w:t>trình</w:t>
      </w:r>
      <w:proofErr w:type="spellEnd"/>
      <w:r w:rsidR="00ED1187" w:rsidRPr="00ED1187">
        <w:rPr>
          <w:lang w:val="vi-VN"/>
        </w:rPr>
        <w:t xml:space="preserve"> “</w:t>
      </w:r>
      <w:proofErr w:type="spellStart"/>
      <w:r w:rsidR="00A76F90" w:rsidRPr="00A76F90">
        <w:rPr>
          <w:lang w:val="vi-VN"/>
        </w:rPr>
        <w:t>Cải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tạo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lưới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điện</w:t>
      </w:r>
      <w:proofErr w:type="spellEnd"/>
      <w:r w:rsidR="00A76F90" w:rsidRPr="00A76F90">
        <w:rPr>
          <w:lang w:val="vi-VN"/>
        </w:rPr>
        <w:t xml:space="preserve"> trung </w:t>
      </w:r>
      <w:proofErr w:type="spellStart"/>
      <w:r w:rsidR="00A76F90" w:rsidRPr="00A76F90">
        <w:rPr>
          <w:lang w:val="vi-VN"/>
        </w:rPr>
        <w:t>hạ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thế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và</w:t>
      </w:r>
      <w:proofErr w:type="spellEnd"/>
      <w:r w:rsidR="00A76F90" w:rsidRPr="00A76F90">
        <w:rPr>
          <w:lang w:val="vi-VN"/>
        </w:rPr>
        <w:t xml:space="preserve"> TBA </w:t>
      </w:r>
      <w:proofErr w:type="spellStart"/>
      <w:r w:rsidR="00A76F90" w:rsidRPr="00A76F90">
        <w:rPr>
          <w:lang w:val="vi-VN"/>
        </w:rPr>
        <w:t>huyện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Cẩm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Mỹ</w:t>
      </w:r>
      <w:proofErr w:type="spellEnd"/>
      <w:r w:rsidR="00A76F90" w:rsidRPr="00A76F90">
        <w:rPr>
          <w:lang w:val="vi-VN"/>
        </w:rPr>
        <w:t xml:space="preserve"> năm 2020</w:t>
      </w:r>
      <w:r w:rsidR="00ED1187" w:rsidRPr="00ED1187">
        <w:rPr>
          <w:lang w:val="vi-VN"/>
        </w:rPr>
        <w:t xml:space="preserve">” </w:t>
      </w:r>
      <w:proofErr w:type="spellStart"/>
      <w:r w:rsidRPr="00113E03">
        <w:rPr>
          <w:lang w:val="vi-VN"/>
        </w:rPr>
        <w:t>đã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được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thẩm</w:t>
      </w:r>
      <w:proofErr w:type="spellEnd"/>
      <w:r w:rsidRPr="00113E03">
        <w:rPr>
          <w:lang w:val="vi-VN"/>
        </w:rPr>
        <w:t xml:space="preserve"> tra phê </w:t>
      </w:r>
      <w:proofErr w:type="spellStart"/>
      <w:r w:rsidRPr="00113E03">
        <w:rPr>
          <w:lang w:val="vi-VN"/>
        </w:rPr>
        <w:t>duyệt</w:t>
      </w:r>
      <w:proofErr w:type="spellEnd"/>
      <w:r w:rsidRPr="00113E03">
        <w:rPr>
          <w:lang w:val="vi-VN"/>
        </w:rPr>
        <w:t>.</w:t>
      </w:r>
    </w:p>
    <w:p w14:paraId="382D2449" w14:textId="6AFB11F8" w:rsidR="003939D3" w:rsidRPr="003939D3" w:rsidRDefault="003939D3" w:rsidP="00FE4A04">
      <w:pPr>
        <w:pStyle w:val="H-"/>
        <w:rPr>
          <w:b/>
          <w:bCs/>
          <w:lang w:val="vi-VN"/>
        </w:rPr>
      </w:pPr>
      <w:r w:rsidRPr="00113E03">
        <w:rPr>
          <w:lang w:val="vi-VN"/>
        </w:rPr>
        <w:t xml:space="preserve">Căn </w:t>
      </w:r>
      <w:proofErr w:type="spellStart"/>
      <w:r w:rsidRPr="00113E03">
        <w:rPr>
          <w:lang w:val="vi-VN"/>
        </w:rPr>
        <w:t>cứ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Hợp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đồng</w:t>
      </w:r>
      <w:proofErr w:type="spellEnd"/>
      <w:r w:rsidRPr="00113E03">
        <w:rPr>
          <w:lang w:val="vi-VN"/>
        </w:rPr>
        <w:t xml:space="preserve"> thi công xây </w:t>
      </w:r>
      <w:proofErr w:type="spellStart"/>
      <w:r w:rsidRPr="00113E03">
        <w:rPr>
          <w:lang w:val="vi-VN"/>
        </w:rPr>
        <w:t>dựng</w:t>
      </w:r>
      <w:proofErr w:type="spellEnd"/>
      <w:r w:rsidRPr="00113E03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số</w:t>
      </w:r>
      <w:proofErr w:type="spellEnd"/>
      <w:r w:rsidR="00A76F90" w:rsidRPr="00A76F90">
        <w:rPr>
          <w:lang w:val="vi-VN"/>
        </w:rPr>
        <w:t xml:space="preserve"> 209/2020/HĐXL-ĐLCM </w:t>
      </w:r>
      <w:proofErr w:type="spellStart"/>
      <w:r w:rsidR="00A76F90" w:rsidRPr="00A76F90">
        <w:rPr>
          <w:lang w:val="vi-VN"/>
        </w:rPr>
        <w:t>ngày</w:t>
      </w:r>
      <w:proofErr w:type="spellEnd"/>
      <w:r w:rsidR="00A76F90" w:rsidRPr="00A76F90">
        <w:rPr>
          <w:lang w:val="vi-VN"/>
        </w:rPr>
        <w:t xml:space="preserve"> 10 </w:t>
      </w:r>
      <w:proofErr w:type="spellStart"/>
      <w:r w:rsidR="00A76F90" w:rsidRPr="00A76F90">
        <w:rPr>
          <w:lang w:val="vi-VN"/>
        </w:rPr>
        <w:t>tháng</w:t>
      </w:r>
      <w:proofErr w:type="spellEnd"/>
      <w:r w:rsidR="00A76F90" w:rsidRPr="00A76F90">
        <w:rPr>
          <w:lang w:val="vi-VN"/>
        </w:rPr>
        <w:t xml:space="preserve"> 03 năm 2020</w:t>
      </w:r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đã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được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ký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kết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giữa</w:t>
      </w:r>
      <w:proofErr w:type="spellEnd"/>
      <w:r w:rsidRPr="00113E03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Điện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lực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Cẩm</w:t>
      </w:r>
      <w:proofErr w:type="spellEnd"/>
      <w:r w:rsidR="00A76F90" w:rsidRPr="00A76F90">
        <w:rPr>
          <w:lang w:val="vi-VN"/>
        </w:rPr>
        <w:t xml:space="preserve"> </w:t>
      </w:r>
      <w:proofErr w:type="spellStart"/>
      <w:r w:rsidR="00A76F90" w:rsidRPr="00A76F90">
        <w:rPr>
          <w:lang w:val="vi-VN"/>
        </w:rPr>
        <w:t>Mỹ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</w:t>
      </w:r>
      <w:proofErr w:type="spellEnd"/>
      <w:r w:rsidRPr="00113E03">
        <w:rPr>
          <w:lang w:val="vi-VN"/>
        </w:rPr>
        <w:t xml:space="preserve"> Công ty TNHH Thu </w:t>
      </w:r>
      <w:proofErr w:type="spellStart"/>
      <w:r w:rsidRPr="00113E03">
        <w:rPr>
          <w:lang w:val="vi-VN"/>
        </w:rPr>
        <w:t>Lộc</w:t>
      </w:r>
      <w:proofErr w:type="spellEnd"/>
      <w:r w:rsidRPr="00113E03">
        <w:rPr>
          <w:lang w:val="vi-VN"/>
        </w:rPr>
        <w:t>.</w:t>
      </w:r>
    </w:p>
    <w:p w14:paraId="36D5CBA1" w14:textId="77777777" w:rsidR="00CB433B" w:rsidRPr="00FE4A04" w:rsidRDefault="00F8483A" w:rsidP="00FE4A04">
      <w:pPr>
        <w:pStyle w:val="H0"/>
      </w:pPr>
      <w:r w:rsidRPr="00FE4A04">
        <w:t>XÁC ĐỊNH YÊU CẦU CÔNG TÁC</w:t>
      </w:r>
    </w:p>
    <w:p w14:paraId="42F1A16D" w14:textId="77777777" w:rsidR="003939D3" w:rsidRPr="00FE4A04" w:rsidRDefault="003939D3" w:rsidP="00FE4A04">
      <w:pPr>
        <w:pStyle w:val="H1"/>
        <w:numPr>
          <w:ilvl w:val="0"/>
          <w:numId w:val="17"/>
        </w:numPr>
      </w:pPr>
      <w:proofErr w:type="spellStart"/>
      <w:r w:rsidRPr="00FE4A04">
        <w:t>Nội</w:t>
      </w:r>
      <w:proofErr w:type="spellEnd"/>
      <w:r w:rsidRPr="00FE4A04">
        <w:t xml:space="preserve"> dung </w:t>
      </w:r>
      <w:proofErr w:type="spellStart"/>
      <w:r w:rsidRPr="00FE4A04">
        <w:t>công</w:t>
      </w:r>
      <w:proofErr w:type="spellEnd"/>
      <w:r w:rsidRPr="00FE4A04">
        <w:t xml:space="preserve"> </w:t>
      </w:r>
      <w:proofErr w:type="spellStart"/>
      <w:r w:rsidRPr="00FE4A04">
        <w:t>tác</w:t>
      </w:r>
      <w:proofErr w:type="spellEnd"/>
      <w:r w:rsidRPr="00FE4A04">
        <w:t>:</w:t>
      </w:r>
    </w:p>
    <w:p w14:paraId="4ACAA671" w14:textId="77777777" w:rsidR="003939D3" w:rsidRDefault="003939D3" w:rsidP="00FE4A04">
      <w:pPr>
        <w:pStyle w:val="H1"/>
        <w:numPr>
          <w:ilvl w:val="0"/>
          <w:numId w:val="17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14:paraId="5B6020B4" w14:textId="708B4D1E" w:rsidR="003939D3" w:rsidRDefault="003939D3" w:rsidP="00FE4A04">
      <w:pPr>
        <w:pStyle w:val="H-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E4522D">
        <w:t xml:space="preserve">: </w:t>
      </w:r>
      <w:r w:rsidR="00E31381">
        <w:tab/>
      </w:r>
      <w:r w:rsidR="002606F2">
        <w:t>07</w:t>
      </w:r>
      <w:r>
        <w:t xml:space="preserve"> </w:t>
      </w:r>
      <w:proofErr w:type="spellStart"/>
      <w:r>
        <w:t>giờ</w:t>
      </w:r>
      <w:proofErr w:type="spellEnd"/>
      <w:r w:rsidR="002606F2">
        <w:t xml:space="preserve"> 30 </w:t>
      </w:r>
      <w:proofErr w:type="spellStart"/>
      <w:r>
        <w:t>phút</w:t>
      </w:r>
      <w:proofErr w:type="spellEnd"/>
      <w:r>
        <w:t xml:space="preserve">, </w:t>
      </w:r>
      <w:r w:rsidR="00A76F90">
        <w:fldChar w:fldCharType="begin"/>
      </w:r>
      <w:r w:rsidR="00A76F90">
        <w:instrText xml:space="preserve"> MERGEFIELD BatDau </w:instrText>
      </w:r>
      <w:r w:rsidR="00A76F90">
        <w:fldChar w:fldCharType="separate"/>
      </w:r>
      <w:r w:rsidR="00A76F90" w:rsidRPr="000B2EA9">
        <w:rPr>
          <w:noProof/>
        </w:rPr>
        <w:t>ngày 30 tháng 08 năm 2020</w:t>
      </w:r>
      <w:r w:rsidR="00A76F90">
        <w:rPr>
          <w:noProof/>
        </w:rPr>
        <w:fldChar w:fldCharType="end"/>
      </w:r>
      <w:r w:rsidR="00E31381">
        <w:t>.</w:t>
      </w:r>
    </w:p>
    <w:p w14:paraId="11D38990" w14:textId="73792062" w:rsidR="003939D3" w:rsidRDefault="003939D3" w:rsidP="00FE4A04">
      <w:pPr>
        <w:pStyle w:val="H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  <w:r w:rsidR="00E4522D">
        <w:t xml:space="preserve"> </w:t>
      </w:r>
      <w:r w:rsidR="00E31381">
        <w:tab/>
        <w:t>16</w:t>
      </w:r>
      <w:r>
        <w:t xml:space="preserve"> </w:t>
      </w:r>
      <w:proofErr w:type="spellStart"/>
      <w:r>
        <w:t>giờ</w:t>
      </w:r>
      <w:proofErr w:type="spellEnd"/>
      <w:r w:rsidR="00E31381">
        <w:t xml:space="preserve"> 30</w:t>
      </w:r>
      <w:r>
        <w:t xml:space="preserve"> </w:t>
      </w:r>
      <w:proofErr w:type="spellStart"/>
      <w:r>
        <w:t>phút</w:t>
      </w:r>
      <w:proofErr w:type="spellEnd"/>
      <w:r>
        <w:t xml:space="preserve">, </w:t>
      </w:r>
      <w:r w:rsidR="00A76F90">
        <w:fldChar w:fldCharType="begin"/>
      </w:r>
      <w:r w:rsidR="00A76F90">
        <w:instrText xml:space="preserve"> MERGEFIELD KetThuc </w:instrText>
      </w:r>
      <w:r w:rsidR="00A76F90">
        <w:fldChar w:fldCharType="separate"/>
      </w:r>
      <w:r w:rsidR="00A76F90" w:rsidRPr="000B2EA9">
        <w:rPr>
          <w:noProof/>
        </w:rPr>
        <w:t>ngày 30 tháng 08 năm 2020</w:t>
      </w:r>
      <w:r w:rsidR="00A76F90">
        <w:rPr>
          <w:noProof/>
        </w:rPr>
        <w:fldChar w:fldCharType="end"/>
      </w:r>
      <w:r w:rsidR="00E31381">
        <w:t>.</w:t>
      </w:r>
    </w:p>
    <w:p w14:paraId="7B510990" w14:textId="77777777" w:rsidR="003939D3" w:rsidRPr="003939D3" w:rsidRDefault="003939D3" w:rsidP="00FE4A04">
      <w:pPr>
        <w:pStyle w:val="H1"/>
      </w:pPr>
      <w:proofErr w:type="spellStart"/>
      <w:r w:rsidRPr="003939D3">
        <w:t>Địa</w:t>
      </w:r>
      <w:proofErr w:type="spellEnd"/>
      <w:r w:rsidRPr="003939D3">
        <w:t xml:space="preserve"> </w:t>
      </w:r>
      <w:proofErr w:type="spellStart"/>
      <w:r w:rsidRPr="003939D3">
        <w:t>điểm</w:t>
      </w:r>
      <w:proofErr w:type="spellEnd"/>
      <w:r w:rsidRPr="003939D3">
        <w:t xml:space="preserve"> </w:t>
      </w:r>
      <w:proofErr w:type="spellStart"/>
      <w:r w:rsidRPr="003939D3">
        <w:t>công</w:t>
      </w:r>
      <w:proofErr w:type="spellEnd"/>
      <w:r w:rsidRPr="003939D3">
        <w:t xml:space="preserve"> </w:t>
      </w:r>
      <w:proofErr w:type="spellStart"/>
      <w:r w:rsidRPr="003939D3">
        <w:t>tác</w:t>
      </w:r>
      <w:proofErr w:type="spellEnd"/>
      <w:r w:rsidRPr="003939D3">
        <w:t>:</w:t>
      </w:r>
    </w:p>
    <w:p w14:paraId="2094A5E4" w14:textId="62118FB1" w:rsidR="00076D87" w:rsidRPr="00076D87" w:rsidRDefault="00A76F90" w:rsidP="00EB35DA">
      <w:pPr>
        <w:pStyle w:val="H-"/>
      </w:pPr>
      <w:r>
        <w:fldChar w:fldCharType="begin"/>
      </w:r>
      <w:r>
        <w:instrText xml:space="preserve"> MERGEFIELD DiaDiem </w:instrText>
      </w:r>
      <w:r>
        <w:fldChar w:fldCharType="separate"/>
      </w:r>
      <w:r w:rsidRPr="000B2EA9">
        <w:rPr>
          <w:noProof/>
        </w:rPr>
        <w:t>Lưới hạ thế độc lập sau TBA Minh Khai 1</w:t>
      </w:r>
      <w:r>
        <w:rPr>
          <w:noProof/>
        </w:rPr>
        <w:fldChar w:fldCharType="end"/>
      </w:r>
      <w:r w:rsidR="00EB35DA">
        <w:t>.</w:t>
      </w:r>
    </w:p>
    <w:p w14:paraId="75CAF040" w14:textId="662B276E" w:rsidR="003939D3" w:rsidRDefault="003939D3" w:rsidP="00FE4A04">
      <w:pPr>
        <w:pStyle w:val="H1"/>
        <w:numPr>
          <w:ilvl w:val="0"/>
          <w:numId w:val="17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</w:t>
      </w:r>
      <w:r w:rsidR="00D83F98">
        <w:t>ác</w:t>
      </w:r>
      <w:proofErr w:type="spellEnd"/>
      <w:r w:rsidR="00D83F98">
        <w:t>:</w:t>
      </w:r>
    </w:p>
    <w:p w14:paraId="056FB2C7" w14:textId="4A2B2E88" w:rsidR="003939D3" w:rsidRDefault="002010FF" w:rsidP="009B43A7">
      <w:pPr>
        <w:pStyle w:val="Hx"/>
      </w:pPr>
      <w:r>
        <w:fldChar w:fldCharType="begin"/>
      </w:r>
      <w:r>
        <w:instrText xml:space="preserve"> MERGEFIELD KhoiLuong </w:instrText>
      </w:r>
      <w:r>
        <w:fldChar w:fldCharType="separate"/>
      </w:r>
      <w:r w:rsidR="00A76F90" w:rsidRPr="000B2EA9">
        <w:rPr>
          <w:noProof/>
        </w:rPr>
        <w:t>Di dời 11 trụ hạ thế từ trụ 03/01 đến trụ 03/11 và toàn bộ dây khách hàng đấu nối vào lưới hạ thế hiện hữu</w:t>
      </w:r>
      <w:r>
        <w:rPr>
          <w:noProof/>
        </w:rPr>
        <w:fldChar w:fldCharType="end"/>
      </w:r>
      <w:r w:rsidR="00EB35DA">
        <w:t>.</w:t>
      </w:r>
    </w:p>
    <w:p w14:paraId="292A2295" w14:textId="77777777" w:rsidR="00F8483A" w:rsidRPr="00E4522D" w:rsidRDefault="00F8483A" w:rsidP="00FE4A04">
      <w:pPr>
        <w:pStyle w:val="H0"/>
      </w:pPr>
      <w:r w:rsidRPr="00F8483A">
        <w:t>VẬT TƯ, PHƯƠNG TIỆN, DỤNG CỤ AN TOÀN-ĐO LƯỜNG-THI CÔNG PHỤC VỤ CÔNG TÁC:</w:t>
      </w:r>
    </w:p>
    <w:p w14:paraId="507D8100" w14:textId="71014388" w:rsidR="00E4522D" w:rsidRDefault="00514F4F" w:rsidP="00FE4A04">
      <w:pPr>
        <w:pStyle w:val="H1"/>
        <w:numPr>
          <w:ilvl w:val="0"/>
          <w:numId w:val="18"/>
        </w:numPr>
      </w:pPr>
      <w:proofErr w:type="spellStart"/>
      <w:r w:rsidRPr="00514F4F">
        <w:t>Vật</w:t>
      </w:r>
      <w:proofErr w:type="spellEnd"/>
      <w:r w:rsidRPr="00514F4F">
        <w:t xml:space="preserve"> </w:t>
      </w:r>
      <w:proofErr w:type="spellStart"/>
      <w:r w:rsidRPr="00514F4F">
        <w:t>tư</w:t>
      </w:r>
      <w:proofErr w:type="spellEnd"/>
      <w:r w:rsidRPr="00514F4F">
        <w:t>:</w:t>
      </w:r>
    </w:p>
    <w:p w14:paraId="5888A9FF" w14:textId="0C6585AB" w:rsidR="00E44808" w:rsidRDefault="00A76F90" w:rsidP="00E44808">
      <w:pPr>
        <w:pStyle w:val="H-"/>
      </w:pPr>
      <w:r>
        <w:fldChar w:fldCharType="begin"/>
      </w:r>
      <w:r>
        <w:instrText xml:space="preserve"> MERGEFIELD VatTu </w:instrText>
      </w:r>
      <w:r>
        <w:fldChar w:fldCharType="separate"/>
      </w:r>
      <w:r w:rsidRPr="000B2EA9">
        <w:rPr>
          <w:noProof/>
        </w:rPr>
        <w:t>Sử dụng lại toàn bộ vật tư hiện hữu</w:t>
      </w:r>
      <w:r>
        <w:rPr>
          <w:noProof/>
        </w:rPr>
        <w:fldChar w:fldCharType="end"/>
      </w:r>
      <w:r w:rsidR="00BB3EA0">
        <w:t>.</w:t>
      </w:r>
    </w:p>
    <w:p w14:paraId="79CAB2CA" w14:textId="0DEE8391" w:rsidR="00514F4F" w:rsidRDefault="00514F4F" w:rsidP="00FE4A04">
      <w:pPr>
        <w:pStyle w:val="H1"/>
        <w:numPr>
          <w:ilvl w:val="0"/>
          <w:numId w:val="18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an </w:t>
      </w:r>
      <w:proofErr w:type="spellStart"/>
      <w:r w:rsidRPr="00514F4F">
        <w:t>toàn</w:t>
      </w:r>
      <w:proofErr w:type="spellEnd"/>
      <w:r w:rsidRPr="00514F4F">
        <w:t>:</w:t>
      </w:r>
    </w:p>
    <w:p w14:paraId="326D85F2" w14:textId="77777777" w:rsidR="00A76F90" w:rsidRPr="000B2EA9" w:rsidRDefault="00D64B47" w:rsidP="00A76F90">
      <w:pPr>
        <w:pStyle w:val="H-"/>
        <w:rPr>
          <w:noProof/>
        </w:rPr>
      </w:pPr>
      <w:r>
        <w:fldChar w:fldCharType="begin"/>
      </w:r>
      <w:r>
        <w:instrText xml:space="preserve"> MERGEFIELD DungCuAnToan </w:instrText>
      </w:r>
      <w:r>
        <w:fldChar w:fldCharType="separate"/>
      </w:r>
      <w:r w:rsidR="00A76F90" w:rsidRPr="000B2EA9">
        <w:rPr>
          <w:noProof/>
        </w:rPr>
        <w:t>Dây đai an toàn, quần, áo, nón bảo hộ lao động…</w:t>
      </w:r>
    </w:p>
    <w:p w14:paraId="123A02AF" w14:textId="71925568" w:rsidR="00E44808" w:rsidRDefault="00A76F90" w:rsidP="00E44808">
      <w:pPr>
        <w:pStyle w:val="H-"/>
      </w:pPr>
      <w:r w:rsidRPr="000B2EA9">
        <w:rPr>
          <w:noProof/>
        </w:rPr>
        <w:t xml:space="preserve">Găng tay hạ </w:t>
      </w:r>
      <w:bookmarkStart w:id="0" w:name="_GoBack"/>
      <w:bookmarkEnd w:id="0"/>
      <w:r w:rsidRPr="000B2EA9">
        <w:rPr>
          <w:noProof/>
        </w:rPr>
        <w:t>thế</w:t>
      </w:r>
      <w:r w:rsidR="00D64B47">
        <w:fldChar w:fldCharType="end"/>
      </w:r>
    </w:p>
    <w:p w14:paraId="7039EEC2" w14:textId="56859F1B" w:rsidR="00514F4F" w:rsidRDefault="00514F4F" w:rsidP="00FE4A04">
      <w:pPr>
        <w:pStyle w:val="H1"/>
        <w:numPr>
          <w:ilvl w:val="0"/>
          <w:numId w:val="18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</w:t>
      </w:r>
      <w:proofErr w:type="spellStart"/>
      <w:r w:rsidRPr="00514F4F">
        <w:t>đo</w:t>
      </w:r>
      <w:proofErr w:type="spellEnd"/>
      <w:r w:rsidRPr="00514F4F">
        <w:t xml:space="preserve"> </w:t>
      </w:r>
      <w:proofErr w:type="spellStart"/>
      <w:r w:rsidRPr="00514F4F">
        <w:t>lường</w:t>
      </w:r>
      <w:proofErr w:type="spellEnd"/>
      <w:r>
        <w:t>:</w:t>
      </w:r>
    </w:p>
    <w:p w14:paraId="5F35BD1A" w14:textId="3E08AFE6" w:rsidR="00E44808" w:rsidRDefault="00A76F90" w:rsidP="00E44808">
      <w:pPr>
        <w:pStyle w:val="H-"/>
      </w:pPr>
      <w:r>
        <w:fldChar w:fldCharType="begin"/>
      </w:r>
      <w:r>
        <w:instrText xml:space="preserve"> MERGEFIELD DuCuDoLuong </w:instrText>
      </w:r>
      <w:r>
        <w:fldChar w:fldCharType="separate"/>
      </w:r>
      <w:r w:rsidRPr="000B2EA9">
        <w:rPr>
          <w:noProof/>
        </w:rPr>
        <w:t>Amper kìm, máy đo điện trở tiếp địa…</w:t>
      </w:r>
      <w:r>
        <w:rPr>
          <w:noProof/>
        </w:rPr>
        <w:fldChar w:fldCharType="end"/>
      </w:r>
    </w:p>
    <w:p w14:paraId="79898095" w14:textId="2BA476AC" w:rsidR="00514F4F" w:rsidRDefault="00514F4F" w:rsidP="00FE4A04">
      <w:pPr>
        <w:pStyle w:val="H1"/>
        <w:numPr>
          <w:ilvl w:val="0"/>
          <w:numId w:val="18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</w:t>
      </w:r>
      <w:proofErr w:type="spellStart"/>
      <w:r w:rsidRPr="00514F4F">
        <w:t>thi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>:</w:t>
      </w:r>
    </w:p>
    <w:p w14:paraId="469055C8" w14:textId="77777777" w:rsidR="00A76F90" w:rsidRPr="000B2EA9" w:rsidRDefault="00D64B47" w:rsidP="00A76F90">
      <w:pPr>
        <w:pStyle w:val="H-"/>
        <w:rPr>
          <w:noProof/>
        </w:rPr>
      </w:pPr>
      <w:r>
        <w:fldChar w:fldCharType="begin"/>
      </w:r>
      <w:r>
        <w:instrText xml:space="preserve"> MERGEFIELD DungCuThiCong </w:instrText>
      </w:r>
      <w:r>
        <w:fldChar w:fldCharType="separate"/>
      </w:r>
      <w:r w:rsidR="00A76F90" w:rsidRPr="000B2EA9">
        <w:rPr>
          <w:noProof/>
        </w:rPr>
        <w:t>Xe cẩu 5T: 02 xe.</w:t>
      </w:r>
    </w:p>
    <w:p w14:paraId="2A37BE5D" w14:textId="77777777" w:rsidR="00A76F90" w:rsidRPr="000B2EA9" w:rsidRDefault="00A76F90" w:rsidP="00A76F90">
      <w:pPr>
        <w:pStyle w:val="H-"/>
        <w:rPr>
          <w:noProof/>
        </w:rPr>
      </w:pPr>
      <w:r w:rsidRPr="000B2EA9">
        <w:rPr>
          <w:noProof/>
        </w:rPr>
        <w:lastRenderedPageBreak/>
        <w:t>Kích tăng dây: 4 cái.</w:t>
      </w:r>
    </w:p>
    <w:p w14:paraId="378EAE0F" w14:textId="77777777" w:rsidR="00A76F90" w:rsidRPr="000B2EA9" w:rsidRDefault="00A76F90" w:rsidP="00A76F90">
      <w:pPr>
        <w:pStyle w:val="H-"/>
        <w:rPr>
          <w:noProof/>
        </w:rPr>
      </w:pPr>
      <w:r w:rsidRPr="000B2EA9">
        <w:rPr>
          <w:noProof/>
        </w:rPr>
        <w:t>Kìm ép thủy lực: 3 cái.</w:t>
      </w:r>
    </w:p>
    <w:p w14:paraId="77B838BB" w14:textId="77777777" w:rsidR="00A76F90" w:rsidRPr="000B2EA9" w:rsidRDefault="00A76F90" w:rsidP="00A76F90">
      <w:pPr>
        <w:pStyle w:val="H-"/>
        <w:rPr>
          <w:noProof/>
        </w:rPr>
      </w:pPr>
      <w:r w:rsidRPr="000B2EA9">
        <w:rPr>
          <w:noProof/>
        </w:rPr>
        <w:t>Puly: 6 cái.</w:t>
      </w:r>
    </w:p>
    <w:p w14:paraId="5F69715C" w14:textId="597FEEF6" w:rsidR="00E44808" w:rsidRPr="00F8483A" w:rsidRDefault="00A76F90" w:rsidP="00E44808">
      <w:pPr>
        <w:pStyle w:val="H-"/>
      </w:pPr>
      <w:r w:rsidRPr="000B2EA9">
        <w:rPr>
          <w:noProof/>
        </w:rPr>
        <w:t>Các dụng cụ khác như cle, mỏ lết, cuốc, xà beng …</w:t>
      </w:r>
      <w:r w:rsidR="00D64B47">
        <w:fldChar w:fldCharType="end"/>
      </w:r>
    </w:p>
    <w:p w14:paraId="2B16DAED" w14:textId="77777777" w:rsidR="00F8483A" w:rsidRPr="00514F4F" w:rsidRDefault="00F8483A" w:rsidP="00FE4A04">
      <w:pPr>
        <w:pStyle w:val="H0"/>
      </w:pPr>
      <w:r w:rsidRPr="00F8483A">
        <w:t>BIỆN PHÁP ĐẢM BẢO AN TOÀN KHI TIẾN HÀNH CÔNG TÁC</w:t>
      </w:r>
    </w:p>
    <w:p w14:paraId="26D9873F" w14:textId="77777777" w:rsidR="00514F4F" w:rsidRDefault="00514F4F" w:rsidP="00FE4A04">
      <w:pPr>
        <w:pStyle w:val="H1"/>
        <w:numPr>
          <w:ilvl w:val="0"/>
          <w:numId w:val="19"/>
        </w:numPr>
      </w:pPr>
      <w:proofErr w:type="spellStart"/>
      <w:r w:rsidRPr="00514F4F">
        <w:t>Biện</w:t>
      </w:r>
      <w:proofErr w:type="spellEnd"/>
      <w:r w:rsidRPr="00514F4F">
        <w:t xml:space="preserve"> </w:t>
      </w:r>
      <w:proofErr w:type="spellStart"/>
      <w:r w:rsidRPr="00514F4F">
        <w:t>pháp</w:t>
      </w:r>
      <w:proofErr w:type="spellEnd"/>
      <w:r w:rsidRPr="00514F4F">
        <w:t xml:space="preserve"> </w:t>
      </w:r>
      <w:proofErr w:type="spellStart"/>
      <w:r w:rsidRPr="00514F4F">
        <w:t>kỹ</w:t>
      </w:r>
      <w:proofErr w:type="spellEnd"/>
      <w:r w:rsidRPr="00514F4F">
        <w:t xml:space="preserve"> </w:t>
      </w:r>
      <w:proofErr w:type="spellStart"/>
      <w:r w:rsidRPr="00514F4F">
        <w:t>thuật</w:t>
      </w:r>
      <w:proofErr w:type="spellEnd"/>
      <w:r>
        <w:t>:</w:t>
      </w:r>
    </w:p>
    <w:p w14:paraId="0418A72B" w14:textId="19381F8E" w:rsidR="0038279C" w:rsidRDefault="00514F4F" w:rsidP="002010FF">
      <w:pPr>
        <w:pStyle w:val="H-"/>
      </w:pPr>
      <w:proofErr w:type="spellStart"/>
      <w:r w:rsidRPr="00677CB0">
        <w:t>Cần</w:t>
      </w:r>
      <w:proofErr w:type="spellEnd"/>
      <w:r w:rsidRPr="00677CB0">
        <w:t xml:space="preserve"> </w:t>
      </w:r>
      <w:proofErr w:type="spellStart"/>
      <w:r w:rsidRPr="00677CB0">
        <w:t>cắt</w:t>
      </w:r>
      <w:proofErr w:type="spellEnd"/>
      <w:r w:rsidRPr="00677CB0">
        <w:t xml:space="preserve"> </w:t>
      </w:r>
      <w:proofErr w:type="spellStart"/>
      <w:r w:rsidRPr="00677CB0">
        <w:t>điện</w:t>
      </w:r>
      <w:proofErr w:type="spellEnd"/>
      <w:r w:rsidRPr="00677CB0">
        <w:t xml:space="preserve">: </w:t>
      </w:r>
      <w:r w:rsidR="00A76F90">
        <w:fldChar w:fldCharType="begin"/>
      </w:r>
      <w:r w:rsidR="00A76F90">
        <w:instrText xml:space="preserve"> MERGEFIELD ThietBiDongCat </w:instrText>
      </w:r>
      <w:r w:rsidR="00A76F90">
        <w:fldChar w:fldCharType="separate"/>
      </w:r>
      <w:r w:rsidR="00A76F90" w:rsidRPr="000B2EA9">
        <w:rPr>
          <w:noProof/>
        </w:rPr>
        <w:t>FCO và MCCB TBA Minh Khai 1</w:t>
      </w:r>
      <w:r w:rsidR="00A76F90">
        <w:rPr>
          <w:noProof/>
        </w:rPr>
        <w:fldChar w:fldCharType="end"/>
      </w:r>
      <w:r w:rsidR="00BC04C4">
        <w:t>.</w:t>
      </w:r>
    </w:p>
    <w:p w14:paraId="751C33C4" w14:textId="307BFA10" w:rsidR="00514F4F" w:rsidRPr="0038279C" w:rsidRDefault="00514F4F" w:rsidP="0038279C">
      <w:pPr>
        <w:pStyle w:val="H-"/>
      </w:pPr>
      <w:proofErr w:type="spellStart"/>
      <w:r w:rsidRPr="0038279C">
        <w:t>Đặt</w:t>
      </w:r>
      <w:proofErr w:type="spellEnd"/>
      <w:r w:rsidRPr="0038279C">
        <w:t xml:space="preserve"> </w:t>
      </w:r>
      <w:proofErr w:type="spellStart"/>
      <w:r w:rsidRPr="0038279C">
        <w:t>tiếp</w:t>
      </w:r>
      <w:proofErr w:type="spellEnd"/>
      <w:r w:rsidRPr="0038279C">
        <w:t xml:space="preserve"> </w:t>
      </w:r>
      <w:proofErr w:type="spellStart"/>
      <w:r w:rsidRPr="0038279C">
        <w:t>đất</w:t>
      </w:r>
      <w:proofErr w:type="spellEnd"/>
      <w:r w:rsidRPr="0038279C">
        <w:t>:</w:t>
      </w:r>
      <w:r w:rsidR="00BC04C4">
        <w:t xml:space="preserve"> </w:t>
      </w:r>
      <w:r w:rsidR="00A76F90">
        <w:fldChar w:fldCharType="begin"/>
      </w:r>
      <w:r w:rsidR="00A76F90">
        <w:instrText xml:space="preserve"> MERGEFIELD ViTriTiepDia </w:instrText>
      </w:r>
      <w:r w:rsidR="00A76F90">
        <w:fldChar w:fldCharType="separate"/>
      </w:r>
      <w:r w:rsidR="00A76F90" w:rsidRPr="000B2EA9">
        <w:rPr>
          <w:noProof/>
        </w:rPr>
        <w:t>Tại TBA Minh Khai 1</w:t>
      </w:r>
      <w:r w:rsidR="00A76F90">
        <w:rPr>
          <w:noProof/>
        </w:rPr>
        <w:fldChar w:fldCharType="end"/>
      </w:r>
      <w:r w:rsidR="00BC04C4">
        <w:t>.</w:t>
      </w:r>
    </w:p>
    <w:p w14:paraId="55FAE1D5" w14:textId="33C6F37E" w:rsidR="00514F4F" w:rsidRDefault="00514F4F" w:rsidP="00FE4A04">
      <w:pPr>
        <w:pStyle w:val="H-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rảo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 w:rsidR="00BC04C4">
        <w:t xml:space="preserve">: </w:t>
      </w:r>
      <w:r w:rsidR="00A76F90">
        <w:fldChar w:fldCharType="begin"/>
      </w:r>
      <w:r w:rsidR="00A76F90">
        <w:instrText xml:space="preserve"> MERGEFIELD BienBao </w:instrText>
      </w:r>
      <w:r w:rsidR="00A76F90">
        <w:fldChar w:fldCharType="separate"/>
      </w:r>
      <w:r w:rsidR="00A76F90" w:rsidRPr="000B2EA9">
        <w:rPr>
          <w:noProof/>
        </w:rPr>
        <w:t>Đã tiếp địa, Cấm đóng điện</w:t>
      </w:r>
      <w:r w:rsidR="00A76F90">
        <w:rPr>
          <w:noProof/>
        </w:rPr>
        <w:fldChar w:fldCharType="end"/>
      </w:r>
      <w:r w:rsidR="00BC04C4">
        <w:t>.</w:t>
      </w:r>
    </w:p>
    <w:p w14:paraId="14B69D7F" w14:textId="5937607C" w:rsidR="00514F4F" w:rsidRDefault="00514F4F" w:rsidP="00FE4A04">
      <w:pPr>
        <w:pStyle w:val="H-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r w:rsidR="00A76F90">
        <w:fldChar w:fldCharType="begin"/>
      </w:r>
      <w:r w:rsidR="00A76F90">
        <w:instrText xml:space="preserve"> MERGEFIELD PhuongThucTruyenLenh </w:instrText>
      </w:r>
      <w:r w:rsidR="00A76F90">
        <w:fldChar w:fldCharType="separate"/>
      </w:r>
      <w:r w:rsidR="00A76F90" w:rsidRPr="000B2EA9">
        <w:rPr>
          <w:noProof/>
        </w:rPr>
        <w:t>Trực tiếp</w:t>
      </w:r>
      <w:r w:rsidR="00A76F90">
        <w:rPr>
          <w:noProof/>
        </w:rPr>
        <w:fldChar w:fldCharType="end"/>
      </w:r>
      <w:r w:rsidR="00BC04C4">
        <w:t>.</w:t>
      </w:r>
    </w:p>
    <w:p w14:paraId="3CC4C0F1" w14:textId="77777777" w:rsidR="00514F4F" w:rsidRDefault="00514F4F" w:rsidP="00FE4A04">
      <w:pPr>
        <w:pStyle w:val="H1"/>
        <w:numPr>
          <w:ilvl w:val="0"/>
          <w:numId w:val="19"/>
        </w:numPr>
      </w:pPr>
      <w:proofErr w:type="spellStart"/>
      <w:r w:rsidRPr="00514F4F">
        <w:t>Biện</w:t>
      </w:r>
      <w:proofErr w:type="spellEnd"/>
      <w:r w:rsidRPr="00514F4F">
        <w:t xml:space="preserve"> </w:t>
      </w:r>
      <w:proofErr w:type="spellStart"/>
      <w:r w:rsidRPr="00514F4F">
        <w:t>pháp</w:t>
      </w:r>
      <w:proofErr w:type="spellEnd"/>
      <w:r w:rsidRPr="00514F4F">
        <w:t xml:space="preserve"> </w:t>
      </w:r>
      <w:proofErr w:type="spellStart"/>
      <w:r w:rsidRPr="00514F4F">
        <w:t>tổ</w:t>
      </w:r>
      <w:proofErr w:type="spellEnd"/>
      <w:r w:rsidRPr="00514F4F">
        <w:t xml:space="preserve"> </w:t>
      </w:r>
      <w:proofErr w:type="spellStart"/>
      <w:r w:rsidRPr="00514F4F">
        <w:t>chức</w:t>
      </w:r>
      <w:proofErr w:type="spellEnd"/>
      <w:r w:rsidRPr="00514F4F">
        <w:t>:</w:t>
      </w:r>
    </w:p>
    <w:p w14:paraId="632AB30B" w14:textId="77777777" w:rsidR="00514F4F" w:rsidRDefault="00514F4F" w:rsidP="00FE4A04">
      <w:pPr>
        <w:pStyle w:val="H-"/>
        <w:numPr>
          <w:ilvl w:val="0"/>
          <w:numId w:val="21"/>
        </w:numPr>
      </w:pPr>
      <w:proofErr w:type="spellStart"/>
      <w:r w:rsidRPr="00514F4F">
        <w:t>Tổ</w:t>
      </w:r>
      <w:proofErr w:type="spellEnd"/>
      <w:r w:rsidRPr="00514F4F">
        <w:t xml:space="preserve"> </w:t>
      </w:r>
      <w:proofErr w:type="spellStart"/>
      <w:r w:rsidRPr="00514F4F">
        <w:t>chức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việc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</w:t>
      </w:r>
      <w:proofErr w:type="spellStart"/>
      <w:r w:rsidRPr="00514F4F">
        <w:t>phiếu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>/LCT</w:t>
      </w:r>
      <w:r w:rsidR="009F34A0">
        <w:t>:</w:t>
      </w:r>
    </w:p>
    <w:p w14:paraId="6CF19A6C" w14:textId="77777777" w:rsidR="00BC04C4" w:rsidRDefault="00514F4F" w:rsidP="002010FF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1:</w:t>
      </w:r>
      <w:r w:rsidR="00B553E5">
        <w:t xml:space="preserve"> </w:t>
      </w:r>
      <w:proofErr w:type="spellStart"/>
      <w:r w:rsidR="00B553E5">
        <w:t>Thực</w:t>
      </w:r>
      <w:proofErr w:type="spellEnd"/>
      <w:r w:rsidR="00B553E5">
        <w:t xml:space="preserve"> </w:t>
      </w:r>
      <w:proofErr w:type="spellStart"/>
      <w:r w:rsidR="00B553E5">
        <w:t>hiện</w:t>
      </w:r>
      <w:proofErr w:type="spellEnd"/>
      <w:r w:rsidR="00B553E5">
        <w:t xml:space="preserve"> </w:t>
      </w:r>
      <w:proofErr w:type="spellStart"/>
      <w:r w:rsidR="00B553E5">
        <w:t>công</w:t>
      </w:r>
      <w:proofErr w:type="spellEnd"/>
      <w:r w:rsidR="00B553E5">
        <w:t xml:space="preserve"> </w:t>
      </w:r>
      <w:proofErr w:type="spellStart"/>
      <w:r w:rsidR="00B553E5"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 w:rsidR="001F5B38">
        <w:t>.....</w:t>
      </w:r>
      <w:r w:rsidR="00B553E5">
        <w:t>.....</w:t>
      </w:r>
      <w:r w:rsidR="00BC04C4">
        <w:t xml:space="preserve"> </w:t>
      </w:r>
    </w:p>
    <w:p w14:paraId="3AB5C7D1" w14:textId="10AE05BE" w:rsidR="00B553E5" w:rsidRDefault="00514F4F" w:rsidP="002010FF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r w:rsidR="00A76F90">
        <w:fldChar w:fldCharType="begin"/>
      </w:r>
      <w:r w:rsidR="00A76F90">
        <w:instrText xml:space="preserve"> MERGEFIELD Đơn_vị_1 </w:instrText>
      </w:r>
      <w:r w:rsidR="00A76F90">
        <w:fldChar w:fldCharType="separate"/>
      </w:r>
      <w:r w:rsidR="00A76F90" w:rsidRPr="000B2EA9">
        <w:rPr>
          <w:noProof/>
        </w:rPr>
        <w:t>từ trụ 03/01 đến trụ 03/11</w:t>
      </w:r>
      <w:r w:rsidR="00A76F90">
        <w:rPr>
          <w:noProof/>
        </w:rPr>
        <w:fldChar w:fldCharType="end"/>
      </w:r>
    </w:p>
    <w:p w14:paraId="17995F58" w14:textId="4A941478" w:rsidR="00BC04C4" w:rsidRDefault="00BC04C4" w:rsidP="00BC04C4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</w:t>
      </w:r>
      <w:r>
        <w:t>2</w:t>
      </w:r>
      <w:r w:rsidRPr="00514F4F"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14:paraId="71EB81DE" w14:textId="05A4C67B" w:rsidR="00BC04C4" w:rsidRDefault="00BC04C4" w:rsidP="00BC04C4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r w:rsidR="00A76F90">
        <w:fldChar w:fldCharType="begin"/>
      </w:r>
      <w:r w:rsidR="00A76F90">
        <w:instrText xml:space="preserve"> MERGEFIELD Đơn_vị_2 </w:instrText>
      </w:r>
      <w:r w:rsidR="00A76F90">
        <w:fldChar w:fldCharType="separate"/>
      </w:r>
      <w:r w:rsidR="00A76F90" w:rsidRPr="000B2EA9">
        <w:rPr>
          <w:noProof/>
        </w:rPr>
        <w:t>00/01/1900</w:t>
      </w:r>
      <w:r w:rsidR="00A76F90">
        <w:rPr>
          <w:noProof/>
        </w:rPr>
        <w:fldChar w:fldCharType="end"/>
      </w:r>
    </w:p>
    <w:p w14:paraId="114B180F" w14:textId="3C275AA3" w:rsidR="00BC04C4" w:rsidRDefault="00BC04C4" w:rsidP="00BC04C4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</w:t>
      </w:r>
      <w:r>
        <w:t>3</w:t>
      </w:r>
      <w:r w:rsidRPr="00514F4F"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14:paraId="27CD7D42" w14:textId="15883678" w:rsidR="00BC04C4" w:rsidRDefault="00BC04C4" w:rsidP="00BC04C4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r w:rsidR="00A76F90">
        <w:fldChar w:fldCharType="begin"/>
      </w:r>
      <w:r w:rsidR="00A76F90">
        <w:instrText xml:space="preserve"> MERGEFIELD Đơn_vị_3 </w:instrText>
      </w:r>
      <w:r w:rsidR="00A76F90">
        <w:fldChar w:fldCharType="separate"/>
      </w:r>
      <w:r w:rsidR="00A76F90" w:rsidRPr="000B2EA9">
        <w:rPr>
          <w:noProof/>
        </w:rPr>
        <w:t>00/01/1900</w:t>
      </w:r>
      <w:r w:rsidR="00A76F90">
        <w:rPr>
          <w:noProof/>
        </w:rPr>
        <w:fldChar w:fldCharType="end"/>
      </w:r>
    </w:p>
    <w:p w14:paraId="232164A3" w14:textId="76043832" w:rsidR="008928BD" w:rsidRDefault="008928BD" w:rsidP="008928BD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</w:t>
      </w:r>
      <w:r>
        <w:t>4</w:t>
      </w:r>
      <w:r w:rsidRPr="00514F4F"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14:paraId="3AAD3D9C" w14:textId="0082A2DB" w:rsidR="008928BD" w:rsidRDefault="008928BD" w:rsidP="008928BD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r w:rsidR="00A76F90">
        <w:fldChar w:fldCharType="begin"/>
      </w:r>
      <w:r w:rsidR="00A76F90">
        <w:instrText xml:space="preserve"> MERGEFIELD Đơn_vị_4 </w:instrText>
      </w:r>
      <w:r w:rsidR="00A76F90">
        <w:fldChar w:fldCharType="separate"/>
      </w:r>
      <w:r w:rsidR="00A76F90" w:rsidRPr="000B2EA9">
        <w:rPr>
          <w:noProof/>
        </w:rPr>
        <w:t>00/01/1900</w:t>
      </w:r>
      <w:r w:rsidR="00A76F90">
        <w:rPr>
          <w:noProof/>
        </w:rPr>
        <w:fldChar w:fldCharType="end"/>
      </w:r>
    </w:p>
    <w:p w14:paraId="1BA86DE7" w14:textId="11F66E7A" w:rsidR="00514F4F" w:rsidRDefault="00514F4F" w:rsidP="00FE4A04">
      <w:pPr>
        <w:pStyle w:val="H-"/>
        <w:numPr>
          <w:ilvl w:val="0"/>
          <w:numId w:val="21"/>
        </w:numPr>
      </w:pPr>
      <w:proofErr w:type="spellStart"/>
      <w:r w:rsidRPr="008A108F">
        <w:t>Việc</w:t>
      </w:r>
      <w:proofErr w:type="spellEnd"/>
      <w:r w:rsidRPr="008A108F">
        <w:t xml:space="preserve"> </w:t>
      </w:r>
      <w:proofErr w:type="spellStart"/>
      <w:r w:rsidRPr="008A108F">
        <w:t>thực</w:t>
      </w:r>
      <w:proofErr w:type="spellEnd"/>
      <w:r w:rsidRPr="008A108F">
        <w:t xml:space="preserve"> </w:t>
      </w:r>
      <w:proofErr w:type="spellStart"/>
      <w:r w:rsidRPr="008A108F">
        <w:t>hiện</w:t>
      </w:r>
      <w:proofErr w:type="spellEnd"/>
      <w:r w:rsidRPr="008A108F">
        <w:t xml:space="preserve"> </w:t>
      </w:r>
      <w:proofErr w:type="spellStart"/>
      <w:r w:rsidRPr="008A108F">
        <w:t>Giấy</w:t>
      </w:r>
      <w:proofErr w:type="spellEnd"/>
      <w:r w:rsidRPr="008A108F">
        <w:t xml:space="preserve"> </w:t>
      </w:r>
      <w:proofErr w:type="spellStart"/>
      <w:r w:rsidRPr="008A108F">
        <w:t>b</w:t>
      </w:r>
      <w:r w:rsidR="002444E2">
        <w:t>à</w:t>
      </w:r>
      <w:r w:rsidRPr="008A108F">
        <w:t>n</w:t>
      </w:r>
      <w:proofErr w:type="spellEnd"/>
      <w:r w:rsidRPr="008A108F">
        <w:t xml:space="preserve"> </w:t>
      </w:r>
      <w:proofErr w:type="spellStart"/>
      <w:r w:rsidRPr="008A108F">
        <w:t>giao</w:t>
      </w:r>
      <w:proofErr w:type="spellEnd"/>
      <w:r w:rsidRPr="008A108F">
        <w:t xml:space="preserve"> (</w:t>
      </w:r>
      <w:proofErr w:type="spellStart"/>
      <w:r w:rsidRPr="008A108F">
        <w:t>nếu</w:t>
      </w:r>
      <w:proofErr w:type="spellEnd"/>
      <w:r w:rsidRPr="008A108F">
        <w:t xml:space="preserve"> </w:t>
      </w:r>
      <w:proofErr w:type="spellStart"/>
      <w:r w:rsidRPr="008A108F">
        <w:t>có</w:t>
      </w:r>
      <w:proofErr w:type="spellEnd"/>
      <w:r w:rsidRPr="008A108F">
        <w:t>):</w:t>
      </w:r>
    </w:p>
    <w:p w14:paraId="35F8F2B2" w14:textId="610B3DD6" w:rsidR="002444E2" w:rsidRPr="008A108F" w:rsidRDefault="00A76F90" w:rsidP="002444E2">
      <w:pPr>
        <w:pStyle w:val="H-"/>
      </w:pPr>
      <w:r>
        <w:fldChar w:fldCharType="begin"/>
      </w:r>
      <w:r>
        <w:instrText xml:space="preserve"> MERGEFIELD GiayBanGiao </w:instrText>
      </w:r>
      <w:r>
        <w:fldChar w:fldCharType="separate"/>
      </w:r>
      <w:r w:rsidRPr="000B2EA9">
        <w:rPr>
          <w:noProof/>
        </w:rPr>
        <w:t>Không</w:t>
      </w:r>
      <w:r>
        <w:rPr>
          <w:noProof/>
        </w:rPr>
        <w:fldChar w:fldCharType="end"/>
      </w:r>
      <w:r w:rsidR="00917987">
        <w:t>.</w:t>
      </w:r>
    </w:p>
    <w:p w14:paraId="706CED15" w14:textId="77777777" w:rsidR="002606F2" w:rsidRDefault="00514F4F" w:rsidP="00FE4A04">
      <w:pPr>
        <w:pStyle w:val="H-"/>
        <w:numPr>
          <w:ilvl w:val="0"/>
          <w:numId w:val="21"/>
        </w:numPr>
      </w:pPr>
      <w:proofErr w:type="spellStart"/>
      <w:r w:rsidRPr="008A108F">
        <w:t>Phân</w:t>
      </w:r>
      <w:proofErr w:type="spellEnd"/>
      <w:r w:rsidRPr="008A108F">
        <w:t xml:space="preserve"> </w:t>
      </w:r>
      <w:proofErr w:type="spellStart"/>
      <w:r w:rsidRPr="008A108F">
        <w:t>công</w:t>
      </w:r>
      <w:proofErr w:type="spellEnd"/>
      <w:r w:rsidRPr="008A108F">
        <w:t xml:space="preserve"> </w:t>
      </w:r>
      <w:proofErr w:type="spellStart"/>
      <w:r w:rsidR="008A108F">
        <w:t>các</w:t>
      </w:r>
      <w:proofErr w:type="spellEnd"/>
      <w:r w:rsidR="008A108F">
        <w:t xml:space="preserve"> </w:t>
      </w:r>
      <w:proofErr w:type="spellStart"/>
      <w:r w:rsidR="008A108F">
        <w:t>thành</w:t>
      </w:r>
      <w:proofErr w:type="spellEnd"/>
      <w:r w:rsidR="008A108F">
        <w:t xml:space="preserve"> </w:t>
      </w:r>
      <w:proofErr w:type="spellStart"/>
      <w:r w:rsidR="008A108F">
        <w:t>viên</w:t>
      </w:r>
      <w:proofErr w:type="spellEnd"/>
      <w:r w:rsidR="008A108F">
        <w:t xml:space="preserve"> </w:t>
      </w:r>
      <w:proofErr w:type="spellStart"/>
      <w:r w:rsidR="008A108F">
        <w:t>trong</w:t>
      </w:r>
      <w:proofErr w:type="spellEnd"/>
      <w:r w:rsidR="008A108F">
        <w:t xml:space="preserve"> </w:t>
      </w:r>
      <w:proofErr w:type="spellStart"/>
      <w:r w:rsidR="008A108F">
        <w:t>từng</w:t>
      </w:r>
      <w:proofErr w:type="spellEnd"/>
      <w:r w:rsidR="008A108F">
        <w:t xml:space="preserve"> ĐVCT: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670"/>
        <w:gridCol w:w="2920"/>
        <w:gridCol w:w="848"/>
        <w:gridCol w:w="1667"/>
        <w:gridCol w:w="1666"/>
        <w:gridCol w:w="1049"/>
      </w:tblGrid>
      <w:tr w:rsidR="002606F2" w:rsidRPr="002606F2" w14:paraId="217731B1" w14:textId="77777777" w:rsidTr="0099612D">
        <w:trPr>
          <w:trHeight w:val="660"/>
          <w:tblHeader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0170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CED2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Họ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043C6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Bậc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AT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FBF0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Làm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biện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pháp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an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toàn</w:t>
            </w:r>
            <w:proofErr w:type="spellEnd"/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20D84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Làm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tại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vị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trí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phức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tạp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D46EF" w14:textId="77777777" w:rsidR="002606F2" w:rsidRPr="002606F2" w:rsidRDefault="002606F2" w:rsidP="002606F2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Ghi</w:t>
            </w:r>
            <w:proofErr w:type="spellEnd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b/>
                <w:bCs/>
                <w:color w:val="000000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2606F2" w:rsidRPr="002606F2" w14:paraId="51DA05D2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184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73B4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Tấn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A948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124E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2C48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9875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7866A95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E34B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9FC46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Ngô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Nhật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FB31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52E4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F75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21B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10E4B525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AEC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490D6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Trọng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Toàn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305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C683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64A4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CF18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77056324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615B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2669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Tú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A599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FE3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69AE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2835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682036FB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9414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3675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Hòa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20A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EA0E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CD09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AD87F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7D35BA1E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A39E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B9939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Chí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Tâm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FEC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787B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2CC2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E8089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D1C1BA2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138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E00E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Lê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Vũ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48A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2/7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2517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F6E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A1673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57252257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CF83B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BDC3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Trọng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Hữu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936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EE94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6FD24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A0D1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54D6C81A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34E87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729B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Mạnh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Quyền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4475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ED1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23DE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D9E8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7B5B750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7765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F33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Phạm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Phi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AE3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940C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7198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B97A7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7847D95F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4325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961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Mai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BE9C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4952B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B619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EF4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2FF776A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B1C8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1589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Trần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100C1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F32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457B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4943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341C176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502C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AF38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Đỗ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Lâm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3C005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A875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7C4E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92AF4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1A78D4DC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9825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499D5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Trần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Thiện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E6AC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32B7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24C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DB60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59DD84BB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AC461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8983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Dương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Khang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4635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41170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FA2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2D620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7F8FB92D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9E48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07A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Nhật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Khánh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A8D8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93BE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5001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F65B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0CBC24E1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FF56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16A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Tân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Long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D36D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DFA6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E80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E8334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5EA2C333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F8E0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590C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Chức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9F069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8B7D3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0DEA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DE66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3027BCC7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754B2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E9FB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Nam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540AA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849C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2401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2AB04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2606F2" w:rsidRPr="002606F2" w14:paraId="4B8454C9" w14:textId="77777777" w:rsidTr="002606F2">
        <w:trPr>
          <w:trHeight w:val="312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EFB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1082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Ngọc</w:t>
            </w:r>
            <w:proofErr w:type="spellEnd"/>
            <w:r w:rsidRPr="002606F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06F2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125F6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4D4D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42B0F" w14:textId="77777777" w:rsidR="002606F2" w:rsidRPr="002606F2" w:rsidRDefault="002606F2" w:rsidP="002606F2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4BF1A" w14:textId="77777777" w:rsidR="002606F2" w:rsidRPr="002606F2" w:rsidRDefault="002606F2" w:rsidP="002606F2">
            <w:pPr>
              <w:rPr>
                <w:color w:val="000000"/>
                <w:sz w:val="24"/>
                <w:szCs w:val="24"/>
                <w:lang w:val="en-US"/>
              </w:rPr>
            </w:pPr>
            <w:r w:rsidRPr="002606F2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216467C8" w14:textId="77777777" w:rsidR="00514F4F" w:rsidRPr="00516B55" w:rsidRDefault="00514F4F" w:rsidP="00FE4A04">
      <w:pPr>
        <w:pStyle w:val="H0"/>
      </w:pPr>
      <w:r w:rsidRPr="00514F4F">
        <w:t>TRÌNH TỰ CÔNG VIỆC VÀ BIỆN PHÁP THI CÔNG</w:t>
      </w:r>
      <w:r w:rsidR="00516B55" w:rsidRPr="00113E03">
        <w:t>:</w:t>
      </w:r>
    </w:p>
    <w:p w14:paraId="23EE3003" w14:textId="77777777" w:rsidR="004B57F0" w:rsidRPr="00113E03" w:rsidRDefault="00516B55" w:rsidP="00FE4A04">
      <w:pPr>
        <w:pStyle w:val="H1"/>
        <w:numPr>
          <w:ilvl w:val="0"/>
          <w:numId w:val="26"/>
        </w:numPr>
        <w:rPr>
          <w:lang w:val="vi-VN"/>
        </w:rPr>
      </w:pPr>
      <w:r w:rsidRPr="00113E03">
        <w:rPr>
          <w:lang w:val="vi-VN"/>
        </w:rPr>
        <w:t xml:space="preserve">Nêu </w:t>
      </w:r>
      <w:proofErr w:type="spellStart"/>
      <w:r w:rsidRPr="00113E03">
        <w:rPr>
          <w:lang w:val="vi-VN"/>
        </w:rPr>
        <w:t>rõ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biện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pháp</w:t>
      </w:r>
      <w:proofErr w:type="spellEnd"/>
      <w:r w:rsidRPr="00113E03">
        <w:rPr>
          <w:lang w:val="vi-VN"/>
        </w:rPr>
        <w:t xml:space="preserve">, </w:t>
      </w:r>
      <w:proofErr w:type="spellStart"/>
      <w:r w:rsidRPr="00113E03">
        <w:rPr>
          <w:lang w:val="vi-VN"/>
        </w:rPr>
        <w:t>người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thực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hiện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biện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pháp</w:t>
      </w:r>
      <w:proofErr w:type="spellEnd"/>
      <w:r w:rsidRPr="00113E03">
        <w:rPr>
          <w:lang w:val="vi-VN"/>
        </w:rPr>
        <w:t xml:space="preserve"> an</w:t>
      </w:r>
      <w:r w:rsidR="004B57F0" w:rsidRPr="00113E03">
        <w:rPr>
          <w:lang w:val="vi-VN"/>
        </w:rPr>
        <w:t xml:space="preserve"> </w:t>
      </w:r>
      <w:proofErr w:type="spellStart"/>
      <w:r w:rsidR="004B57F0" w:rsidRPr="00113E03">
        <w:rPr>
          <w:lang w:val="vi-VN"/>
        </w:rPr>
        <w:t>toàn</w:t>
      </w:r>
      <w:proofErr w:type="spellEnd"/>
      <w:r w:rsidR="004B57F0" w:rsidRPr="00113E03">
        <w:rPr>
          <w:lang w:val="vi-VN"/>
        </w:rPr>
        <w:t xml:space="preserve"> </w:t>
      </w:r>
      <w:proofErr w:type="spellStart"/>
      <w:r w:rsidR="004B57F0" w:rsidRPr="00113E03">
        <w:rPr>
          <w:lang w:val="vi-VN"/>
        </w:rPr>
        <w:t>làm</w:t>
      </w:r>
      <w:proofErr w:type="spellEnd"/>
      <w:r w:rsidR="004B57F0" w:rsidRPr="00113E03">
        <w:rPr>
          <w:lang w:val="vi-VN"/>
        </w:rPr>
        <w:t xml:space="preserve"> thêm </w:t>
      </w:r>
      <w:proofErr w:type="spellStart"/>
      <w:r w:rsidR="004B57F0" w:rsidRPr="00113E03">
        <w:rPr>
          <w:lang w:val="vi-VN"/>
        </w:rPr>
        <w:t>của</w:t>
      </w:r>
      <w:proofErr w:type="spellEnd"/>
      <w:r w:rsidR="004B57F0" w:rsidRPr="00113E03">
        <w:rPr>
          <w:lang w:val="vi-VN"/>
        </w:rPr>
        <w:t xml:space="preserve"> ĐVCT</w:t>
      </w:r>
      <w:r w:rsidRPr="00113E03">
        <w:rPr>
          <w:lang w:val="vi-VN"/>
        </w:rPr>
        <w:t>:</w:t>
      </w:r>
      <w:r w:rsidR="004B57F0" w:rsidRPr="00113E03">
        <w:rPr>
          <w:lang w:val="vi-VN"/>
        </w:rPr>
        <w:t xml:space="preserve"> </w:t>
      </w:r>
    </w:p>
    <w:p w14:paraId="03B49A17" w14:textId="3CD2F8F1" w:rsidR="00516B55" w:rsidRPr="002606F2" w:rsidRDefault="002606F2" w:rsidP="00FE4A04">
      <w:pPr>
        <w:pStyle w:val="H-"/>
        <w:rPr>
          <w:lang w:val="vi-VN"/>
        </w:rPr>
      </w:pPr>
      <w:r w:rsidRPr="002606F2">
        <w:rPr>
          <w:lang w:val="vi-VN"/>
        </w:rPr>
        <w:t xml:space="preserve">Giao ông Đinh Văn </w:t>
      </w:r>
      <w:proofErr w:type="spellStart"/>
      <w:r w:rsidRPr="002606F2">
        <w:rPr>
          <w:lang w:val="vi-VN"/>
        </w:rPr>
        <w:t>Chức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làm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tiếp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địa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hạ</w:t>
      </w:r>
      <w:proofErr w:type="spellEnd"/>
      <w:r w:rsidRPr="002606F2">
        <w:rPr>
          <w:lang w:val="vi-VN"/>
        </w:rPr>
        <w:t xml:space="preserve"> </w:t>
      </w:r>
      <w:proofErr w:type="spellStart"/>
      <w:r w:rsidRPr="002606F2">
        <w:rPr>
          <w:lang w:val="vi-VN"/>
        </w:rPr>
        <w:t>thế</w:t>
      </w:r>
      <w:proofErr w:type="spellEnd"/>
      <w:r w:rsidRPr="002606F2">
        <w:rPr>
          <w:lang w:val="vi-VN"/>
        </w:rPr>
        <w:t xml:space="preserve"> sau TBA Minh Khai 1.</w:t>
      </w:r>
    </w:p>
    <w:p w14:paraId="42882445" w14:textId="77777777" w:rsidR="00516B55" w:rsidRDefault="00677CB0" w:rsidP="00FE4A04">
      <w:pPr>
        <w:pStyle w:val="H1"/>
        <w:numPr>
          <w:ilvl w:val="0"/>
          <w:numId w:val="26"/>
        </w:numPr>
      </w:pPr>
      <w:proofErr w:type="spellStart"/>
      <w:r>
        <w:t>Phướng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cột</w:t>
      </w:r>
      <w:proofErr w:type="spellEnd"/>
      <w:r>
        <w:t>:</w:t>
      </w:r>
    </w:p>
    <w:p w14:paraId="7BE44294" w14:textId="77777777" w:rsidR="00677CB0" w:rsidRDefault="00677CB0" w:rsidP="00FE4A04">
      <w:pPr>
        <w:pStyle w:val="H-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sang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14:paraId="7EDB2DF5" w14:textId="77777777" w:rsidR="00677CB0" w:rsidRDefault="00677CB0" w:rsidP="00FE4A04">
      <w:pPr>
        <w:pStyle w:val="H-"/>
      </w:pP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cẩu</w:t>
      </w:r>
      <w:proofErr w:type="spellEnd"/>
      <w:r>
        <w:t xml:space="preserve"> 5T 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14:paraId="397F1C7F" w14:textId="77777777" w:rsidR="00677CB0" w:rsidRDefault="00677CB0" w:rsidP="00FE4A04">
      <w:pPr>
        <w:pStyle w:val="H-"/>
      </w:pPr>
      <w:proofErr w:type="spellStart"/>
      <w:r>
        <w:t>Đầm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vỉ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san </w:t>
      </w:r>
      <w:proofErr w:type="spellStart"/>
      <w:r>
        <w:t>lấp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>.</w:t>
      </w:r>
    </w:p>
    <w:p w14:paraId="5C74FDCA" w14:textId="77777777" w:rsidR="00677CB0" w:rsidRDefault="00677CB0" w:rsidP="00FE4A04">
      <w:pPr>
        <w:pStyle w:val="H1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>:</w:t>
      </w:r>
    </w:p>
    <w:p w14:paraId="0F391D6E" w14:textId="77777777" w:rsidR="00677CB0" w:rsidRDefault="00677CB0" w:rsidP="00FE4A04">
      <w:pPr>
        <w:pStyle w:val="H-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puly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quăng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sứt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móp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 </w:t>
      </w:r>
    </w:p>
    <w:p w14:paraId="1D2ABFC8" w14:textId="77777777" w:rsidR="00677CB0" w:rsidRPr="00677CB0" w:rsidRDefault="00677CB0" w:rsidP="00FE4A04">
      <w:pPr>
        <w:pStyle w:val="H-"/>
      </w:pPr>
      <w:proofErr w:type="spellStart"/>
      <w:r w:rsidRPr="00677CB0">
        <w:t>Công</w:t>
      </w:r>
      <w:proofErr w:type="spellEnd"/>
      <w:r w:rsidRPr="00677CB0">
        <w:t xml:space="preserve"> </w:t>
      </w:r>
      <w:proofErr w:type="spellStart"/>
      <w:r w:rsidRPr="00677CB0">
        <w:t>tác</w:t>
      </w:r>
      <w:proofErr w:type="spellEnd"/>
      <w:r w:rsidRPr="00677CB0">
        <w:t xml:space="preserve"> </w:t>
      </w:r>
      <w:proofErr w:type="spellStart"/>
      <w:r w:rsidRPr="00677CB0">
        <w:t>lắp</w:t>
      </w:r>
      <w:proofErr w:type="spellEnd"/>
      <w:r w:rsidRPr="00677CB0">
        <w:t xml:space="preserve"> </w:t>
      </w:r>
      <w:proofErr w:type="spellStart"/>
      <w:r w:rsidRPr="00677CB0">
        <w:t>bộ</w:t>
      </w:r>
      <w:proofErr w:type="spellEnd"/>
      <w:r w:rsidRPr="00677CB0">
        <w:t xml:space="preserve"> rack, </w:t>
      </w:r>
      <w:proofErr w:type="spellStart"/>
      <w:r w:rsidRPr="00677CB0">
        <w:t>sứ</w:t>
      </w:r>
      <w:proofErr w:type="spellEnd"/>
      <w:r w:rsidRPr="00677CB0">
        <w:t xml:space="preserve"> </w:t>
      </w:r>
      <w:proofErr w:type="spellStart"/>
      <w:r w:rsidRPr="00677CB0">
        <w:t>ống</w:t>
      </w:r>
      <w:proofErr w:type="spellEnd"/>
      <w:r w:rsidRPr="00677CB0">
        <w:t xml:space="preserve"> </w:t>
      </w:r>
      <w:proofErr w:type="spellStart"/>
      <w:r w:rsidRPr="00677CB0">
        <w:t>chỉ</w:t>
      </w:r>
      <w:proofErr w:type="spellEnd"/>
      <w:r w:rsidRPr="00677CB0">
        <w:t xml:space="preserve"> </w:t>
      </w:r>
      <w:proofErr w:type="spellStart"/>
      <w:r w:rsidRPr="00677CB0">
        <w:t>được</w:t>
      </w:r>
      <w:proofErr w:type="spellEnd"/>
      <w:r w:rsidRPr="00677CB0">
        <w:t xml:space="preserve"> </w:t>
      </w:r>
      <w:proofErr w:type="spellStart"/>
      <w:r w:rsidRPr="00677CB0">
        <w:t>thực</w:t>
      </w:r>
      <w:proofErr w:type="spellEnd"/>
      <w:r w:rsidRPr="00677CB0">
        <w:t xml:space="preserve"> </w:t>
      </w:r>
      <w:proofErr w:type="spellStart"/>
      <w:r w:rsidRPr="00677CB0">
        <w:t>hiện</w:t>
      </w:r>
      <w:proofErr w:type="spellEnd"/>
      <w:r w:rsidRPr="00677CB0">
        <w:t xml:space="preserve"> </w:t>
      </w:r>
      <w:proofErr w:type="spellStart"/>
      <w:r w:rsidRPr="00677CB0">
        <w:t>bằng</w:t>
      </w:r>
      <w:proofErr w:type="spellEnd"/>
      <w:r w:rsidRPr="00677CB0">
        <w:t xml:space="preserve"> </w:t>
      </w:r>
      <w:proofErr w:type="spellStart"/>
      <w:r w:rsidRPr="00677CB0">
        <w:t>thủ</w:t>
      </w:r>
      <w:proofErr w:type="spellEnd"/>
      <w:r w:rsidRPr="00677CB0">
        <w:t xml:space="preserve"> </w:t>
      </w:r>
      <w:proofErr w:type="spellStart"/>
      <w:r w:rsidRPr="00677CB0">
        <w:t>công</w:t>
      </w:r>
      <w:proofErr w:type="spellEnd"/>
      <w:r w:rsidRPr="00677CB0">
        <w:t xml:space="preserve"> ở </w:t>
      </w:r>
      <w:proofErr w:type="spellStart"/>
      <w:r w:rsidRPr="00677CB0">
        <w:t>trên</w:t>
      </w:r>
      <w:proofErr w:type="spellEnd"/>
      <w:r w:rsidRPr="00677CB0">
        <w:t xml:space="preserve"> </w:t>
      </w:r>
      <w:proofErr w:type="spellStart"/>
      <w:r w:rsidRPr="00677CB0">
        <w:t>cao</w:t>
      </w:r>
      <w:proofErr w:type="spellEnd"/>
      <w:r w:rsidRPr="00677CB0">
        <w:t xml:space="preserve">. </w:t>
      </w:r>
      <w:proofErr w:type="spellStart"/>
      <w:r w:rsidRPr="00677CB0">
        <w:t>Khi</w:t>
      </w:r>
      <w:proofErr w:type="spellEnd"/>
      <w:r w:rsidRPr="00677CB0">
        <w:t xml:space="preserve"> </w:t>
      </w:r>
      <w:proofErr w:type="spellStart"/>
      <w:r w:rsidRPr="00677CB0">
        <w:t>lắp</w:t>
      </w:r>
      <w:proofErr w:type="spellEnd"/>
      <w:r w:rsidRPr="00677CB0">
        <w:t xml:space="preserve"> </w:t>
      </w:r>
      <w:proofErr w:type="spellStart"/>
      <w:r w:rsidRPr="00677CB0">
        <w:t>phải</w:t>
      </w:r>
      <w:proofErr w:type="spellEnd"/>
      <w:r w:rsidRPr="00677CB0">
        <w:t xml:space="preserve"> </w:t>
      </w:r>
      <w:proofErr w:type="spellStart"/>
      <w:r w:rsidRPr="00677CB0">
        <w:t>kiểm</w:t>
      </w:r>
      <w:proofErr w:type="spellEnd"/>
      <w:r w:rsidRPr="00677CB0">
        <w:t xml:space="preserve"> </w:t>
      </w:r>
      <w:proofErr w:type="spellStart"/>
      <w:r w:rsidRPr="00677CB0">
        <w:t>tra</w:t>
      </w:r>
      <w:proofErr w:type="spellEnd"/>
      <w:r w:rsidRPr="00677CB0">
        <w:t xml:space="preserve"> </w:t>
      </w:r>
      <w:proofErr w:type="spellStart"/>
      <w:r w:rsidRPr="00677CB0">
        <w:t>kỹ</w:t>
      </w:r>
      <w:proofErr w:type="spellEnd"/>
      <w:r w:rsidRPr="00677CB0">
        <w:t xml:space="preserve"> </w:t>
      </w:r>
      <w:proofErr w:type="spellStart"/>
      <w:r w:rsidRPr="00677CB0">
        <w:t>xem</w:t>
      </w:r>
      <w:proofErr w:type="spellEnd"/>
      <w:r w:rsidRPr="00677CB0">
        <w:t xml:space="preserve"> </w:t>
      </w:r>
      <w:proofErr w:type="spellStart"/>
      <w:r w:rsidRPr="00677CB0">
        <w:t>có</w:t>
      </w:r>
      <w:proofErr w:type="spellEnd"/>
      <w:r w:rsidRPr="00677CB0">
        <w:t xml:space="preserve"> </w:t>
      </w:r>
      <w:proofErr w:type="spellStart"/>
      <w:r w:rsidRPr="00677CB0">
        <w:t>bị</w:t>
      </w:r>
      <w:proofErr w:type="spellEnd"/>
      <w:r w:rsidRPr="00677CB0">
        <w:t xml:space="preserve"> </w:t>
      </w:r>
      <w:proofErr w:type="spellStart"/>
      <w:r w:rsidRPr="00677CB0">
        <w:t>khuyết</w:t>
      </w:r>
      <w:proofErr w:type="spellEnd"/>
      <w:r w:rsidRPr="00677CB0">
        <w:t xml:space="preserve"> hay </w:t>
      </w:r>
      <w:proofErr w:type="spellStart"/>
      <w:r w:rsidRPr="00677CB0">
        <w:t>không</w:t>
      </w:r>
      <w:proofErr w:type="spellEnd"/>
      <w:r w:rsidRPr="00677CB0">
        <w:t xml:space="preserve">, </w:t>
      </w:r>
      <w:proofErr w:type="spellStart"/>
      <w:r w:rsidRPr="00677CB0">
        <w:t>trường</w:t>
      </w:r>
      <w:proofErr w:type="spellEnd"/>
      <w:r w:rsidRPr="00677CB0">
        <w:t xml:space="preserve"> </w:t>
      </w:r>
      <w:proofErr w:type="spellStart"/>
      <w:r w:rsidRPr="00677CB0">
        <w:t>hợp</w:t>
      </w:r>
      <w:proofErr w:type="spellEnd"/>
      <w:r w:rsidRPr="00677CB0">
        <w:t xml:space="preserve"> </w:t>
      </w:r>
      <w:proofErr w:type="spellStart"/>
      <w:r w:rsidRPr="00677CB0">
        <w:t>sứ</w:t>
      </w:r>
      <w:proofErr w:type="spellEnd"/>
      <w:r w:rsidRPr="00677CB0">
        <w:t xml:space="preserve"> </w:t>
      </w:r>
      <w:proofErr w:type="spellStart"/>
      <w:r w:rsidRPr="00677CB0">
        <w:t>bị</w:t>
      </w:r>
      <w:proofErr w:type="spellEnd"/>
      <w:r w:rsidRPr="00677CB0">
        <w:t xml:space="preserve"> </w:t>
      </w:r>
      <w:proofErr w:type="spellStart"/>
      <w:r w:rsidRPr="00677CB0">
        <w:t>khuyết</w:t>
      </w:r>
      <w:proofErr w:type="spellEnd"/>
      <w:r w:rsidRPr="00677CB0">
        <w:t xml:space="preserve">, </w:t>
      </w:r>
      <w:proofErr w:type="spellStart"/>
      <w:r w:rsidRPr="00677CB0">
        <w:t>sứt</w:t>
      </w:r>
      <w:proofErr w:type="spellEnd"/>
      <w:r w:rsidRPr="00677CB0">
        <w:t xml:space="preserve"> </w:t>
      </w:r>
      <w:proofErr w:type="spellStart"/>
      <w:r w:rsidRPr="00677CB0">
        <w:t>mẻ</w:t>
      </w:r>
      <w:proofErr w:type="spellEnd"/>
      <w:r w:rsidRPr="00677CB0">
        <w:t xml:space="preserve"> </w:t>
      </w:r>
      <w:proofErr w:type="spellStart"/>
      <w:r w:rsidRPr="00677CB0">
        <w:t>phải</w:t>
      </w:r>
      <w:proofErr w:type="spellEnd"/>
      <w:r w:rsidRPr="00677CB0">
        <w:t xml:space="preserve"> </w:t>
      </w:r>
      <w:proofErr w:type="spellStart"/>
      <w:r w:rsidRPr="00677CB0">
        <w:t>thực</w:t>
      </w:r>
      <w:proofErr w:type="spellEnd"/>
      <w:r w:rsidRPr="00677CB0">
        <w:t xml:space="preserve"> </w:t>
      </w:r>
      <w:proofErr w:type="spellStart"/>
      <w:r w:rsidRPr="00677CB0">
        <w:t>hiện</w:t>
      </w:r>
      <w:proofErr w:type="spellEnd"/>
      <w:r w:rsidRPr="00677CB0">
        <w:t xml:space="preserve"> </w:t>
      </w:r>
      <w:proofErr w:type="spellStart"/>
      <w:r w:rsidRPr="00677CB0">
        <w:t>thay</w:t>
      </w:r>
      <w:proofErr w:type="spellEnd"/>
      <w:r w:rsidRPr="00677CB0">
        <w:t xml:space="preserve"> </w:t>
      </w:r>
      <w:proofErr w:type="spellStart"/>
      <w:r w:rsidRPr="00677CB0">
        <w:t>thế</w:t>
      </w:r>
      <w:proofErr w:type="spellEnd"/>
      <w:r w:rsidRPr="00677CB0">
        <w:t xml:space="preserve"> </w:t>
      </w:r>
      <w:proofErr w:type="spellStart"/>
      <w:r w:rsidRPr="00677CB0">
        <w:t>để</w:t>
      </w:r>
      <w:proofErr w:type="spellEnd"/>
      <w:r w:rsidRPr="00677CB0">
        <w:t xml:space="preserve"> </w:t>
      </w:r>
      <w:proofErr w:type="spellStart"/>
      <w:r w:rsidRPr="00677CB0">
        <w:t>đảm</w:t>
      </w:r>
      <w:proofErr w:type="spellEnd"/>
      <w:r w:rsidRPr="00677CB0">
        <w:t xml:space="preserve"> </w:t>
      </w:r>
      <w:proofErr w:type="spellStart"/>
      <w:r w:rsidRPr="00677CB0">
        <w:t>bảo</w:t>
      </w:r>
      <w:proofErr w:type="spellEnd"/>
      <w:r w:rsidRPr="00677CB0">
        <w:t xml:space="preserve"> </w:t>
      </w:r>
      <w:proofErr w:type="spellStart"/>
      <w:r w:rsidRPr="00677CB0">
        <w:t>yêu</w:t>
      </w:r>
      <w:proofErr w:type="spellEnd"/>
      <w:r w:rsidRPr="00677CB0">
        <w:t xml:space="preserve"> </w:t>
      </w:r>
      <w:proofErr w:type="spellStart"/>
      <w:r w:rsidRPr="00677CB0">
        <w:t>cầu</w:t>
      </w:r>
      <w:proofErr w:type="spellEnd"/>
      <w:r w:rsidRPr="00677CB0">
        <w:t xml:space="preserve"> </w:t>
      </w:r>
      <w:proofErr w:type="spellStart"/>
      <w:r w:rsidRPr="00677CB0">
        <w:t>kỹ</w:t>
      </w:r>
      <w:proofErr w:type="spellEnd"/>
      <w:r w:rsidRPr="00677CB0">
        <w:t xml:space="preserve"> </w:t>
      </w:r>
      <w:proofErr w:type="spellStart"/>
      <w:r w:rsidRPr="00677CB0">
        <w:t>thuật</w:t>
      </w:r>
      <w:proofErr w:type="spellEnd"/>
      <w:r w:rsidRPr="00677CB0">
        <w:t xml:space="preserve">, </w:t>
      </w:r>
      <w:proofErr w:type="spellStart"/>
      <w:r w:rsidRPr="00677CB0">
        <w:t>không</w:t>
      </w:r>
      <w:proofErr w:type="spellEnd"/>
      <w:r w:rsidRPr="00677CB0">
        <w:t xml:space="preserve"> </w:t>
      </w:r>
      <w:proofErr w:type="spellStart"/>
      <w:r w:rsidRPr="00677CB0">
        <w:t>để</w:t>
      </w:r>
      <w:proofErr w:type="spellEnd"/>
      <w:r w:rsidRPr="00677CB0">
        <w:t xml:space="preserve"> </w:t>
      </w:r>
      <w:proofErr w:type="spellStart"/>
      <w:r w:rsidRPr="00677CB0">
        <w:t>xảy</w:t>
      </w:r>
      <w:proofErr w:type="spellEnd"/>
      <w:r w:rsidRPr="00677CB0">
        <w:t xml:space="preserve"> ra </w:t>
      </w:r>
      <w:proofErr w:type="spellStart"/>
      <w:r w:rsidRPr="00677CB0">
        <w:t>sự</w:t>
      </w:r>
      <w:proofErr w:type="spellEnd"/>
      <w:r w:rsidRPr="00677CB0">
        <w:t xml:space="preserve"> </w:t>
      </w:r>
      <w:proofErr w:type="spellStart"/>
      <w:r w:rsidRPr="00677CB0">
        <w:t>cố</w:t>
      </w:r>
      <w:proofErr w:type="spellEnd"/>
      <w:r w:rsidRPr="00677CB0">
        <w:t xml:space="preserve"> </w:t>
      </w:r>
      <w:proofErr w:type="spellStart"/>
      <w:r w:rsidRPr="00677CB0">
        <w:t>khi</w:t>
      </w:r>
      <w:proofErr w:type="spellEnd"/>
      <w:r w:rsidRPr="00677CB0">
        <w:t xml:space="preserve"> </w:t>
      </w:r>
      <w:proofErr w:type="spellStart"/>
      <w:r w:rsidRPr="00677CB0">
        <w:t>tái</w:t>
      </w:r>
      <w:proofErr w:type="spellEnd"/>
      <w:r w:rsidRPr="00677CB0">
        <w:t xml:space="preserve"> </w:t>
      </w:r>
      <w:proofErr w:type="spellStart"/>
      <w:r w:rsidRPr="00677CB0">
        <w:t>lập</w:t>
      </w:r>
      <w:proofErr w:type="spellEnd"/>
      <w:r w:rsidRPr="00677CB0">
        <w:t xml:space="preserve"> </w:t>
      </w:r>
      <w:proofErr w:type="spellStart"/>
      <w:r w:rsidRPr="00677CB0">
        <w:t>điện</w:t>
      </w:r>
      <w:proofErr w:type="spellEnd"/>
      <w:r w:rsidRPr="00677CB0">
        <w:t xml:space="preserve"> </w:t>
      </w:r>
      <w:proofErr w:type="spellStart"/>
      <w:r w:rsidRPr="00677CB0">
        <w:t>vận</w:t>
      </w:r>
      <w:proofErr w:type="spellEnd"/>
      <w:r w:rsidRPr="00677CB0">
        <w:t xml:space="preserve"> </w:t>
      </w:r>
      <w:proofErr w:type="spellStart"/>
      <w:r w:rsidRPr="00677CB0">
        <w:t>hành</w:t>
      </w:r>
      <w:proofErr w:type="spellEnd"/>
      <w:r w:rsidRPr="00677CB0">
        <w:t>.</w:t>
      </w:r>
    </w:p>
    <w:p w14:paraId="0C0C25B0" w14:textId="77777777" w:rsidR="00677CB0" w:rsidRDefault="00677CB0" w:rsidP="00FE4A04">
      <w:pPr>
        <w:pStyle w:val="H-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branchement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,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490E9619" w14:textId="77777777" w:rsidR="00677CB0" w:rsidRDefault="00677CB0" w:rsidP="00FE4A04">
      <w:pPr>
        <w:pStyle w:val="H-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rack+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puly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văng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4FA109A8" w14:textId="77777777" w:rsidR="00677CB0" w:rsidRDefault="00677CB0" w:rsidP="00FE4A04">
      <w:pPr>
        <w:pStyle w:val="H-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co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keo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lèo</w:t>
      </w:r>
      <w:proofErr w:type="spellEnd"/>
      <w:r>
        <w:t>.</w:t>
      </w:r>
    </w:p>
    <w:p w14:paraId="6FFC644B" w14:textId="77777777" w:rsidR="00677CB0" w:rsidRDefault="00677CB0" w:rsidP="00FE4A04">
      <w:pPr>
        <w:pStyle w:val="H-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, </w:t>
      </w:r>
      <w:proofErr w:type="spellStart"/>
      <w:r>
        <w:t>múc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14:paraId="40A09186" w14:textId="77777777" w:rsidR="00677CB0" w:rsidRDefault="00677CB0" w:rsidP="00FE4A04">
      <w:pPr>
        <w:pStyle w:val="H-"/>
      </w:pP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Lộc</w:t>
      </w:r>
      <w:proofErr w:type="spellEnd"/>
      <w:r>
        <w:t>.</w:t>
      </w:r>
    </w:p>
    <w:p w14:paraId="6AFB9A51" w14:textId="23C65FB6" w:rsidR="00677CB0" w:rsidRDefault="00677CB0" w:rsidP="00FE4A04">
      <w:pPr>
        <w:pStyle w:val="H-"/>
      </w:pPr>
      <w:proofErr w:type="spellStart"/>
      <w:r>
        <w:t>Khi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55209244" w14:textId="77777777" w:rsidR="00B21BF3" w:rsidRPr="00DD767E" w:rsidRDefault="00B21BF3" w:rsidP="00B21BF3">
      <w:pPr>
        <w:pStyle w:val="H1"/>
      </w:pPr>
      <w:bookmarkStart w:id="1" w:name="_Toc38546767"/>
      <w:proofErr w:type="spellStart"/>
      <w:r w:rsidRPr="00DD767E">
        <w:t>Giải</w:t>
      </w:r>
      <w:proofErr w:type="spellEnd"/>
      <w:r w:rsidRPr="00DD767E">
        <w:t xml:space="preserve"> </w:t>
      </w:r>
      <w:proofErr w:type="spellStart"/>
      <w:r w:rsidRPr="00DD767E">
        <w:t>pháp</w:t>
      </w:r>
      <w:proofErr w:type="spellEnd"/>
      <w:r w:rsidRPr="00DD767E">
        <w:t xml:space="preserve"> </w:t>
      </w:r>
      <w:proofErr w:type="spellStart"/>
      <w:r w:rsidRPr="00DD767E">
        <w:t>thi</w:t>
      </w:r>
      <w:proofErr w:type="spellEnd"/>
      <w:r w:rsidRPr="00DD767E">
        <w:t xml:space="preserve"> </w:t>
      </w:r>
      <w:proofErr w:type="spellStart"/>
      <w:r w:rsidRPr="00DD767E">
        <w:t>công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>:</w:t>
      </w:r>
      <w:bookmarkEnd w:id="1"/>
    </w:p>
    <w:p w14:paraId="5D982879" w14:textId="77777777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trong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 </w:t>
      </w:r>
      <w:proofErr w:type="spellStart"/>
      <w:r w:rsidRPr="00DD767E">
        <w:t>cần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thí</w:t>
      </w:r>
      <w:proofErr w:type="spellEnd"/>
      <w:r w:rsidRPr="00DD767E">
        <w:t xml:space="preserve"> </w:t>
      </w:r>
      <w:proofErr w:type="spellStart"/>
      <w:r w:rsidRPr="00DD767E">
        <w:t>nghiệm</w:t>
      </w:r>
      <w:proofErr w:type="spellEnd"/>
      <w:r w:rsidRPr="00DD767E">
        <w:t xml:space="preserve">, </w:t>
      </w:r>
      <w:proofErr w:type="spellStart"/>
      <w:r w:rsidRPr="00DD767E">
        <w:t>kiểm</w:t>
      </w:r>
      <w:proofErr w:type="spellEnd"/>
      <w:r w:rsidRPr="00DD767E">
        <w:t xml:space="preserve"> </w:t>
      </w:r>
      <w:proofErr w:type="spellStart"/>
      <w:r w:rsidRPr="00DD767E">
        <w:t>tra</w:t>
      </w:r>
      <w:proofErr w:type="spellEnd"/>
      <w:r w:rsidRPr="00DD767E">
        <w:t xml:space="preserve"> </w:t>
      </w:r>
      <w:proofErr w:type="spellStart"/>
      <w:r w:rsidRPr="00DD767E">
        <w:t>đạt</w:t>
      </w:r>
      <w:proofErr w:type="spellEnd"/>
      <w:r w:rsidRPr="00DD767E">
        <w:t xml:space="preserve"> </w:t>
      </w:r>
      <w:proofErr w:type="spellStart"/>
      <w:r w:rsidRPr="00DD767E">
        <w:t>tiêu</w:t>
      </w:r>
      <w:proofErr w:type="spellEnd"/>
      <w:r w:rsidRPr="00DD767E">
        <w:t xml:space="preserve"> </w:t>
      </w:r>
      <w:proofErr w:type="spellStart"/>
      <w:r w:rsidRPr="00DD767E">
        <w:t>chuẩn</w:t>
      </w:r>
      <w:proofErr w:type="spellEnd"/>
      <w:r w:rsidRPr="00DD767E">
        <w:t xml:space="preserve"> </w:t>
      </w:r>
      <w:proofErr w:type="spellStart"/>
      <w:r w:rsidRPr="00DD767E">
        <w:t>vận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 xml:space="preserve"> </w:t>
      </w:r>
      <w:proofErr w:type="spellStart"/>
      <w:r w:rsidRPr="00DD767E">
        <w:t>mới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đưa</w:t>
      </w:r>
      <w:proofErr w:type="spellEnd"/>
      <w:r w:rsidRPr="00DD767E">
        <w:t xml:space="preserve"> </w:t>
      </w:r>
      <w:proofErr w:type="spellStart"/>
      <w:r w:rsidRPr="00DD767E">
        <w:t>vào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. </w:t>
      </w:r>
      <w:proofErr w:type="spellStart"/>
      <w:r w:rsidRPr="00DD767E">
        <w:t>Đơn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bố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lực</w:t>
      </w:r>
      <w:proofErr w:type="spellEnd"/>
      <w:r w:rsidRPr="00DD767E">
        <w:t xml:space="preserve"> </w:t>
      </w:r>
      <w:proofErr w:type="spellStart"/>
      <w:r w:rsidRPr="00DD767E">
        <w:t>lượng</w:t>
      </w:r>
      <w:proofErr w:type="spellEnd"/>
      <w:r w:rsidRPr="00DD767E">
        <w:t xml:space="preserve"> </w:t>
      </w:r>
      <w:proofErr w:type="spellStart"/>
      <w:r w:rsidRPr="00DD767E">
        <w:t>công</w:t>
      </w:r>
      <w:proofErr w:type="spellEnd"/>
      <w:r w:rsidRPr="00DD767E">
        <w:t xml:space="preserve"> </w:t>
      </w:r>
      <w:proofErr w:type="spellStart"/>
      <w:r w:rsidRPr="00DD767E">
        <w:t>nhân</w:t>
      </w:r>
      <w:proofErr w:type="spellEnd"/>
      <w:r w:rsidRPr="00DD767E">
        <w:t xml:space="preserve"> </w:t>
      </w:r>
      <w:proofErr w:type="spellStart"/>
      <w:r w:rsidRPr="00DD767E">
        <w:t>tay</w:t>
      </w:r>
      <w:proofErr w:type="spellEnd"/>
      <w:r w:rsidRPr="00DD767E">
        <w:t xml:space="preserve"> </w:t>
      </w:r>
      <w:proofErr w:type="spellStart"/>
      <w:r w:rsidRPr="00DD767E">
        <w:t>nghề</w:t>
      </w:r>
      <w:proofErr w:type="spellEnd"/>
      <w:r w:rsidRPr="00DD767E">
        <w:t xml:space="preserve"> </w:t>
      </w:r>
      <w:proofErr w:type="spellStart"/>
      <w:r w:rsidRPr="00DD767E">
        <w:t>trực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, </w:t>
      </w:r>
      <w:proofErr w:type="spellStart"/>
      <w:r w:rsidRPr="00DD767E">
        <w:t>ghi</w:t>
      </w:r>
      <w:proofErr w:type="spellEnd"/>
      <w:r w:rsidRPr="00DD767E">
        <w:t xml:space="preserve"> </w:t>
      </w:r>
      <w:proofErr w:type="spellStart"/>
      <w:r w:rsidRPr="00DD767E">
        <w:t>lại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sơ</w:t>
      </w:r>
      <w:proofErr w:type="spellEnd"/>
      <w:r w:rsidRPr="00DD767E">
        <w:t xml:space="preserve"> </w:t>
      </w:r>
      <w:proofErr w:type="spellStart"/>
      <w:r w:rsidRPr="00DD767E">
        <w:t>đồ</w:t>
      </w:r>
      <w:proofErr w:type="spellEnd"/>
      <w:r w:rsidRPr="00DD767E">
        <w:t xml:space="preserve"> </w:t>
      </w:r>
      <w:proofErr w:type="spellStart"/>
      <w:r w:rsidRPr="00DD767E">
        <w:t>đấu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, </w:t>
      </w:r>
      <w:proofErr w:type="spellStart"/>
      <w:r w:rsidRPr="00DD767E">
        <w:t>đảm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</w:t>
      </w:r>
      <w:proofErr w:type="spellStart"/>
      <w:r w:rsidRPr="00DD767E">
        <w:t>cho</w:t>
      </w:r>
      <w:proofErr w:type="spellEnd"/>
      <w:r w:rsidRPr="00DD767E">
        <w:t xml:space="preserve"> </w:t>
      </w:r>
      <w:proofErr w:type="spellStart"/>
      <w:r w:rsidRPr="00DD767E">
        <w:t>công</w:t>
      </w:r>
      <w:proofErr w:type="spellEnd"/>
      <w:r w:rsidRPr="00DD767E">
        <w:t xml:space="preserve">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</w:t>
      </w:r>
      <w:proofErr w:type="spellStart"/>
      <w:r w:rsidRPr="00DD767E">
        <w:t>tra</w:t>
      </w:r>
      <w:proofErr w:type="spellEnd"/>
      <w:r w:rsidRPr="00DD767E">
        <w:t xml:space="preserve"> </w:t>
      </w:r>
      <w:proofErr w:type="spellStart"/>
      <w:r w:rsidRPr="00DD767E">
        <w:t>sau</w:t>
      </w:r>
      <w:proofErr w:type="spellEnd"/>
      <w:r w:rsidRPr="00DD767E">
        <w:t xml:space="preserve"> </w:t>
      </w:r>
      <w:proofErr w:type="spellStart"/>
      <w:r w:rsidRPr="00DD767E">
        <w:t>này</w:t>
      </w:r>
      <w:proofErr w:type="spellEnd"/>
      <w:r w:rsidRPr="00DD767E">
        <w:t>.</w:t>
      </w:r>
    </w:p>
    <w:p w14:paraId="315587C5" w14:textId="77777777" w:rsidR="00B21BF3" w:rsidRPr="00DD767E" w:rsidRDefault="00B21BF3" w:rsidP="00B21BF3">
      <w:pPr>
        <w:pStyle w:val="H-"/>
      </w:pPr>
      <w:proofErr w:type="spellStart"/>
      <w:r w:rsidRPr="00DD767E">
        <w:t>Trình</w:t>
      </w:r>
      <w:proofErr w:type="spellEnd"/>
      <w:r w:rsidRPr="00DD767E">
        <w:t xml:space="preserve"> </w:t>
      </w:r>
      <w:proofErr w:type="spellStart"/>
      <w:r w:rsidRPr="00DD767E">
        <w:t>tự</w:t>
      </w:r>
      <w:proofErr w:type="spellEnd"/>
      <w:r w:rsidRPr="00DD767E">
        <w:t xml:space="preserve"> </w:t>
      </w:r>
      <w:proofErr w:type="spellStart"/>
      <w:r w:rsidRPr="00DD767E">
        <w:t>tiến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>:</w:t>
      </w:r>
    </w:p>
    <w:p w14:paraId="394653ED" w14:textId="218FE014" w:rsidR="00B21BF3" w:rsidRPr="00DD767E" w:rsidRDefault="00B21BF3" w:rsidP="00B21BF3">
      <w:pPr>
        <w:pStyle w:val="H-"/>
      </w:pP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đào</w:t>
      </w:r>
      <w:proofErr w:type="spellEnd"/>
      <w:r w:rsidRPr="00DD767E">
        <w:t xml:space="preserve"> – </w:t>
      </w:r>
      <w:proofErr w:type="spellStart"/>
      <w:r w:rsidRPr="00DD767E">
        <w:t>rải</w:t>
      </w:r>
      <w:proofErr w:type="spellEnd"/>
      <w:r w:rsidRPr="00DD767E">
        <w:t xml:space="preserve"> – </w:t>
      </w:r>
      <w:proofErr w:type="spellStart"/>
      <w:r w:rsidRPr="00DD767E">
        <w:t>lấp</w:t>
      </w:r>
      <w:proofErr w:type="spellEnd"/>
      <w:r w:rsidRPr="00DD767E">
        <w:t xml:space="preserve"> </w:t>
      </w:r>
      <w:proofErr w:type="spellStart"/>
      <w:r w:rsidRPr="00DD767E">
        <w:t>đất</w:t>
      </w:r>
      <w:proofErr w:type="spellEnd"/>
      <w:r w:rsidRPr="00DD767E">
        <w:t xml:space="preserve"> </w:t>
      </w:r>
      <w:proofErr w:type="spellStart"/>
      <w:r w:rsidRPr="00DD767E">
        <w:t>theo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bước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nêu</w:t>
      </w:r>
      <w:proofErr w:type="spellEnd"/>
      <w:r w:rsidRPr="00DD767E">
        <w:t xml:space="preserve"> ở trên.</w:t>
      </w:r>
    </w:p>
    <w:p w14:paraId="5A0E9040" w14:textId="2794149E" w:rsidR="00B21BF3" w:rsidRPr="00DD767E" w:rsidRDefault="00B21BF3" w:rsidP="00B21BF3">
      <w:pPr>
        <w:pStyle w:val="H-"/>
      </w:pPr>
      <w:proofErr w:type="spellStart"/>
      <w:r w:rsidRPr="00DD767E">
        <w:t>Máy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vận</w:t>
      </w:r>
      <w:proofErr w:type="spellEnd"/>
      <w:r w:rsidRPr="00DD767E">
        <w:t xml:space="preserve"> </w:t>
      </w:r>
      <w:proofErr w:type="spellStart"/>
      <w:r w:rsidRPr="00DD767E">
        <w:t>chuyển</w:t>
      </w:r>
      <w:proofErr w:type="spellEnd"/>
      <w:r w:rsidRPr="00DD767E">
        <w:t xml:space="preserve"> </w:t>
      </w:r>
      <w:proofErr w:type="spellStart"/>
      <w:r w:rsidRPr="00DD767E">
        <w:t>đến</w:t>
      </w:r>
      <w:proofErr w:type="spellEnd"/>
      <w:r w:rsidRPr="00DD767E">
        <w:t xml:space="preserve">, </w:t>
      </w:r>
      <w:proofErr w:type="spellStart"/>
      <w:r w:rsidRPr="00DD767E">
        <w:t>sau</w:t>
      </w:r>
      <w:proofErr w:type="spellEnd"/>
      <w:r w:rsidRPr="00DD767E">
        <w:t xml:space="preserve"> </w:t>
      </w:r>
      <w:proofErr w:type="spellStart"/>
      <w:r w:rsidRPr="00DD767E">
        <w:t>đó</w:t>
      </w:r>
      <w:proofErr w:type="spellEnd"/>
      <w:r w:rsidRPr="00DD767E">
        <w:t xml:space="preserve"> </w:t>
      </w:r>
      <w:proofErr w:type="spellStart"/>
      <w:r w:rsidRPr="00DD767E">
        <w:t>dùng</w:t>
      </w:r>
      <w:proofErr w:type="spellEnd"/>
      <w:r w:rsidRPr="00DD767E">
        <w:t xml:space="preserve"> </w:t>
      </w:r>
      <w:proofErr w:type="spellStart"/>
      <w:r w:rsidRPr="00DD767E">
        <w:t>cẩu</w:t>
      </w:r>
      <w:proofErr w:type="spellEnd"/>
      <w:r w:rsidRPr="00DD767E">
        <w:t xml:space="preserve"> </w:t>
      </w:r>
      <w:proofErr w:type="spellStart"/>
      <w:r w:rsidRPr="00DD767E">
        <w:t>hạ</w:t>
      </w:r>
      <w:proofErr w:type="spellEnd"/>
      <w:r w:rsidRPr="00DD767E">
        <w:t xml:space="preserve"> </w:t>
      </w:r>
      <w:proofErr w:type="spellStart"/>
      <w:r w:rsidRPr="00DD767E">
        <w:t>xuống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thuận</w:t>
      </w:r>
      <w:proofErr w:type="spellEnd"/>
      <w:r w:rsidRPr="00DD767E">
        <w:t xml:space="preserve"> </w:t>
      </w:r>
      <w:proofErr w:type="spellStart"/>
      <w:r w:rsidRPr="00DD767E">
        <w:t>tiện</w:t>
      </w:r>
      <w:proofErr w:type="spellEnd"/>
      <w:r w:rsidRPr="00DD767E">
        <w:t xml:space="preserve"> </w:t>
      </w:r>
      <w:proofErr w:type="spellStart"/>
      <w:r w:rsidRPr="00DD767E">
        <w:t>nhất</w:t>
      </w:r>
      <w:proofErr w:type="spellEnd"/>
      <w:r w:rsidRPr="00DD767E">
        <w:t xml:space="preserve">, di </w:t>
      </w:r>
      <w:proofErr w:type="spellStart"/>
      <w:r w:rsidRPr="00DD767E">
        <w:t>chuyển</w:t>
      </w:r>
      <w:proofErr w:type="spellEnd"/>
      <w:r w:rsidRPr="00DD767E">
        <w:t xml:space="preserve"> </w:t>
      </w:r>
      <w:proofErr w:type="spellStart"/>
      <w:r w:rsidRPr="00DD767E">
        <w:t>máy</w:t>
      </w:r>
      <w:proofErr w:type="spellEnd"/>
      <w:r w:rsidRPr="00DD767E">
        <w:t xml:space="preserve"> </w:t>
      </w:r>
      <w:proofErr w:type="spellStart"/>
      <w:r w:rsidRPr="00DD767E">
        <w:t>đến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trụ</w:t>
      </w:r>
      <w:proofErr w:type="spellEnd"/>
      <w:r w:rsidRPr="00DD767E">
        <w:t xml:space="preserve"> </w:t>
      </w:r>
      <w:proofErr w:type="spellStart"/>
      <w:r w:rsidRPr="00DD767E">
        <w:t>trồng</w:t>
      </w:r>
      <w:proofErr w:type="spellEnd"/>
      <w:r w:rsidRPr="00DD767E">
        <w:t xml:space="preserve"> </w:t>
      </w:r>
      <w:proofErr w:type="spellStart"/>
      <w:r w:rsidRPr="00DD767E">
        <w:t>sẵn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cẩu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thủ</w:t>
      </w:r>
      <w:proofErr w:type="spellEnd"/>
      <w:r w:rsidRPr="00DD767E">
        <w:t xml:space="preserve"> </w:t>
      </w:r>
      <w:proofErr w:type="spellStart"/>
      <w:r w:rsidRPr="00DD767E">
        <w:t>công</w:t>
      </w:r>
      <w:proofErr w:type="spellEnd"/>
      <w:r w:rsidRPr="00DD767E">
        <w:t>.</w:t>
      </w:r>
    </w:p>
    <w:p w14:paraId="7BC0C954" w14:textId="76E7B176" w:rsidR="00B21BF3" w:rsidRPr="00DD767E" w:rsidRDefault="00B21BF3" w:rsidP="00B21BF3">
      <w:pPr>
        <w:pStyle w:val="H-"/>
      </w:pP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MBA </w:t>
      </w:r>
      <w:proofErr w:type="spellStart"/>
      <w:r w:rsidRPr="00DD767E">
        <w:t>vào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trụ</w:t>
      </w:r>
      <w:proofErr w:type="spellEnd"/>
      <w:r w:rsidRPr="00DD767E">
        <w:t>.</w:t>
      </w:r>
    </w:p>
    <w:p w14:paraId="2DF892CE" w14:textId="318FE152" w:rsidR="00B21BF3" w:rsidRPr="00DD767E" w:rsidRDefault="00B21BF3" w:rsidP="00B21BF3">
      <w:pPr>
        <w:pStyle w:val="H-"/>
      </w:pP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vật</w:t>
      </w:r>
      <w:proofErr w:type="spellEnd"/>
      <w:r w:rsidRPr="00DD767E">
        <w:t xml:space="preserve"> </w:t>
      </w:r>
      <w:proofErr w:type="spellStart"/>
      <w:r w:rsidRPr="00DD767E">
        <w:t>tư</w:t>
      </w:r>
      <w:proofErr w:type="spellEnd"/>
      <w:r w:rsidRPr="00DD767E">
        <w:t xml:space="preserve">,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toàn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>.</w:t>
      </w:r>
    </w:p>
    <w:p w14:paraId="3424A2E8" w14:textId="77C3DE87" w:rsidR="00B21BF3" w:rsidRPr="00DD767E" w:rsidRDefault="00B21BF3" w:rsidP="00B21BF3">
      <w:pPr>
        <w:pStyle w:val="H-"/>
      </w:pP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chung</w:t>
      </w:r>
      <w:proofErr w:type="spellEnd"/>
      <w:r w:rsidRPr="00DD767E">
        <w:t>.</w:t>
      </w:r>
    </w:p>
    <w:p w14:paraId="7C8A6F5A" w14:textId="303CD5C8" w:rsidR="00B21BF3" w:rsidRPr="00DD767E" w:rsidRDefault="00B21BF3" w:rsidP="00B21BF3">
      <w:pPr>
        <w:pStyle w:val="H-"/>
      </w:pPr>
      <w:r w:rsidRPr="00DD767E">
        <w:t xml:space="preserve">Treo </w:t>
      </w:r>
      <w:proofErr w:type="spellStart"/>
      <w:r w:rsidRPr="00DD767E">
        <w:t>biển</w:t>
      </w:r>
      <w:proofErr w:type="spellEnd"/>
      <w:r w:rsidRPr="00DD767E">
        <w:t xml:space="preserve"> </w:t>
      </w:r>
      <w:proofErr w:type="spellStart"/>
      <w:r w:rsidRPr="00DD767E">
        <w:t>báo</w:t>
      </w:r>
      <w:proofErr w:type="spellEnd"/>
      <w:r w:rsidRPr="00DD767E">
        <w:t xml:space="preserve"> </w:t>
      </w:r>
      <w:proofErr w:type="spellStart"/>
      <w:r w:rsidRPr="00DD767E">
        <w:t>tên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, </w:t>
      </w:r>
      <w:proofErr w:type="spellStart"/>
      <w:r w:rsidRPr="00DD767E">
        <w:t>biển</w:t>
      </w:r>
      <w:proofErr w:type="spellEnd"/>
      <w:r w:rsidRPr="00DD767E">
        <w:t xml:space="preserve"> </w:t>
      </w:r>
      <w:proofErr w:type="spellStart"/>
      <w:r w:rsidRPr="00DD767E">
        <w:t>báo</w:t>
      </w:r>
      <w:proofErr w:type="spellEnd"/>
      <w:r w:rsidRPr="00DD767E">
        <w:t xml:space="preserve"> </w:t>
      </w:r>
      <w:proofErr w:type="spellStart"/>
      <w:r w:rsidRPr="00DD767E">
        <w:t>cấm</w:t>
      </w:r>
      <w:proofErr w:type="spellEnd"/>
      <w:r w:rsidRPr="00DD767E">
        <w:t xml:space="preserve"> </w:t>
      </w:r>
      <w:proofErr w:type="spellStart"/>
      <w:r w:rsidRPr="00DD767E">
        <w:t>trèo</w:t>
      </w:r>
      <w:proofErr w:type="spellEnd"/>
    </w:p>
    <w:p w14:paraId="65DEBE10" w14:textId="28E2337F" w:rsidR="00B21BF3" w:rsidRPr="00DD767E" w:rsidRDefault="00B21BF3" w:rsidP="00B21BF3">
      <w:pPr>
        <w:pStyle w:val="H-"/>
      </w:pPr>
      <w:proofErr w:type="spellStart"/>
      <w:r w:rsidRPr="00DD767E">
        <w:t>Hiệu</w:t>
      </w:r>
      <w:proofErr w:type="spellEnd"/>
      <w:r w:rsidRPr="00DD767E">
        <w:t xml:space="preserve"> </w:t>
      </w:r>
      <w:proofErr w:type="spellStart"/>
      <w:r w:rsidRPr="00DD767E">
        <w:t>chỉnh</w:t>
      </w:r>
      <w:proofErr w:type="spellEnd"/>
      <w:r w:rsidRPr="00DD767E">
        <w:t xml:space="preserve">, </w:t>
      </w:r>
      <w:proofErr w:type="spellStart"/>
      <w:r w:rsidRPr="00DD767E">
        <w:t>thí</w:t>
      </w:r>
      <w:proofErr w:type="spellEnd"/>
      <w:r w:rsidRPr="00DD767E">
        <w:t xml:space="preserve"> </w:t>
      </w:r>
      <w:proofErr w:type="spellStart"/>
      <w:r w:rsidRPr="00DD767E">
        <w:t>nghiệm</w:t>
      </w:r>
      <w:proofErr w:type="spellEnd"/>
      <w:r w:rsidRPr="00DD767E">
        <w:t xml:space="preserve"> </w:t>
      </w:r>
      <w:proofErr w:type="spellStart"/>
      <w:r w:rsidRPr="00DD767E">
        <w:t>toàn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, </w:t>
      </w:r>
      <w:proofErr w:type="spellStart"/>
      <w:r w:rsidRPr="00DD767E">
        <w:t>lập</w:t>
      </w:r>
      <w:proofErr w:type="spellEnd"/>
      <w:r w:rsidRPr="00DD767E">
        <w:t xml:space="preserve"> </w:t>
      </w:r>
      <w:proofErr w:type="spellStart"/>
      <w:r w:rsidRPr="00DD767E">
        <w:t>hồ</w:t>
      </w:r>
      <w:proofErr w:type="spellEnd"/>
      <w:r w:rsidRPr="00DD767E">
        <w:t xml:space="preserve"> </w:t>
      </w:r>
      <w:proofErr w:type="spellStart"/>
      <w:r w:rsidRPr="00DD767E">
        <w:t>sơ</w:t>
      </w:r>
      <w:proofErr w:type="spellEnd"/>
      <w:r w:rsidRPr="00DD767E">
        <w:t xml:space="preserve"> </w:t>
      </w:r>
      <w:proofErr w:type="spellStart"/>
      <w:r w:rsidRPr="00DD767E">
        <w:t>cho</w:t>
      </w:r>
      <w:proofErr w:type="spellEnd"/>
      <w:r w:rsidRPr="00DD767E">
        <w:t xml:space="preserve"> </w:t>
      </w:r>
      <w:proofErr w:type="spellStart"/>
      <w:r w:rsidRPr="00DD767E">
        <w:t>công</w:t>
      </w:r>
      <w:proofErr w:type="spellEnd"/>
      <w:r w:rsidRPr="00DD767E">
        <w:t xml:space="preserve">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nghiệm</w:t>
      </w:r>
      <w:proofErr w:type="spellEnd"/>
      <w:r w:rsidRPr="00DD767E">
        <w:t xml:space="preserve"> </w:t>
      </w:r>
      <w:proofErr w:type="spellStart"/>
      <w:r w:rsidRPr="00DD767E">
        <w:t>thu</w:t>
      </w:r>
      <w:proofErr w:type="spellEnd"/>
      <w:r w:rsidRPr="00DD767E">
        <w:t>.</w:t>
      </w:r>
    </w:p>
    <w:p w14:paraId="2D2E5B15" w14:textId="08DE60D0" w:rsidR="00B21BF3" w:rsidRPr="00DD767E" w:rsidRDefault="00B21BF3" w:rsidP="00B21BF3">
      <w:pPr>
        <w:pStyle w:val="H-"/>
      </w:pPr>
      <w:proofErr w:type="spellStart"/>
      <w:r w:rsidRPr="00DD767E">
        <w:t>Đấu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, </w:t>
      </w:r>
      <w:proofErr w:type="spellStart"/>
      <w:r w:rsidRPr="00DD767E">
        <w:t>đóng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bàn</w:t>
      </w:r>
      <w:proofErr w:type="spellEnd"/>
      <w:r w:rsidRPr="00DD767E">
        <w:t xml:space="preserve"> </w:t>
      </w:r>
      <w:proofErr w:type="spellStart"/>
      <w:r w:rsidRPr="00DD767E">
        <w:t>giao</w:t>
      </w:r>
      <w:proofErr w:type="spellEnd"/>
      <w:r w:rsidRPr="00DD767E">
        <w:t xml:space="preserve"> </w:t>
      </w:r>
      <w:proofErr w:type="spellStart"/>
      <w:r w:rsidRPr="00DD767E">
        <w:t>công</w:t>
      </w:r>
      <w:proofErr w:type="spellEnd"/>
      <w:r w:rsidRPr="00DD767E">
        <w:t xml:space="preserve"> </w:t>
      </w:r>
      <w:proofErr w:type="spellStart"/>
      <w:r w:rsidRPr="00DD767E">
        <w:t>trình</w:t>
      </w:r>
      <w:proofErr w:type="spellEnd"/>
      <w:r w:rsidRPr="00DD767E">
        <w:t>.</w:t>
      </w:r>
    </w:p>
    <w:p w14:paraId="6669045A" w14:textId="5634BE96" w:rsidR="00B21BF3" w:rsidRPr="00DD767E" w:rsidRDefault="00B21BF3" w:rsidP="00B21BF3">
      <w:pPr>
        <w:pStyle w:val="H-"/>
      </w:pP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trung</w:t>
      </w:r>
      <w:proofErr w:type="spellEnd"/>
      <w:r w:rsidRPr="00DD767E">
        <w:t xml:space="preserve"> </w:t>
      </w:r>
      <w:proofErr w:type="spellStart"/>
      <w:r w:rsidRPr="00DD767E">
        <w:t>thế</w:t>
      </w:r>
      <w:proofErr w:type="spellEnd"/>
      <w:r w:rsidRPr="00DD767E">
        <w:t xml:space="preserve">, </w:t>
      </w:r>
      <w:proofErr w:type="spellStart"/>
      <w:r w:rsidRPr="00DD767E">
        <w:t>chống</w:t>
      </w:r>
      <w:proofErr w:type="spellEnd"/>
      <w:r w:rsidRPr="00DD767E">
        <w:t xml:space="preserve"> </w:t>
      </w:r>
      <w:proofErr w:type="spellStart"/>
      <w:r w:rsidRPr="00DD767E">
        <w:t>sét</w:t>
      </w:r>
      <w:proofErr w:type="spellEnd"/>
      <w:r w:rsidRPr="00DD767E">
        <w:t xml:space="preserve">,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dao</w:t>
      </w:r>
      <w:proofErr w:type="spellEnd"/>
      <w:r w:rsidRPr="00DD767E">
        <w:t xml:space="preserve">,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hạ</w:t>
      </w:r>
      <w:proofErr w:type="spellEnd"/>
      <w:r w:rsidRPr="00DD767E">
        <w:t xml:space="preserve"> </w:t>
      </w:r>
      <w:proofErr w:type="spellStart"/>
      <w:r w:rsidRPr="00DD767E">
        <w:t>thế</w:t>
      </w:r>
      <w:proofErr w:type="spellEnd"/>
      <w:r w:rsidRPr="00DD767E">
        <w:t>…</w:t>
      </w:r>
    </w:p>
    <w:p w14:paraId="65D8D4B9" w14:textId="40807515" w:rsidR="00B21BF3" w:rsidRPr="00DD767E" w:rsidRDefault="00B21BF3" w:rsidP="00B21BF3">
      <w:pPr>
        <w:pStyle w:val="H-"/>
      </w:pPr>
      <w:proofErr w:type="spellStart"/>
      <w:r w:rsidRPr="00DD767E">
        <w:t>Căn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>:</w:t>
      </w:r>
    </w:p>
    <w:p w14:paraId="4A65A9DA" w14:textId="1B187262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theo</w:t>
      </w:r>
      <w:proofErr w:type="spellEnd"/>
      <w:r w:rsidRPr="00DD767E">
        <w:t xml:space="preserve"> </w:t>
      </w:r>
      <w:proofErr w:type="spellStart"/>
      <w:r w:rsidRPr="00DD767E">
        <w:t>đúng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kế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trước</w:t>
      </w:r>
      <w:proofErr w:type="spellEnd"/>
      <w:r w:rsidRPr="00DD767E">
        <w:t xml:space="preserve"> </w:t>
      </w:r>
      <w:proofErr w:type="spellStart"/>
      <w:r w:rsidRPr="00DD767E">
        <w:t>xiết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bu lông.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vỏ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>.</w:t>
      </w:r>
    </w:p>
    <w:p w14:paraId="3931F892" w14:textId="13E8E595" w:rsidR="00B21BF3" w:rsidRPr="00DD767E" w:rsidRDefault="00B21BF3" w:rsidP="00B21BF3">
      <w:pPr>
        <w:pStyle w:val="H-"/>
      </w:pPr>
      <w:proofErr w:type="spellStart"/>
      <w:r w:rsidRPr="00DD767E">
        <w:t>Mọi</w:t>
      </w:r>
      <w:proofErr w:type="spellEnd"/>
      <w:r w:rsidRPr="00DD767E">
        <w:t xml:space="preserve"> chi </w:t>
      </w:r>
      <w:proofErr w:type="spellStart"/>
      <w:r w:rsidRPr="00DD767E">
        <w:t>tiết</w:t>
      </w:r>
      <w:proofErr w:type="spellEnd"/>
      <w:r w:rsidRPr="00DD767E">
        <w:t xml:space="preserve"> </w:t>
      </w:r>
      <w:proofErr w:type="spellStart"/>
      <w:r w:rsidRPr="00DD767E">
        <w:t>kim</w:t>
      </w:r>
      <w:proofErr w:type="spellEnd"/>
      <w:r w:rsidRPr="00DD767E">
        <w:t xml:space="preserve"> </w:t>
      </w:r>
      <w:proofErr w:type="spellStart"/>
      <w:r w:rsidRPr="00DD767E">
        <w:t>loại</w:t>
      </w:r>
      <w:proofErr w:type="spellEnd"/>
      <w:r w:rsidRPr="00DD767E">
        <w:t xml:space="preserve"> </w:t>
      </w:r>
      <w:proofErr w:type="spellStart"/>
      <w:r w:rsidRPr="00DD767E">
        <w:t>không</w:t>
      </w:r>
      <w:proofErr w:type="spellEnd"/>
      <w:r w:rsidRPr="00DD767E">
        <w:t xml:space="preserve"> </w:t>
      </w:r>
      <w:proofErr w:type="spellStart"/>
      <w:r w:rsidRPr="00DD767E">
        <w:t>cách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, </w:t>
      </w:r>
      <w:proofErr w:type="spellStart"/>
      <w:r w:rsidRPr="00DD767E">
        <w:t>dùng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thanh</w:t>
      </w:r>
      <w:proofErr w:type="spellEnd"/>
      <w:r w:rsidRPr="00DD767E">
        <w:t xml:space="preserve"> </w:t>
      </w:r>
      <w:proofErr w:type="spellStart"/>
      <w:r w:rsidRPr="00DD767E">
        <w:t>cái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cho</w:t>
      </w:r>
      <w:proofErr w:type="spellEnd"/>
      <w:r w:rsidRPr="00DD767E">
        <w:t xml:space="preserve"> </w:t>
      </w:r>
      <w:proofErr w:type="spellStart"/>
      <w:r w:rsidRPr="00DD767E">
        <w:t>dẫn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vỏ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>.</w:t>
      </w:r>
    </w:p>
    <w:p w14:paraId="4D19D3DA" w14:textId="68BC3FA5" w:rsidR="00B21BF3" w:rsidRPr="00DD767E" w:rsidRDefault="00B21BF3" w:rsidP="00B21BF3">
      <w:pPr>
        <w:pStyle w:val="H-"/>
      </w:pP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</w:t>
      </w:r>
      <w:proofErr w:type="spellStart"/>
      <w:r w:rsidRPr="00DD767E">
        <w:t>tra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bộ</w:t>
      </w:r>
      <w:proofErr w:type="spellEnd"/>
      <w:r w:rsidRPr="00DD767E">
        <w:t xml:space="preserve"> </w:t>
      </w:r>
      <w:proofErr w:type="spellStart"/>
      <w:r w:rsidRPr="00DD767E">
        <w:t>truyền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làm</w:t>
      </w:r>
      <w:proofErr w:type="spellEnd"/>
      <w:r w:rsidRPr="00DD767E">
        <w:t xml:space="preserve"> </w:t>
      </w:r>
      <w:proofErr w:type="spellStart"/>
      <w:r w:rsidRPr="00DD767E">
        <w:t>việc</w:t>
      </w:r>
      <w:proofErr w:type="spellEnd"/>
      <w:r w:rsidRPr="00DD767E">
        <w:t xml:space="preserve"> </w:t>
      </w:r>
      <w:proofErr w:type="spellStart"/>
      <w:r w:rsidRPr="00DD767E">
        <w:t>nhẹ</w:t>
      </w:r>
      <w:proofErr w:type="spellEnd"/>
      <w:r w:rsidRPr="00DD767E">
        <w:t xml:space="preserve"> </w:t>
      </w:r>
      <w:proofErr w:type="spellStart"/>
      <w:r w:rsidRPr="00DD767E">
        <w:t>nhàng</w:t>
      </w:r>
      <w:proofErr w:type="spellEnd"/>
      <w:r w:rsidRPr="00DD767E">
        <w:t xml:space="preserve">, </w:t>
      </w:r>
      <w:proofErr w:type="spellStart"/>
      <w:r w:rsidRPr="00DD767E">
        <w:t>không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kẹt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không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tuỳ</w:t>
      </w:r>
      <w:proofErr w:type="spellEnd"/>
      <w:r w:rsidRPr="00DD767E">
        <w:t xml:space="preserve"> </w:t>
      </w:r>
      <w:proofErr w:type="spellStart"/>
      <w:r w:rsidRPr="00DD767E">
        <w:t>tiện</w:t>
      </w:r>
      <w:proofErr w:type="spellEnd"/>
      <w:r w:rsidRPr="00DD767E">
        <w:t xml:space="preserve"> </w:t>
      </w:r>
      <w:proofErr w:type="spellStart"/>
      <w:r w:rsidRPr="00DD767E">
        <w:t>cắt</w:t>
      </w:r>
      <w:proofErr w:type="spellEnd"/>
      <w:r w:rsidRPr="00DD767E">
        <w:t>.</w:t>
      </w:r>
    </w:p>
    <w:p w14:paraId="72E131BA" w14:textId="18E297D4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hàm</w:t>
      </w:r>
      <w:proofErr w:type="spellEnd"/>
      <w:r w:rsidRPr="00DD767E">
        <w:t xml:space="preserve">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dao</w:t>
      </w:r>
      <w:proofErr w:type="spellEnd"/>
      <w:r w:rsidRPr="00DD767E">
        <w:t xml:space="preserve">,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chảy</w:t>
      </w:r>
      <w:proofErr w:type="spellEnd"/>
      <w:r w:rsidRPr="00DD767E">
        <w:t xml:space="preserve"> </w:t>
      </w:r>
      <w:proofErr w:type="spellStart"/>
      <w:r w:rsidRPr="00DD767E">
        <w:t>ống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sao</w:t>
      </w:r>
      <w:proofErr w:type="spellEnd"/>
      <w:r w:rsidRPr="00DD767E">
        <w:t xml:space="preserve"> </w:t>
      </w:r>
      <w:proofErr w:type="spellStart"/>
      <w:r w:rsidRPr="00DD767E">
        <w:t>cho</w:t>
      </w:r>
      <w:proofErr w:type="spellEnd"/>
      <w:r w:rsidRPr="00DD767E">
        <w:t xml:space="preserve"> </w:t>
      </w:r>
      <w:proofErr w:type="spellStart"/>
      <w:r w:rsidRPr="00DD767E">
        <w:t>lưỡi</w:t>
      </w:r>
      <w:proofErr w:type="spellEnd"/>
      <w:r w:rsidRPr="00DD767E">
        <w:t xml:space="preserve"> </w:t>
      </w:r>
      <w:proofErr w:type="spellStart"/>
      <w:r w:rsidRPr="00DD767E">
        <w:t>dao</w:t>
      </w:r>
      <w:proofErr w:type="spellEnd"/>
      <w:r w:rsidRPr="00DD767E">
        <w:t xml:space="preserve"> </w:t>
      </w:r>
      <w:proofErr w:type="spellStart"/>
      <w:r w:rsidRPr="00DD767E">
        <w:t>cắm</w:t>
      </w:r>
      <w:proofErr w:type="spellEnd"/>
      <w:r w:rsidRPr="00DD767E">
        <w:t xml:space="preserve"> </w:t>
      </w:r>
      <w:proofErr w:type="spellStart"/>
      <w:r w:rsidRPr="00DD767E">
        <w:t>vào</w:t>
      </w:r>
      <w:proofErr w:type="spellEnd"/>
      <w:r w:rsidRPr="00DD767E">
        <w:t xml:space="preserve"> </w:t>
      </w:r>
      <w:proofErr w:type="spellStart"/>
      <w:r w:rsidRPr="00DD767E">
        <w:t>nhẹ</w:t>
      </w:r>
      <w:proofErr w:type="spellEnd"/>
      <w:r w:rsidRPr="00DD767E">
        <w:t xml:space="preserve"> </w:t>
      </w:r>
      <w:proofErr w:type="spellStart"/>
      <w:r w:rsidRPr="00DD767E">
        <w:t>nhàng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khít</w:t>
      </w:r>
      <w:proofErr w:type="spellEnd"/>
      <w:r w:rsidRPr="00DD767E">
        <w:t xml:space="preserve"> </w:t>
      </w:r>
      <w:proofErr w:type="spellStart"/>
      <w:r w:rsidRPr="00DD767E">
        <w:t>chặt</w:t>
      </w:r>
      <w:proofErr w:type="spellEnd"/>
      <w:r w:rsidRPr="00DD767E">
        <w:t xml:space="preserve">, </w:t>
      </w:r>
      <w:proofErr w:type="spellStart"/>
      <w:r w:rsidRPr="00DD767E">
        <w:t>không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khe</w:t>
      </w:r>
      <w:proofErr w:type="spellEnd"/>
      <w:r w:rsidRPr="00DD767E">
        <w:t xml:space="preserve"> </w:t>
      </w:r>
      <w:proofErr w:type="spellStart"/>
      <w:r w:rsidRPr="00DD767E">
        <w:t>hở</w:t>
      </w:r>
      <w:proofErr w:type="spellEnd"/>
      <w:r w:rsidRPr="00DD767E">
        <w:t xml:space="preserve">, </w:t>
      </w:r>
      <w:proofErr w:type="spellStart"/>
      <w:r w:rsidRPr="00DD767E">
        <w:t>không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vênh</w:t>
      </w:r>
      <w:proofErr w:type="spellEnd"/>
      <w:r w:rsidRPr="00DD767E">
        <w:t xml:space="preserve">,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kẹt</w:t>
      </w:r>
      <w:proofErr w:type="spellEnd"/>
      <w:r w:rsidRPr="00DD767E">
        <w:t>.</w:t>
      </w:r>
    </w:p>
    <w:p w14:paraId="443D9D1D" w14:textId="47E74F4C" w:rsidR="00B21BF3" w:rsidRPr="00DD767E" w:rsidRDefault="00B21BF3" w:rsidP="00B21BF3">
      <w:pPr>
        <w:pStyle w:val="H-"/>
      </w:pPr>
      <w:proofErr w:type="spellStart"/>
      <w:r w:rsidRPr="00DD767E">
        <w:lastRenderedPageBreak/>
        <w:t>Lắp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điểm</w:t>
      </w:r>
      <w:proofErr w:type="spellEnd"/>
      <w:r w:rsidRPr="00DD767E">
        <w:t xml:space="preserve"> </w:t>
      </w:r>
      <w:proofErr w:type="spellStart"/>
      <w:r w:rsidRPr="00DD767E">
        <w:t>trượt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đảm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</w:t>
      </w:r>
      <w:proofErr w:type="spellStart"/>
      <w:r w:rsidRPr="00DD767E">
        <w:t>cho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điểm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 </w:t>
      </w:r>
      <w:proofErr w:type="spellStart"/>
      <w:r w:rsidRPr="00DD767E">
        <w:t>chặt</w:t>
      </w:r>
      <w:proofErr w:type="spellEnd"/>
      <w:r w:rsidRPr="00DD767E">
        <w:t xml:space="preserve"> </w:t>
      </w:r>
      <w:proofErr w:type="spellStart"/>
      <w:r w:rsidRPr="00DD767E">
        <w:t>lên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điểm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>.</w:t>
      </w:r>
    </w:p>
    <w:p w14:paraId="0AC134C9" w14:textId="596A0E91" w:rsidR="00B21BF3" w:rsidRPr="00DD767E" w:rsidRDefault="00B21BF3" w:rsidP="00B21BF3">
      <w:pPr>
        <w:pStyle w:val="H-"/>
      </w:pPr>
      <w:proofErr w:type="spellStart"/>
      <w:r w:rsidRPr="00DD767E">
        <w:t>Việc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công</w:t>
      </w:r>
      <w:proofErr w:type="spellEnd"/>
      <w:r w:rsidRPr="00DD767E">
        <w:t xml:space="preserve"> </w:t>
      </w:r>
      <w:proofErr w:type="spellStart"/>
      <w:r w:rsidRPr="00DD767E">
        <w:t>tắc</w:t>
      </w:r>
      <w:proofErr w:type="spellEnd"/>
      <w:r w:rsidRPr="00DD767E">
        <w:t xml:space="preserve">,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trang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khởi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theo</w:t>
      </w:r>
      <w:proofErr w:type="spellEnd"/>
      <w:r w:rsidRPr="00DD767E">
        <w:t xml:space="preserve"> </w:t>
      </w:r>
      <w:proofErr w:type="spellStart"/>
      <w:r w:rsidRPr="00DD767E">
        <w:t>đúng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kế</w:t>
      </w:r>
      <w:proofErr w:type="spellEnd"/>
      <w:r w:rsidRPr="00DD767E">
        <w:t>.</w:t>
      </w:r>
    </w:p>
    <w:p w14:paraId="3112AEEE" w14:textId="54BDAB90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chì</w:t>
      </w:r>
      <w:proofErr w:type="spellEnd"/>
      <w:r w:rsidRPr="00DD767E">
        <w:t xml:space="preserve"> </w:t>
      </w:r>
      <w:proofErr w:type="spellStart"/>
      <w:r w:rsidRPr="00DD767E">
        <w:t>trên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ống</w:t>
      </w:r>
      <w:proofErr w:type="spellEnd"/>
      <w:r w:rsidRPr="00DD767E">
        <w:t xml:space="preserve"> </w:t>
      </w:r>
      <w:proofErr w:type="spellStart"/>
      <w:r w:rsidRPr="00DD767E">
        <w:t>kín</w:t>
      </w:r>
      <w:proofErr w:type="spellEnd"/>
      <w:r w:rsidRPr="00DD767E">
        <w:t>.</w:t>
      </w:r>
    </w:p>
    <w:p w14:paraId="34CDA4DF" w14:textId="0B6B99D1" w:rsidR="00B21BF3" w:rsidRPr="00DD767E" w:rsidRDefault="00B21BF3" w:rsidP="00B21BF3">
      <w:pPr>
        <w:pStyle w:val="H-"/>
      </w:pPr>
      <w:proofErr w:type="spellStart"/>
      <w:r w:rsidRPr="00DD767E">
        <w:t>Việc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thanh</w:t>
      </w:r>
      <w:proofErr w:type="spellEnd"/>
      <w:r w:rsidRPr="00DD767E">
        <w:t xml:space="preserve"> </w:t>
      </w:r>
      <w:proofErr w:type="spellStart"/>
      <w:r w:rsidRPr="00DD767E">
        <w:t>cái</w:t>
      </w:r>
      <w:proofErr w:type="spellEnd"/>
      <w:r w:rsidRPr="00DD767E">
        <w:t xml:space="preserve"> </w:t>
      </w:r>
      <w:proofErr w:type="spellStart"/>
      <w:r w:rsidRPr="00DD767E">
        <w:t>của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dùng</w:t>
      </w:r>
      <w:proofErr w:type="spellEnd"/>
      <w:r w:rsidRPr="00DD767E">
        <w:t xml:space="preserve"> bu-lông.</w:t>
      </w:r>
    </w:p>
    <w:p w14:paraId="503AD2A2" w14:textId="39F8ACFC" w:rsidR="00B21BF3" w:rsidRPr="00DD767E" w:rsidRDefault="00B21BF3" w:rsidP="00B21BF3">
      <w:pPr>
        <w:pStyle w:val="H-"/>
      </w:pP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thanh</w:t>
      </w:r>
      <w:proofErr w:type="spellEnd"/>
      <w:r w:rsidRPr="00DD767E">
        <w:t xml:space="preserve"> </w:t>
      </w:r>
      <w:proofErr w:type="spellStart"/>
      <w:r w:rsidRPr="00DD767E">
        <w:t>ghép</w:t>
      </w:r>
      <w:proofErr w:type="spellEnd"/>
      <w:r w:rsidRPr="00DD767E">
        <w:t xml:space="preserve"> </w:t>
      </w:r>
      <w:proofErr w:type="spellStart"/>
      <w:r w:rsidRPr="00DD767E">
        <w:t>chính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thanh</w:t>
      </w:r>
      <w:proofErr w:type="spellEnd"/>
      <w:r w:rsidRPr="00DD767E">
        <w:t xml:space="preserve"> </w:t>
      </w:r>
      <w:proofErr w:type="spellStart"/>
      <w:r w:rsidRPr="00DD767E">
        <w:t>dẫn</w:t>
      </w:r>
      <w:proofErr w:type="spellEnd"/>
      <w:r w:rsidRPr="00DD767E">
        <w:t xml:space="preserve"> </w:t>
      </w:r>
      <w:proofErr w:type="spellStart"/>
      <w:r w:rsidRPr="00DD767E">
        <w:t>rẽ</w:t>
      </w:r>
      <w:proofErr w:type="spellEnd"/>
      <w:r w:rsidRPr="00DD767E">
        <w:t xml:space="preserve"> </w:t>
      </w:r>
      <w:proofErr w:type="spellStart"/>
      <w:r w:rsidRPr="00DD767E">
        <w:t>nhánh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hàn</w:t>
      </w:r>
      <w:proofErr w:type="spellEnd"/>
      <w:r w:rsidRPr="00DD767E">
        <w:t xml:space="preserve"> hay </w:t>
      </w:r>
      <w:proofErr w:type="spellStart"/>
      <w:r w:rsidRPr="00DD767E">
        <w:t>ép</w:t>
      </w:r>
      <w:proofErr w:type="spellEnd"/>
      <w:r w:rsidRPr="00DD767E">
        <w:t xml:space="preserve"> </w:t>
      </w:r>
      <w:proofErr w:type="spellStart"/>
      <w:r w:rsidRPr="00DD767E">
        <w:t>thì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bulông</w:t>
      </w:r>
      <w:proofErr w:type="spellEnd"/>
      <w:r w:rsidRPr="00DD767E">
        <w:t>.</w:t>
      </w:r>
    </w:p>
    <w:p w14:paraId="7BAF5F99" w14:textId="14111305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bu-lông</w:t>
      </w:r>
      <w:proofErr w:type="spellEnd"/>
      <w:r w:rsidRPr="00DD767E">
        <w:t xml:space="preserve">, </w:t>
      </w:r>
      <w:proofErr w:type="spellStart"/>
      <w:r w:rsidRPr="00DD767E">
        <w:t>đai</w:t>
      </w:r>
      <w:proofErr w:type="spellEnd"/>
      <w:r w:rsidRPr="00DD767E">
        <w:t xml:space="preserve"> </w:t>
      </w:r>
      <w:proofErr w:type="spellStart"/>
      <w:r w:rsidRPr="00DD767E">
        <w:t>ốc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vòng</w:t>
      </w:r>
      <w:proofErr w:type="spellEnd"/>
      <w:r w:rsidRPr="00DD767E">
        <w:t xml:space="preserve"> </w:t>
      </w:r>
      <w:proofErr w:type="spellStart"/>
      <w:r w:rsidRPr="00DD767E">
        <w:t>đệm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thép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mạ</w:t>
      </w:r>
      <w:proofErr w:type="spellEnd"/>
      <w:r w:rsidRPr="00DD767E">
        <w:t xml:space="preserve"> </w:t>
      </w:r>
      <w:proofErr w:type="spellStart"/>
      <w:r w:rsidRPr="00DD767E">
        <w:t>kẽm</w:t>
      </w:r>
      <w:proofErr w:type="spellEnd"/>
      <w:r w:rsidRPr="00DD767E">
        <w:t xml:space="preserve">, </w:t>
      </w:r>
      <w:proofErr w:type="spellStart"/>
      <w:r w:rsidRPr="00DD767E">
        <w:t>cường</w:t>
      </w:r>
      <w:proofErr w:type="spellEnd"/>
      <w:r w:rsidRPr="00DD767E">
        <w:t xml:space="preserve"> </w:t>
      </w:r>
      <w:proofErr w:type="spellStart"/>
      <w:r w:rsidRPr="00DD767E">
        <w:t>độ</w:t>
      </w:r>
      <w:proofErr w:type="spellEnd"/>
      <w:r w:rsidRPr="00DD767E">
        <w:t xml:space="preserve"> </w:t>
      </w:r>
      <w:proofErr w:type="spellStart"/>
      <w:r w:rsidRPr="00DD767E">
        <w:t>cao</w:t>
      </w:r>
      <w:proofErr w:type="spellEnd"/>
      <w:r w:rsidRPr="00DD767E">
        <w:t>.</w:t>
      </w:r>
    </w:p>
    <w:p w14:paraId="11F36D1E" w14:textId="6E1367A0" w:rsidR="00B21BF3" w:rsidRPr="00DD767E" w:rsidRDefault="00B21BF3" w:rsidP="00B21BF3">
      <w:pPr>
        <w:pStyle w:val="H-"/>
      </w:pPr>
      <w:proofErr w:type="spellStart"/>
      <w:r w:rsidRPr="00DD767E">
        <w:t>Chỗ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xúc</w:t>
      </w:r>
      <w:proofErr w:type="spellEnd"/>
      <w:r w:rsidRPr="00DD767E">
        <w:t xml:space="preserve"> </w:t>
      </w:r>
      <w:proofErr w:type="spellStart"/>
      <w:r w:rsidRPr="00DD767E">
        <w:t>của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, </w:t>
      </w:r>
      <w:proofErr w:type="spellStart"/>
      <w:r w:rsidRPr="00DD767E">
        <w:t>chỗ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thanh</w:t>
      </w:r>
      <w:proofErr w:type="spellEnd"/>
      <w:r w:rsidRPr="00DD767E">
        <w:t xml:space="preserve"> </w:t>
      </w:r>
      <w:proofErr w:type="spellStart"/>
      <w:r w:rsidRPr="00DD767E">
        <w:t>góp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bu-lông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kẹp</w:t>
      </w:r>
      <w:proofErr w:type="spellEnd"/>
      <w:r w:rsidRPr="00DD767E">
        <w:t xml:space="preserve"> </w:t>
      </w:r>
      <w:proofErr w:type="spellStart"/>
      <w:r w:rsidRPr="00DD767E">
        <w:t>đầu</w:t>
      </w:r>
      <w:proofErr w:type="spellEnd"/>
      <w:r w:rsidRPr="00DD767E">
        <w:t xml:space="preserve"> </w:t>
      </w:r>
      <w:proofErr w:type="spellStart"/>
      <w:r w:rsidRPr="00DD767E">
        <w:t>dây</w:t>
      </w:r>
      <w:proofErr w:type="spellEnd"/>
      <w:r w:rsidRPr="00DD767E">
        <w:t xml:space="preserve"> ở </w:t>
      </w:r>
      <w:proofErr w:type="spellStart"/>
      <w:r w:rsidRPr="00DD767E">
        <w:t>mạch</w:t>
      </w:r>
      <w:proofErr w:type="spellEnd"/>
      <w:r w:rsidRPr="00DD767E">
        <w:t xml:space="preserve"> </w:t>
      </w:r>
      <w:proofErr w:type="spellStart"/>
      <w:r w:rsidRPr="00DD767E">
        <w:t>đo</w:t>
      </w:r>
      <w:proofErr w:type="spellEnd"/>
      <w:r w:rsidRPr="00DD767E">
        <w:t xml:space="preserve"> </w:t>
      </w:r>
      <w:proofErr w:type="spellStart"/>
      <w:r w:rsidRPr="00DD767E">
        <w:t>lường</w:t>
      </w:r>
      <w:proofErr w:type="spellEnd"/>
      <w:r w:rsidRPr="00DD767E">
        <w:t xml:space="preserve">, </w:t>
      </w:r>
      <w:proofErr w:type="spellStart"/>
      <w:r w:rsidRPr="00DD767E">
        <w:t>tín</w:t>
      </w:r>
      <w:proofErr w:type="spellEnd"/>
      <w:r w:rsidRPr="00DD767E">
        <w:t xml:space="preserve"> </w:t>
      </w:r>
      <w:proofErr w:type="spellStart"/>
      <w:r w:rsidRPr="00DD767E">
        <w:t>hiệu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bố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ở </w:t>
      </w:r>
      <w:proofErr w:type="spellStart"/>
      <w:r w:rsidRPr="00DD767E">
        <w:t>chỗ</w:t>
      </w:r>
      <w:proofErr w:type="spellEnd"/>
      <w:r w:rsidRPr="00DD767E">
        <w:t xml:space="preserve"> </w:t>
      </w:r>
      <w:proofErr w:type="spellStart"/>
      <w:r w:rsidRPr="00DD767E">
        <w:t>dễ</w:t>
      </w:r>
      <w:proofErr w:type="spellEnd"/>
      <w:r w:rsidRPr="00DD767E">
        <w:t xml:space="preserve"> </w:t>
      </w:r>
      <w:proofErr w:type="spellStart"/>
      <w:r w:rsidRPr="00DD767E">
        <w:t>đến</w:t>
      </w:r>
      <w:proofErr w:type="spellEnd"/>
      <w:r w:rsidRPr="00DD767E">
        <w:t xml:space="preserve"> </w:t>
      </w:r>
      <w:proofErr w:type="spellStart"/>
      <w:r w:rsidRPr="00DD767E">
        <w:t>gần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</w:t>
      </w:r>
      <w:proofErr w:type="spellStart"/>
      <w:r w:rsidRPr="00DD767E">
        <w:t>tra</w:t>
      </w:r>
      <w:proofErr w:type="spellEnd"/>
      <w:r w:rsidRPr="00DD767E">
        <w:t>.</w:t>
      </w:r>
    </w:p>
    <w:p w14:paraId="42ADC72E" w14:textId="797B69E5" w:rsidR="00B21BF3" w:rsidRPr="00DD767E" w:rsidRDefault="00B21BF3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bu-lông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chốt</w:t>
      </w:r>
      <w:proofErr w:type="spellEnd"/>
      <w:r w:rsidRPr="00DD767E">
        <w:t xml:space="preserve"> </w:t>
      </w:r>
      <w:proofErr w:type="spellStart"/>
      <w:r w:rsidRPr="00DD767E">
        <w:t>chẻ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đóng</w:t>
      </w:r>
      <w:proofErr w:type="spellEnd"/>
      <w:r w:rsidRPr="00DD767E">
        <w:t xml:space="preserve"> </w:t>
      </w:r>
      <w:proofErr w:type="spellStart"/>
      <w:r w:rsidRPr="00DD767E">
        <w:t>cắt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biện</w:t>
      </w:r>
      <w:proofErr w:type="spellEnd"/>
      <w:r w:rsidRPr="00DD767E">
        <w:t xml:space="preserve"> </w:t>
      </w:r>
      <w:proofErr w:type="spellStart"/>
      <w:r w:rsidRPr="00DD767E">
        <w:t>pháp</w:t>
      </w:r>
      <w:proofErr w:type="spellEnd"/>
      <w:r w:rsidRPr="00DD767E">
        <w:t xml:space="preserve"> </w:t>
      </w:r>
      <w:proofErr w:type="spellStart"/>
      <w:r w:rsidRPr="00DD767E">
        <w:t>ngăn</w:t>
      </w:r>
      <w:proofErr w:type="spellEnd"/>
      <w:r w:rsidRPr="00DD767E">
        <w:t xml:space="preserve"> </w:t>
      </w:r>
      <w:proofErr w:type="spellStart"/>
      <w:r w:rsidRPr="00DD767E">
        <w:t>ngừa</w:t>
      </w:r>
      <w:proofErr w:type="spellEnd"/>
      <w:r w:rsidRPr="00DD767E">
        <w:t xml:space="preserve"> </w:t>
      </w:r>
      <w:proofErr w:type="spellStart"/>
      <w:r w:rsidRPr="00DD767E">
        <w:t>tự</w:t>
      </w:r>
      <w:proofErr w:type="spellEnd"/>
      <w:r w:rsidRPr="00DD767E">
        <w:t xml:space="preserve"> </w:t>
      </w:r>
      <w:proofErr w:type="spellStart"/>
      <w:r w:rsidRPr="00DD767E">
        <w:t>nới</w:t>
      </w:r>
      <w:proofErr w:type="spellEnd"/>
      <w:r w:rsidRPr="00DD767E">
        <w:t xml:space="preserve"> </w:t>
      </w:r>
      <w:proofErr w:type="spellStart"/>
      <w:r w:rsidRPr="00DD767E">
        <w:t>lỏng</w:t>
      </w:r>
      <w:proofErr w:type="spellEnd"/>
      <w:r w:rsidRPr="00DD767E">
        <w:t>.</w:t>
      </w:r>
    </w:p>
    <w:p w14:paraId="1FBEFACB" w14:textId="0E9A714D" w:rsidR="00B21BF3" w:rsidRPr="00DD767E" w:rsidRDefault="00B21BF3" w:rsidP="00B21BF3">
      <w:pPr>
        <w:pStyle w:val="H-"/>
      </w:pP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dao</w:t>
      </w:r>
      <w:proofErr w:type="spellEnd"/>
      <w:r w:rsidRPr="00DD767E">
        <w:t xml:space="preserve"> </w:t>
      </w:r>
      <w:proofErr w:type="spellStart"/>
      <w:r w:rsidRPr="00DD767E">
        <w:t>liên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, </w:t>
      </w:r>
      <w:proofErr w:type="spellStart"/>
      <w:r w:rsidRPr="00DD767E">
        <w:t>chống</w:t>
      </w:r>
      <w:proofErr w:type="spellEnd"/>
      <w:r w:rsidRPr="00DD767E">
        <w:t xml:space="preserve"> </w:t>
      </w:r>
      <w:proofErr w:type="spellStart"/>
      <w:r w:rsidRPr="00DD767E">
        <w:t>sét</w:t>
      </w:r>
      <w:proofErr w:type="spellEnd"/>
      <w:r w:rsidRPr="00DD767E">
        <w:t xml:space="preserve"> van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trên</w:t>
      </w:r>
      <w:proofErr w:type="spellEnd"/>
      <w:r w:rsidRPr="00DD767E">
        <w:t xml:space="preserve"> </w:t>
      </w:r>
      <w:proofErr w:type="spellStart"/>
      <w:r w:rsidRPr="00DD767E">
        <w:t>cùng</w:t>
      </w:r>
      <w:proofErr w:type="spellEnd"/>
      <w:r w:rsidRPr="00DD767E">
        <w:t xml:space="preserve"> 1 </w:t>
      </w:r>
      <w:proofErr w:type="spellStart"/>
      <w:r w:rsidRPr="00DD767E">
        <w:t>cột</w:t>
      </w:r>
      <w:proofErr w:type="spellEnd"/>
      <w:r w:rsidRPr="00DD767E">
        <w:t xml:space="preserve"> </w:t>
      </w:r>
      <w:proofErr w:type="spellStart"/>
      <w:r w:rsidRPr="00DD767E">
        <w:t>tại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theo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kế</w:t>
      </w:r>
      <w:proofErr w:type="spellEnd"/>
      <w:r w:rsidRPr="00DD767E">
        <w:t>.</w:t>
      </w:r>
    </w:p>
    <w:p w14:paraId="0C528763" w14:textId="290D51D2" w:rsidR="00B21BF3" w:rsidRDefault="00B21BF3" w:rsidP="00B21BF3">
      <w:pPr>
        <w:pStyle w:val="H-"/>
      </w:pPr>
      <w:r w:rsidRPr="00DD767E">
        <w:t xml:space="preserve">- Sau </w:t>
      </w:r>
      <w:proofErr w:type="spellStart"/>
      <w:r w:rsidRPr="00DD767E">
        <w:t>khi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, </w:t>
      </w:r>
      <w:proofErr w:type="spellStart"/>
      <w:r w:rsidRPr="00DD767E">
        <w:t>chúng</w:t>
      </w:r>
      <w:proofErr w:type="spellEnd"/>
      <w:r w:rsidRPr="00DD767E">
        <w:t xml:space="preserve"> </w:t>
      </w:r>
      <w:proofErr w:type="spellStart"/>
      <w:r w:rsidRPr="00DD767E">
        <w:t>tôi</w:t>
      </w:r>
      <w:proofErr w:type="spellEnd"/>
      <w:r w:rsidRPr="00DD767E">
        <w:t xml:space="preserve"> </w:t>
      </w:r>
      <w:proofErr w:type="spellStart"/>
      <w:r w:rsidRPr="00DD767E">
        <w:t>tiến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</w:t>
      </w:r>
      <w:proofErr w:type="spellStart"/>
      <w:r w:rsidRPr="00DD767E">
        <w:t>tra</w:t>
      </w:r>
      <w:proofErr w:type="spellEnd"/>
      <w:r w:rsidRPr="00DD767E">
        <w:t xml:space="preserve"> </w:t>
      </w:r>
      <w:proofErr w:type="spellStart"/>
      <w:r w:rsidRPr="00DD767E">
        <w:t>kỹ</w:t>
      </w:r>
      <w:proofErr w:type="spellEnd"/>
      <w:r w:rsidRPr="00DD767E">
        <w:t xml:space="preserve"> </w:t>
      </w:r>
      <w:proofErr w:type="spellStart"/>
      <w:r w:rsidRPr="00DD767E">
        <w:t>tất</w:t>
      </w:r>
      <w:proofErr w:type="spellEnd"/>
      <w:r w:rsidRPr="00DD767E">
        <w:t xml:space="preserve"> </w:t>
      </w:r>
      <w:proofErr w:type="spellStart"/>
      <w:r w:rsidRPr="00DD767E">
        <w:t>cả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dụng</w:t>
      </w:r>
      <w:proofErr w:type="spellEnd"/>
      <w:r w:rsidRPr="00DD767E">
        <w:t xml:space="preserve"> </w:t>
      </w:r>
      <w:proofErr w:type="spellStart"/>
      <w:r w:rsidRPr="00DD767E">
        <w:t>cụ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bỏ</w:t>
      </w:r>
      <w:proofErr w:type="spellEnd"/>
      <w:r w:rsidRPr="00DD767E">
        <w:t xml:space="preserve"> ra </w:t>
      </w:r>
      <w:proofErr w:type="spellStart"/>
      <w:r w:rsidRPr="00DD767E">
        <w:t>khỏi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đảm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an </w:t>
      </w:r>
      <w:proofErr w:type="spellStart"/>
      <w:r w:rsidRPr="00DD767E">
        <w:t>toàn</w:t>
      </w:r>
      <w:proofErr w:type="spellEnd"/>
      <w:r w:rsidRPr="00DD767E">
        <w:t xml:space="preserve">. Lau </w:t>
      </w:r>
      <w:proofErr w:type="spellStart"/>
      <w:r w:rsidRPr="00DD767E">
        <w:t>cẩn</w:t>
      </w:r>
      <w:proofErr w:type="spellEnd"/>
      <w:r w:rsidRPr="00DD767E">
        <w:t xml:space="preserve"> </w:t>
      </w:r>
      <w:proofErr w:type="spellStart"/>
      <w:r w:rsidRPr="00DD767E">
        <w:t>thận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phía</w:t>
      </w:r>
      <w:proofErr w:type="spellEnd"/>
      <w:r w:rsidRPr="00DD767E">
        <w:t xml:space="preserve"> </w:t>
      </w:r>
      <w:proofErr w:type="spellStart"/>
      <w:r w:rsidRPr="00DD767E">
        <w:t>trong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đậy</w:t>
      </w:r>
      <w:proofErr w:type="spellEnd"/>
      <w:r w:rsidRPr="00DD767E">
        <w:t xml:space="preserve"> </w:t>
      </w:r>
      <w:proofErr w:type="spellStart"/>
      <w:r w:rsidRPr="00DD767E">
        <w:t>tất</w:t>
      </w:r>
      <w:proofErr w:type="spellEnd"/>
      <w:r w:rsidRPr="00DD767E">
        <w:t xml:space="preserve"> </w:t>
      </w:r>
      <w:proofErr w:type="spellStart"/>
      <w:r w:rsidRPr="00DD767E">
        <w:t>cả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nắp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tháo</w:t>
      </w:r>
      <w:proofErr w:type="spellEnd"/>
      <w:r w:rsidRPr="00DD767E">
        <w:t xml:space="preserve"> ra </w:t>
      </w:r>
      <w:proofErr w:type="spellStart"/>
      <w:r w:rsidRPr="00DD767E">
        <w:t>trong</w:t>
      </w:r>
      <w:proofErr w:type="spellEnd"/>
      <w:r w:rsidRPr="00DD767E">
        <w:t xml:space="preserve"> </w:t>
      </w:r>
      <w:proofErr w:type="spellStart"/>
      <w:r w:rsidRPr="00DD767E">
        <w:t>quá</w:t>
      </w:r>
      <w:proofErr w:type="spellEnd"/>
      <w:r w:rsidRPr="00DD767E">
        <w:t xml:space="preserve"> </w:t>
      </w:r>
      <w:proofErr w:type="spellStart"/>
      <w:r w:rsidRPr="00DD767E">
        <w:t>trình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. </w:t>
      </w:r>
      <w:proofErr w:type="spellStart"/>
      <w:r w:rsidRPr="00DD767E">
        <w:t>Kiểm</w:t>
      </w:r>
      <w:proofErr w:type="spellEnd"/>
      <w:r w:rsidRPr="00DD767E">
        <w:t xml:space="preserve"> </w:t>
      </w:r>
      <w:proofErr w:type="spellStart"/>
      <w:r w:rsidRPr="00DD767E">
        <w:t>tra</w:t>
      </w:r>
      <w:proofErr w:type="spellEnd"/>
      <w:r w:rsidRPr="00DD767E">
        <w:t xml:space="preserve"> </w:t>
      </w:r>
      <w:proofErr w:type="spellStart"/>
      <w:r w:rsidRPr="00DD767E">
        <w:t>lại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dụng</w:t>
      </w:r>
      <w:proofErr w:type="spellEnd"/>
      <w:r w:rsidRPr="00DD767E">
        <w:t xml:space="preserve"> </w:t>
      </w:r>
      <w:proofErr w:type="spellStart"/>
      <w:r w:rsidRPr="00DD767E">
        <w:t>cụ</w:t>
      </w:r>
      <w:proofErr w:type="spellEnd"/>
      <w:r w:rsidRPr="00DD767E">
        <w:t xml:space="preserve"> </w:t>
      </w:r>
      <w:proofErr w:type="spellStart"/>
      <w:r w:rsidRPr="00DD767E">
        <w:t>cần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cho</w:t>
      </w:r>
      <w:proofErr w:type="spellEnd"/>
      <w:r w:rsidRPr="00DD767E">
        <w:t xml:space="preserve"> </w:t>
      </w:r>
      <w:proofErr w:type="spellStart"/>
      <w:r w:rsidRPr="00DD767E">
        <w:t>thao</w:t>
      </w:r>
      <w:proofErr w:type="spellEnd"/>
      <w:r w:rsidRPr="00DD767E">
        <w:t xml:space="preserve">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</w:t>
      </w:r>
      <w:proofErr w:type="spellStart"/>
      <w:r w:rsidRPr="00DD767E">
        <w:t>dưỡng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đầy</w:t>
      </w:r>
      <w:proofErr w:type="spellEnd"/>
      <w:r w:rsidRPr="00DD767E">
        <w:t xml:space="preserve"> </w:t>
      </w:r>
      <w:proofErr w:type="spellStart"/>
      <w:r w:rsidRPr="00DD767E">
        <w:t>đủ</w:t>
      </w:r>
      <w:proofErr w:type="spellEnd"/>
      <w:r w:rsidRPr="00DD767E">
        <w:t xml:space="preserve"> </w:t>
      </w:r>
      <w:proofErr w:type="spellStart"/>
      <w:r w:rsidRPr="00DD767E">
        <w:t>chưa</w:t>
      </w:r>
      <w:proofErr w:type="spellEnd"/>
      <w:r w:rsidRPr="00DD767E">
        <w:t xml:space="preserve">. Thao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</w:t>
      </w:r>
      <w:proofErr w:type="spellStart"/>
      <w:r w:rsidRPr="00DD767E">
        <w:t>tra</w:t>
      </w:r>
      <w:proofErr w:type="spellEnd"/>
      <w:r w:rsidRPr="00DD767E">
        <w:t xml:space="preserve"> </w:t>
      </w:r>
      <w:proofErr w:type="spellStart"/>
      <w:r w:rsidRPr="00DD767E">
        <w:t>sau</w:t>
      </w:r>
      <w:proofErr w:type="spellEnd"/>
      <w:r w:rsidRPr="00DD767E">
        <w:t xml:space="preserve"> </w:t>
      </w:r>
      <w:proofErr w:type="spellStart"/>
      <w:r w:rsidRPr="00DD767E">
        <w:t>khi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tiến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 xml:space="preserve"> </w:t>
      </w:r>
      <w:proofErr w:type="spellStart"/>
      <w:r w:rsidRPr="00DD767E">
        <w:t>dưới</w:t>
      </w:r>
      <w:proofErr w:type="spellEnd"/>
      <w:r w:rsidRPr="00DD767E">
        <w:t xml:space="preserve"> </w:t>
      </w:r>
      <w:proofErr w:type="spellStart"/>
      <w:r w:rsidRPr="00DD767E">
        <w:t>sự</w:t>
      </w:r>
      <w:proofErr w:type="spellEnd"/>
      <w:r w:rsidRPr="00DD767E">
        <w:t xml:space="preserve"> </w:t>
      </w:r>
      <w:proofErr w:type="spellStart"/>
      <w:r w:rsidRPr="00DD767E">
        <w:t>cho</w:t>
      </w:r>
      <w:proofErr w:type="spellEnd"/>
      <w:r w:rsidRPr="00DD767E">
        <w:t xml:space="preserve"> </w:t>
      </w:r>
      <w:proofErr w:type="spellStart"/>
      <w:r w:rsidRPr="00DD767E">
        <w:t>phép</w:t>
      </w:r>
      <w:proofErr w:type="spellEnd"/>
      <w:r w:rsidRPr="00DD767E">
        <w:t xml:space="preserve"> </w:t>
      </w:r>
      <w:proofErr w:type="spellStart"/>
      <w:r w:rsidRPr="00DD767E">
        <w:t>của</w:t>
      </w:r>
      <w:proofErr w:type="spellEnd"/>
      <w:r w:rsidRPr="00DD767E">
        <w:t xml:space="preserve"> </w:t>
      </w:r>
      <w:proofErr w:type="spellStart"/>
      <w:r w:rsidRPr="00DD767E">
        <w:t>chủ</w:t>
      </w:r>
      <w:proofErr w:type="spellEnd"/>
      <w:r w:rsidRPr="00DD767E">
        <w:t xml:space="preserve"> </w:t>
      </w:r>
      <w:proofErr w:type="spellStart"/>
      <w:r w:rsidRPr="00DD767E">
        <w:t>đầu</w:t>
      </w:r>
      <w:proofErr w:type="spellEnd"/>
      <w:r w:rsidRPr="00DD767E">
        <w:t xml:space="preserve"> </w:t>
      </w:r>
      <w:proofErr w:type="spellStart"/>
      <w:r w:rsidRPr="00DD767E">
        <w:t>tư</w:t>
      </w:r>
      <w:proofErr w:type="spellEnd"/>
      <w:r w:rsidRPr="00DD767E">
        <w:t>.</w:t>
      </w:r>
    </w:p>
    <w:p w14:paraId="515C110F" w14:textId="77777777" w:rsidR="00677CB0" w:rsidRPr="00677CB0" w:rsidRDefault="00677CB0" w:rsidP="00FE4A04">
      <w:pPr>
        <w:pStyle w:val="H0"/>
      </w:pPr>
      <w:r w:rsidRPr="00677CB0">
        <w:t>PHÂN CÔNG TRÁCH NHIỆM:</w:t>
      </w:r>
    </w:p>
    <w:p w14:paraId="54073B33" w14:textId="77777777" w:rsidR="00677CB0" w:rsidRPr="00113E03" w:rsidRDefault="00677CB0" w:rsidP="00FE4A04">
      <w:pPr>
        <w:pStyle w:val="H-"/>
        <w:rPr>
          <w:lang w:val="vi-VN"/>
        </w:rPr>
      </w:pPr>
      <w:proofErr w:type="spellStart"/>
      <w:r w:rsidRPr="00113E03">
        <w:rPr>
          <w:lang w:val="vi-VN"/>
        </w:rPr>
        <w:t>Những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người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chịu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trách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nhiệm</w:t>
      </w:r>
      <w:proofErr w:type="spellEnd"/>
      <w:r w:rsidRPr="00113E03">
        <w:rPr>
          <w:lang w:val="vi-VN"/>
        </w:rPr>
        <w:t xml:space="preserve">: </w:t>
      </w:r>
    </w:p>
    <w:p w14:paraId="3476E9B2" w14:textId="77777777" w:rsidR="00677CB0" w:rsidRDefault="00F90B50" w:rsidP="00677CB0">
      <w:pPr>
        <w:pStyle w:val="Hx"/>
      </w:pPr>
      <w:r>
        <w:t xml:space="preserve"> </w:t>
      </w:r>
      <w:r w:rsidR="00677CB0">
        <w:t xml:space="preserve">Đơn </w:t>
      </w:r>
      <w:proofErr w:type="spellStart"/>
      <w:r w:rsidR="00677CB0">
        <w:t>vị</w:t>
      </w:r>
      <w:proofErr w:type="spellEnd"/>
      <w:r w:rsidR="00677CB0">
        <w:t xml:space="preserve"> thi công </w:t>
      </w:r>
      <w:proofErr w:type="spellStart"/>
      <w:r w:rsidR="00677CB0">
        <w:t>sẽ</w:t>
      </w:r>
      <w:proofErr w:type="spellEnd"/>
      <w:r w:rsidR="00677CB0">
        <w:t xml:space="preserve"> </w:t>
      </w:r>
      <w:proofErr w:type="spellStart"/>
      <w:r w:rsidR="00677CB0">
        <w:t>bố</w:t>
      </w:r>
      <w:proofErr w:type="spellEnd"/>
      <w:r w:rsidR="00677CB0">
        <w:t xml:space="preserve"> </w:t>
      </w:r>
      <w:proofErr w:type="spellStart"/>
      <w:r w:rsidR="00677CB0">
        <w:t>trí</w:t>
      </w:r>
      <w:proofErr w:type="spellEnd"/>
      <w:r w:rsidR="00677CB0">
        <w:t xml:space="preserve"> </w:t>
      </w:r>
      <w:proofErr w:type="spellStart"/>
      <w:r w:rsidR="00677CB0">
        <w:t>đội</w:t>
      </w:r>
      <w:proofErr w:type="spellEnd"/>
      <w:r w:rsidR="00677CB0">
        <w:t xml:space="preserve"> </w:t>
      </w:r>
      <w:proofErr w:type="spellStart"/>
      <w:r w:rsidR="00677CB0">
        <w:t>trưởng</w:t>
      </w:r>
      <w:proofErr w:type="spellEnd"/>
      <w:r w:rsidR="00677CB0">
        <w:t xml:space="preserve">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giám</w:t>
      </w:r>
      <w:proofErr w:type="spellEnd"/>
      <w:r w:rsidR="00677CB0">
        <w:t xml:space="preserve"> </w:t>
      </w:r>
      <w:proofErr w:type="spellStart"/>
      <w:r w:rsidR="00677CB0">
        <w:t>sát</w:t>
      </w:r>
      <w:proofErr w:type="spellEnd"/>
      <w:r w:rsidR="00677CB0">
        <w:t xml:space="preserve"> thi công </w:t>
      </w:r>
      <w:proofErr w:type="spellStart"/>
      <w:r w:rsidR="00677CB0">
        <w:t>nhận</w:t>
      </w:r>
      <w:proofErr w:type="spellEnd"/>
      <w:r w:rsidR="00677CB0">
        <w:t xml:space="preserve"> </w:t>
      </w:r>
      <w:proofErr w:type="spellStart"/>
      <w:r w:rsidR="00677CB0">
        <w:t>được</w:t>
      </w:r>
      <w:proofErr w:type="spellEnd"/>
      <w:r w:rsidR="00677CB0">
        <w:t xml:space="preserve"> </w:t>
      </w:r>
      <w:proofErr w:type="spellStart"/>
      <w:r w:rsidR="00677CB0">
        <w:t>phiếu</w:t>
      </w:r>
      <w:proofErr w:type="spellEnd"/>
      <w:r w:rsidR="00677CB0">
        <w:t xml:space="preserve"> công </w:t>
      </w:r>
      <w:proofErr w:type="spellStart"/>
      <w:r w:rsidR="00677CB0">
        <w:t>tác</w:t>
      </w:r>
      <w:proofErr w:type="spellEnd"/>
      <w:r w:rsidR="00677CB0">
        <w:t xml:space="preserve"> trên </w:t>
      </w:r>
      <w:proofErr w:type="spellStart"/>
      <w:r w:rsidR="00677CB0">
        <w:t>lưới</w:t>
      </w:r>
      <w:proofErr w:type="spellEnd"/>
      <w:r w:rsidR="00677CB0">
        <w:t xml:space="preserve">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đã</w:t>
      </w:r>
      <w:proofErr w:type="spellEnd"/>
      <w:r w:rsidR="00677CB0">
        <w:t xml:space="preserve"> </w:t>
      </w:r>
      <w:proofErr w:type="spellStart"/>
      <w:r w:rsidR="00677CB0">
        <w:t>có</w:t>
      </w:r>
      <w:proofErr w:type="spellEnd"/>
      <w:r w:rsidR="00677CB0">
        <w:t xml:space="preserve"> thông </w:t>
      </w:r>
      <w:proofErr w:type="spellStart"/>
      <w:r w:rsidR="00677CB0">
        <w:t>báo</w:t>
      </w:r>
      <w:proofErr w:type="spellEnd"/>
      <w:r w:rsidR="00677CB0">
        <w:t xml:space="preserve"> </w:t>
      </w:r>
      <w:proofErr w:type="spellStart"/>
      <w:r w:rsidR="00677CB0">
        <w:t>cắt</w:t>
      </w:r>
      <w:proofErr w:type="spellEnd"/>
      <w:r w:rsidR="00677CB0">
        <w:t xml:space="preserve"> </w:t>
      </w:r>
      <w:proofErr w:type="spellStart"/>
      <w:r w:rsidR="00677CB0">
        <w:t>điện</w:t>
      </w:r>
      <w:proofErr w:type="spellEnd"/>
      <w:r w:rsidR="00677CB0">
        <w:t xml:space="preserve"> </w:t>
      </w:r>
      <w:proofErr w:type="spellStart"/>
      <w:r w:rsidR="00677CB0">
        <w:t>mới</w:t>
      </w:r>
      <w:proofErr w:type="spellEnd"/>
      <w:r w:rsidR="00677CB0">
        <w:t xml:space="preserve"> </w:t>
      </w:r>
      <w:proofErr w:type="spellStart"/>
      <w:r w:rsidR="00677CB0">
        <w:t>tiến</w:t>
      </w:r>
      <w:proofErr w:type="spellEnd"/>
      <w:r w:rsidR="00677CB0">
        <w:t xml:space="preserve"> </w:t>
      </w:r>
      <w:proofErr w:type="spellStart"/>
      <w:r w:rsidR="00677CB0">
        <w:t>hành</w:t>
      </w:r>
      <w:proofErr w:type="spellEnd"/>
      <w:r w:rsidR="00677CB0">
        <w:t xml:space="preserve"> </w:t>
      </w:r>
      <w:proofErr w:type="spellStart"/>
      <w:r w:rsidR="00677CB0">
        <w:t>triển</w:t>
      </w:r>
      <w:proofErr w:type="spellEnd"/>
      <w:r w:rsidR="00677CB0">
        <w:t xml:space="preserve"> khai công </w:t>
      </w:r>
      <w:proofErr w:type="spellStart"/>
      <w:r w:rsidR="00677CB0">
        <w:t>việc</w:t>
      </w:r>
      <w:proofErr w:type="spellEnd"/>
      <w:r w:rsidR="00677CB0">
        <w:t xml:space="preserve">, </w:t>
      </w:r>
      <w:proofErr w:type="spellStart"/>
      <w:r w:rsidR="00677CB0">
        <w:t>trước</w:t>
      </w:r>
      <w:proofErr w:type="spellEnd"/>
      <w:r w:rsidR="00677CB0">
        <w:t xml:space="preserve"> khi cho nhân công lên </w:t>
      </w:r>
      <w:proofErr w:type="spellStart"/>
      <w:r w:rsidR="00677CB0">
        <w:t>lưới</w:t>
      </w:r>
      <w:proofErr w:type="spellEnd"/>
      <w:r w:rsidR="00677CB0">
        <w:t xml:space="preserve"> </w:t>
      </w:r>
      <w:proofErr w:type="spellStart"/>
      <w:r w:rsidR="00677CB0">
        <w:t>phải</w:t>
      </w:r>
      <w:proofErr w:type="spellEnd"/>
      <w:r w:rsidR="00677CB0">
        <w:t xml:space="preserve"> </w:t>
      </w:r>
      <w:proofErr w:type="spellStart"/>
      <w:r w:rsidR="00677CB0">
        <w:t>kiểm</w:t>
      </w:r>
      <w:proofErr w:type="spellEnd"/>
      <w:r w:rsidR="00677CB0">
        <w:t xml:space="preserve"> tra </w:t>
      </w:r>
      <w:proofErr w:type="spellStart"/>
      <w:r w:rsidR="00677CB0">
        <w:t>còn</w:t>
      </w:r>
      <w:proofErr w:type="spellEnd"/>
      <w:r w:rsidR="00677CB0">
        <w:t xml:space="preserve"> </w:t>
      </w:r>
      <w:proofErr w:type="spellStart"/>
      <w:r w:rsidR="00677CB0">
        <w:t>điện</w:t>
      </w:r>
      <w:proofErr w:type="spellEnd"/>
      <w:r w:rsidR="00677CB0">
        <w:t xml:space="preserve"> hay không. </w:t>
      </w:r>
      <w:proofErr w:type="spellStart"/>
      <w:r w:rsidR="00677CB0">
        <w:t>Phải</w:t>
      </w:r>
      <w:proofErr w:type="spellEnd"/>
      <w:r w:rsidR="00677CB0">
        <w:t xml:space="preserve"> </w:t>
      </w:r>
      <w:proofErr w:type="spellStart"/>
      <w:r w:rsidR="00677CB0">
        <w:t>tiếp</w:t>
      </w:r>
      <w:proofErr w:type="spellEnd"/>
      <w:r w:rsidR="00677CB0">
        <w:t xml:space="preserve"> </w:t>
      </w:r>
      <w:proofErr w:type="spellStart"/>
      <w:r w:rsidR="00677CB0">
        <w:t>địa</w:t>
      </w:r>
      <w:proofErr w:type="spellEnd"/>
      <w:r w:rsidR="00677CB0">
        <w:t xml:space="preserve"> </w:t>
      </w:r>
      <w:proofErr w:type="spellStart"/>
      <w:r w:rsidR="00677CB0">
        <w:t>lưới</w:t>
      </w:r>
      <w:proofErr w:type="spellEnd"/>
      <w:r w:rsidR="00677CB0">
        <w:t xml:space="preserve"> </w:t>
      </w:r>
      <w:proofErr w:type="spellStart"/>
      <w:r w:rsidR="00677CB0">
        <w:t>trước</w:t>
      </w:r>
      <w:proofErr w:type="spellEnd"/>
      <w:r w:rsidR="00677CB0">
        <w:t xml:space="preserve"> khi </w:t>
      </w:r>
      <w:proofErr w:type="spellStart"/>
      <w:r w:rsidR="00677CB0">
        <w:t>thực</w:t>
      </w:r>
      <w:proofErr w:type="spellEnd"/>
      <w:r w:rsidR="00677CB0">
        <w:t xml:space="preserve"> </w:t>
      </w:r>
      <w:proofErr w:type="spellStart"/>
      <w:r w:rsidR="00677CB0">
        <w:t>hiện</w:t>
      </w:r>
      <w:proofErr w:type="spellEnd"/>
      <w:r w:rsidR="00677CB0">
        <w:t xml:space="preserve"> công </w:t>
      </w:r>
      <w:proofErr w:type="spellStart"/>
      <w:r w:rsidR="00677CB0">
        <w:t>việc</w:t>
      </w:r>
      <w:proofErr w:type="spellEnd"/>
      <w:r w:rsidR="00677CB0">
        <w:t xml:space="preserve"> trên </w:t>
      </w:r>
      <w:proofErr w:type="spellStart"/>
      <w:r w:rsidR="00677CB0">
        <w:t>lưới</w:t>
      </w:r>
      <w:proofErr w:type="spellEnd"/>
      <w:r w:rsidR="00677CB0">
        <w:t xml:space="preserve">. </w:t>
      </w:r>
    </w:p>
    <w:p w14:paraId="50F02728" w14:textId="77777777" w:rsidR="00677CB0" w:rsidRDefault="00F90B50" w:rsidP="00F90B50">
      <w:pPr>
        <w:pStyle w:val="Hx"/>
      </w:pPr>
      <w:r w:rsidRPr="00113E03">
        <w:t xml:space="preserve"> </w:t>
      </w:r>
      <w:proofErr w:type="spellStart"/>
      <w:r w:rsidR="00677CB0">
        <w:t>Trước</w:t>
      </w:r>
      <w:proofErr w:type="spellEnd"/>
      <w:r w:rsidR="00677CB0">
        <w:t xml:space="preserve"> khi </w:t>
      </w:r>
      <w:proofErr w:type="spellStart"/>
      <w:r w:rsidR="00677CB0">
        <w:t>trả</w:t>
      </w:r>
      <w:proofErr w:type="spellEnd"/>
      <w:r w:rsidR="00677CB0">
        <w:t xml:space="preserve"> </w:t>
      </w:r>
      <w:proofErr w:type="spellStart"/>
      <w:r w:rsidR="00677CB0">
        <w:t>lưới</w:t>
      </w:r>
      <w:proofErr w:type="spellEnd"/>
      <w:r w:rsidR="00677CB0">
        <w:t xml:space="preserve">, đơn </w:t>
      </w:r>
      <w:proofErr w:type="spellStart"/>
      <w:r w:rsidR="00677CB0">
        <w:t>vị</w:t>
      </w:r>
      <w:proofErr w:type="spellEnd"/>
      <w:r w:rsidR="00677CB0">
        <w:t xml:space="preserve"> thi công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giám</w:t>
      </w:r>
      <w:proofErr w:type="spellEnd"/>
      <w:r w:rsidR="00677CB0">
        <w:t xml:space="preserve"> </w:t>
      </w:r>
      <w:proofErr w:type="spellStart"/>
      <w:r w:rsidR="00677CB0">
        <w:t>sát</w:t>
      </w:r>
      <w:proofErr w:type="spellEnd"/>
      <w:r w:rsidR="00677CB0">
        <w:t xml:space="preserve"> </w:t>
      </w:r>
      <w:proofErr w:type="spellStart"/>
      <w:r w:rsidR="00677CB0">
        <w:t>phải</w:t>
      </w:r>
      <w:proofErr w:type="spellEnd"/>
      <w:r w:rsidR="00677CB0">
        <w:t xml:space="preserve"> </w:t>
      </w:r>
      <w:proofErr w:type="spellStart"/>
      <w:r w:rsidR="00677CB0">
        <w:t>kiểm</w:t>
      </w:r>
      <w:proofErr w:type="spellEnd"/>
      <w:r w:rsidR="00677CB0">
        <w:t xml:space="preserve"> tra </w:t>
      </w:r>
      <w:proofErr w:type="spellStart"/>
      <w:r w:rsidR="00677CB0">
        <w:t>hết</w:t>
      </w:r>
      <w:proofErr w:type="spellEnd"/>
      <w:r w:rsidR="00677CB0">
        <w:t xml:space="preserve"> </w:t>
      </w:r>
      <w:proofErr w:type="spellStart"/>
      <w:r w:rsidR="00677CB0">
        <w:t>người</w:t>
      </w:r>
      <w:proofErr w:type="spellEnd"/>
      <w:r w:rsidR="00677CB0">
        <w:t xml:space="preserve"> trên </w:t>
      </w:r>
      <w:proofErr w:type="spellStart"/>
      <w:r w:rsidR="00677CB0">
        <w:t>lưới</w:t>
      </w:r>
      <w:proofErr w:type="spellEnd"/>
      <w:r w:rsidR="00677CB0">
        <w:t xml:space="preserve">, </w:t>
      </w:r>
      <w:proofErr w:type="spellStart"/>
      <w:r w:rsidR="00677CB0">
        <w:t>kiểm</w:t>
      </w:r>
      <w:proofErr w:type="spellEnd"/>
      <w:r w:rsidR="00677CB0">
        <w:t xml:space="preserve"> tra pha, </w:t>
      </w:r>
      <w:proofErr w:type="spellStart"/>
      <w:r w:rsidR="00677CB0">
        <w:t>kiểm</w:t>
      </w:r>
      <w:proofErr w:type="spellEnd"/>
      <w:r w:rsidR="00677CB0">
        <w:t xml:space="preserve"> tra dây trung </w:t>
      </w:r>
      <w:proofErr w:type="spellStart"/>
      <w:r w:rsidR="00677CB0">
        <w:t>tính</w:t>
      </w:r>
      <w:proofErr w:type="spellEnd"/>
      <w:r w:rsidR="00677CB0">
        <w:t xml:space="preserve"> </w:t>
      </w:r>
      <w:proofErr w:type="spellStart"/>
      <w:r w:rsidR="00677CB0">
        <w:t>tránh</w:t>
      </w:r>
      <w:proofErr w:type="spellEnd"/>
      <w:r w:rsidR="00677CB0">
        <w:t xml:space="preserve"> </w:t>
      </w:r>
      <w:proofErr w:type="spellStart"/>
      <w:r w:rsidR="00677CB0">
        <w:t>tình</w:t>
      </w:r>
      <w:proofErr w:type="spellEnd"/>
      <w:r w:rsidR="00677CB0">
        <w:t xml:space="preserve"> </w:t>
      </w:r>
      <w:proofErr w:type="spellStart"/>
      <w:r w:rsidR="00677CB0">
        <w:t>trạng</w:t>
      </w:r>
      <w:proofErr w:type="spellEnd"/>
      <w:r w:rsidR="00677CB0">
        <w:t xml:space="preserve"> </w:t>
      </w:r>
      <w:proofErr w:type="spellStart"/>
      <w:r w:rsidR="00677CB0">
        <w:t>đóng</w:t>
      </w:r>
      <w:proofErr w:type="spellEnd"/>
      <w:r w:rsidR="00677CB0">
        <w:t xml:space="preserve"> </w:t>
      </w:r>
      <w:proofErr w:type="spellStart"/>
      <w:r w:rsidR="00677CB0">
        <w:t>lưới</w:t>
      </w:r>
      <w:proofErr w:type="spellEnd"/>
      <w:r w:rsidR="00677CB0">
        <w:t xml:space="preserve"> </w:t>
      </w:r>
      <w:proofErr w:type="spellStart"/>
      <w:r w:rsidR="00677CB0">
        <w:t>mất</w:t>
      </w:r>
      <w:proofErr w:type="spellEnd"/>
      <w:r w:rsidR="00677CB0">
        <w:t xml:space="preserve"> pha, </w:t>
      </w:r>
      <w:proofErr w:type="spellStart"/>
      <w:r w:rsidR="00677CB0">
        <w:t>mất</w:t>
      </w:r>
      <w:proofErr w:type="spellEnd"/>
      <w:r w:rsidR="00677CB0">
        <w:t xml:space="preserve"> dây </w:t>
      </w:r>
      <w:proofErr w:type="spellStart"/>
      <w:r w:rsidR="00677CB0">
        <w:t>nguội</w:t>
      </w:r>
      <w:proofErr w:type="spellEnd"/>
      <w:r w:rsidR="00677CB0">
        <w:t xml:space="preserve"> </w:t>
      </w:r>
      <w:proofErr w:type="spellStart"/>
      <w:r w:rsidR="00677CB0">
        <w:t>làm</w:t>
      </w:r>
      <w:proofErr w:type="spellEnd"/>
      <w:r w:rsidR="00677CB0">
        <w:t xml:space="preserve"> hư </w:t>
      </w:r>
      <w:proofErr w:type="spellStart"/>
      <w:r w:rsidR="00677CB0">
        <w:t>hỏng</w:t>
      </w:r>
      <w:proofErr w:type="spellEnd"/>
      <w:r w:rsidR="00677CB0">
        <w:t xml:space="preserve"> </w:t>
      </w:r>
      <w:proofErr w:type="spellStart"/>
      <w:r w:rsidR="00677CB0">
        <w:t>thiết</w:t>
      </w:r>
      <w:proofErr w:type="spellEnd"/>
      <w:r w:rsidR="00677CB0">
        <w:t xml:space="preserve"> </w:t>
      </w:r>
      <w:proofErr w:type="spellStart"/>
      <w:r w:rsidR="00677CB0">
        <w:t>bị</w:t>
      </w:r>
      <w:proofErr w:type="spellEnd"/>
      <w:r w:rsidR="00677CB0">
        <w:t xml:space="preserve"> sau khi </w:t>
      </w:r>
      <w:proofErr w:type="spellStart"/>
      <w:r w:rsidR="00677CB0">
        <w:t>tái</w:t>
      </w:r>
      <w:proofErr w:type="spellEnd"/>
      <w:r w:rsidR="00677CB0">
        <w:t xml:space="preserve"> </w:t>
      </w:r>
      <w:proofErr w:type="spellStart"/>
      <w:r w:rsidR="00677CB0">
        <w:t>lập</w:t>
      </w:r>
      <w:proofErr w:type="spellEnd"/>
      <w:r w:rsidR="00677CB0">
        <w:t xml:space="preserve"> </w:t>
      </w:r>
      <w:proofErr w:type="spellStart"/>
      <w:r w:rsidR="00677CB0">
        <w:t>điện</w:t>
      </w:r>
      <w:proofErr w:type="spellEnd"/>
      <w:r w:rsidR="00677CB0">
        <w:t xml:space="preserve"> </w:t>
      </w:r>
      <w:proofErr w:type="spellStart"/>
      <w:r w:rsidR="00677CB0">
        <w:t>của</w:t>
      </w:r>
      <w:proofErr w:type="spellEnd"/>
      <w:r w:rsidR="00677CB0">
        <w:t xml:space="preserve"> </w:t>
      </w:r>
      <w:proofErr w:type="spellStart"/>
      <w:r w:rsidR="00677CB0">
        <w:t>khách</w:t>
      </w:r>
      <w:proofErr w:type="spellEnd"/>
      <w:r w:rsidR="00677CB0">
        <w:t xml:space="preserve"> </w:t>
      </w:r>
      <w:proofErr w:type="spellStart"/>
      <w:r w:rsidR="00677CB0">
        <w:t>hàng</w:t>
      </w:r>
      <w:proofErr w:type="spellEnd"/>
      <w:r w:rsidR="00677CB0">
        <w:t xml:space="preserve"> </w:t>
      </w:r>
      <w:proofErr w:type="spellStart"/>
      <w:r w:rsidR="00677CB0">
        <w:t>sử</w:t>
      </w:r>
      <w:proofErr w:type="spellEnd"/>
      <w:r w:rsidR="00677CB0">
        <w:t xml:space="preserve"> </w:t>
      </w:r>
      <w:proofErr w:type="spellStart"/>
      <w:r w:rsidR="00677CB0">
        <w:t>dụng</w:t>
      </w:r>
      <w:proofErr w:type="spellEnd"/>
      <w:r w:rsidR="00677CB0">
        <w:t xml:space="preserve"> </w:t>
      </w:r>
      <w:proofErr w:type="spellStart"/>
      <w:r w:rsidR="00677CB0">
        <w:t>điện</w:t>
      </w:r>
      <w:proofErr w:type="spellEnd"/>
      <w:r w:rsidR="00677CB0">
        <w:t xml:space="preserve">. </w:t>
      </w:r>
    </w:p>
    <w:p w14:paraId="281B0D0A" w14:textId="77777777" w:rsidR="00677CB0" w:rsidRDefault="00F90B50" w:rsidP="00F90B50">
      <w:pPr>
        <w:pStyle w:val="Hx"/>
      </w:pPr>
      <w:r w:rsidRPr="00113E03">
        <w:t xml:space="preserve"> </w:t>
      </w:r>
      <w:r w:rsidR="00677CB0">
        <w:t xml:space="preserve">Đơn </w:t>
      </w:r>
      <w:proofErr w:type="spellStart"/>
      <w:r w:rsidR="00677CB0">
        <w:t>vị</w:t>
      </w:r>
      <w:proofErr w:type="spellEnd"/>
      <w:r w:rsidR="00677CB0">
        <w:t xml:space="preserve"> thi công </w:t>
      </w:r>
      <w:proofErr w:type="spellStart"/>
      <w:r w:rsidR="00677CB0">
        <w:t>chịu</w:t>
      </w:r>
      <w:proofErr w:type="spellEnd"/>
      <w:r w:rsidR="00677CB0">
        <w:t xml:space="preserve"> </w:t>
      </w:r>
      <w:proofErr w:type="spellStart"/>
      <w:r w:rsidR="00677CB0">
        <w:t>trách</w:t>
      </w:r>
      <w:proofErr w:type="spellEnd"/>
      <w:r w:rsidR="00677CB0">
        <w:t xml:space="preserve"> </w:t>
      </w:r>
      <w:proofErr w:type="spellStart"/>
      <w:r w:rsidR="00677CB0">
        <w:t>nhiệm</w:t>
      </w:r>
      <w:proofErr w:type="spellEnd"/>
      <w:r w:rsidR="00677CB0">
        <w:t xml:space="preserve"> </w:t>
      </w:r>
      <w:proofErr w:type="spellStart"/>
      <w:r w:rsidR="00677CB0">
        <w:t>tổ</w:t>
      </w:r>
      <w:proofErr w:type="spellEnd"/>
      <w:r w:rsidR="00677CB0">
        <w:t xml:space="preserve"> </w:t>
      </w:r>
      <w:proofErr w:type="spellStart"/>
      <w:r w:rsidR="00677CB0">
        <w:t>chức</w:t>
      </w:r>
      <w:proofErr w:type="spellEnd"/>
      <w:r w:rsidR="00677CB0">
        <w:t xml:space="preserve"> thi công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giám</w:t>
      </w:r>
      <w:proofErr w:type="spellEnd"/>
      <w:r w:rsidR="00677CB0">
        <w:t xml:space="preserve"> </w:t>
      </w:r>
      <w:proofErr w:type="spellStart"/>
      <w:r w:rsidR="00677CB0">
        <w:t>sát</w:t>
      </w:r>
      <w:proofErr w:type="spellEnd"/>
      <w:r w:rsidR="00677CB0">
        <w:t xml:space="preserve"> </w:t>
      </w:r>
      <w:proofErr w:type="spellStart"/>
      <w:r w:rsidR="00677CB0">
        <w:t>để</w:t>
      </w:r>
      <w:proofErr w:type="spellEnd"/>
      <w:r w:rsidR="00677CB0">
        <w:t xml:space="preserve"> </w:t>
      </w:r>
      <w:proofErr w:type="spellStart"/>
      <w:r w:rsidR="00677CB0">
        <w:t>đảm</w:t>
      </w:r>
      <w:proofErr w:type="spellEnd"/>
      <w:r w:rsidR="00677CB0">
        <w:t xml:space="preserve"> </w:t>
      </w:r>
      <w:proofErr w:type="spellStart"/>
      <w:r w:rsidR="00677CB0">
        <w:t>bảo</w:t>
      </w:r>
      <w:proofErr w:type="spellEnd"/>
      <w:r w:rsidR="00677CB0">
        <w:t xml:space="preserve"> an </w:t>
      </w:r>
      <w:proofErr w:type="spellStart"/>
      <w:r w:rsidR="00677CB0">
        <w:t>toàn</w:t>
      </w:r>
      <w:proofErr w:type="spellEnd"/>
      <w:r w:rsidR="00677CB0">
        <w:t xml:space="preserve"> cho </w:t>
      </w:r>
      <w:proofErr w:type="spellStart"/>
      <w:r w:rsidR="00677CB0">
        <w:t>người</w:t>
      </w:r>
      <w:proofErr w:type="spellEnd"/>
      <w:r w:rsidR="00677CB0">
        <w:t xml:space="preserve">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thiết</w:t>
      </w:r>
      <w:proofErr w:type="spellEnd"/>
      <w:r w:rsidR="00677CB0">
        <w:t xml:space="preserve"> </w:t>
      </w:r>
      <w:proofErr w:type="spellStart"/>
      <w:r w:rsidR="00677CB0">
        <w:t>bị</w:t>
      </w:r>
      <w:proofErr w:type="spellEnd"/>
      <w:r w:rsidR="00677CB0">
        <w:t>.</w:t>
      </w:r>
    </w:p>
    <w:p w14:paraId="30CFF480" w14:textId="77777777" w:rsidR="00677CB0" w:rsidRDefault="00F90B50" w:rsidP="00F90B50">
      <w:pPr>
        <w:pStyle w:val="Hx"/>
      </w:pPr>
      <w:r w:rsidRPr="00113E03">
        <w:t xml:space="preserve"> </w:t>
      </w:r>
      <w:r w:rsidR="00677CB0">
        <w:t xml:space="preserve">Đơn </w:t>
      </w:r>
      <w:proofErr w:type="spellStart"/>
      <w:r w:rsidR="00677CB0">
        <w:t>vị</w:t>
      </w:r>
      <w:proofErr w:type="spellEnd"/>
      <w:r w:rsidR="00677CB0">
        <w:t xml:space="preserve"> </w:t>
      </w:r>
      <w:proofErr w:type="spellStart"/>
      <w:r w:rsidR="00677CB0">
        <w:t>giám</w:t>
      </w:r>
      <w:proofErr w:type="spellEnd"/>
      <w:r w:rsidR="00677CB0">
        <w:t xml:space="preserve"> </w:t>
      </w:r>
      <w:proofErr w:type="spellStart"/>
      <w:r w:rsidR="00677CB0">
        <w:t>sát</w:t>
      </w:r>
      <w:proofErr w:type="spellEnd"/>
      <w:r w:rsidR="00677CB0">
        <w:t xml:space="preserve"> thi công </w:t>
      </w:r>
      <w:proofErr w:type="spellStart"/>
      <w:r w:rsidR="00677CB0">
        <w:t>chịu</w:t>
      </w:r>
      <w:proofErr w:type="spellEnd"/>
      <w:r w:rsidR="00677CB0">
        <w:t xml:space="preserve"> </w:t>
      </w:r>
      <w:proofErr w:type="spellStart"/>
      <w:r w:rsidR="00677CB0">
        <w:t>trách</w:t>
      </w:r>
      <w:proofErr w:type="spellEnd"/>
      <w:r w:rsidR="00677CB0">
        <w:t xml:space="preserve"> </w:t>
      </w:r>
      <w:proofErr w:type="spellStart"/>
      <w:r w:rsidR="00677CB0">
        <w:t>nhiệm</w:t>
      </w:r>
      <w:proofErr w:type="spellEnd"/>
      <w:r w:rsidR="00677CB0">
        <w:t xml:space="preserve"> </w:t>
      </w:r>
      <w:proofErr w:type="spellStart"/>
      <w:r w:rsidR="00677CB0">
        <w:t>về</w:t>
      </w:r>
      <w:proofErr w:type="spellEnd"/>
      <w:r w:rsidR="00677CB0">
        <w:t xml:space="preserve"> </w:t>
      </w:r>
      <w:proofErr w:type="spellStart"/>
      <w:r w:rsidR="00677CB0">
        <w:t>mặt</w:t>
      </w:r>
      <w:proofErr w:type="spellEnd"/>
      <w:r w:rsidR="00677CB0">
        <w:t xml:space="preserve"> </w:t>
      </w:r>
      <w:proofErr w:type="spellStart"/>
      <w:r w:rsidR="00677CB0">
        <w:t>mặt</w:t>
      </w:r>
      <w:proofErr w:type="spellEnd"/>
      <w:r w:rsidR="00677CB0">
        <w:t xml:space="preserve"> </w:t>
      </w:r>
      <w:proofErr w:type="spellStart"/>
      <w:r w:rsidR="00677CB0">
        <w:t>kỹ</w:t>
      </w:r>
      <w:proofErr w:type="spellEnd"/>
      <w:r w:rsidR="00677CB0">
        <w:t xml:space="preserve"> </w:t>
      </w:r>
      <w:proofErr w:type="spellStart"/>
      <w:r w:rsidR="00677CB0">
        <w:t>thuật</w:t>
      </w:r>
      <w:proofErr w:type="spellEnd"/>
      <w:r w:rsidR="00677CB0">
        <w:t>.</w:t>
      </w:r>
    </w:p>
    <w:p w14:paraId="34E3B15C" w14:textId="77777777" w:rsidR="00677CB0" w:rsidRDefault="00F90B50" w:rsidP="00F90B50">
      <w:pPr>
        <w:pStyle w:val="Hx"/>
      </w:pPr>
      <w:r w:rsidRPr="00113E03">
        <w:t xml:space="preserve"> </w:t>
      </w:r>
      <w:proofErr w:type="spellStart"/>
      <w:r w:rsidR="00677CB0">
        <w:t>Chỉ</w:t>
      </w:r>
      <w:proofErr w:type="spellEnd"/>
      <w:r w:rsidR="00677CB0">
        <w:t xml:space="preserve"> </w:t>
      </w:r>
      <w:proofErr w:type="spellStart"/>
      <w:r w:rsidR="00677CB0">
        <w:t>làm</w:t>
      </w:r>
      <w:proofErr w:type="spellEnd"/>
      <w:r w:rsidR="00677CB0">
        <w:t xml:space="preserve"> </w:t>
      </w:r>
      <w:proofErr w:type="spellStart"/>
      <w:r w:rsidR="00677CB0">
        <w:t>việc</w:t>
      </w:r>
      <w:proofErr w:type="spellEnd"/>
      <w:r w:rsidR="00677CB0">
        <w:t xml:space="preserve"> trong khu </w:t>
      </w:r>
      <w:proofErr w:type="spellStart"/>
      <w:r w:rsidR="00677CB0">
        <w:t>vực</w:t>
      </w:r>
      <w:proofErr w:type="spellEnd"/>
      <w:r w:rsidR="00677CB0">
        <w:t xml:space="preserve"> công </w:t>
      </w:r>
      <w:proofErr w:type="spellStart"/>
      <w:r w:rsidR="00677CB0">
        <w:t>tác</w:t>
      </w:r>
      <w:proofErr w:type="spellEnd"/>
      <w:r w:rsidR="00677CB0">
        <w:t xml:space="preserve"> </w:t>
      </w:r>
      <w:proofErr w:type="spellStart"/>
      <w:r w:rsidR="00677CB0">
        <w:t>mà</w:t>
      </w:r>
      <w:proofErr w:type="spellEnd"/>
      <w:r w:rsidR="00677CB0">
        <w:t xml:space="preserve"> ca </w:t>
      </w:r>
      <w:proofErr w:type="spellStart"/>
      <w:r w:rsidR="00677CB0">
        <w:t>trực</w:t>
      </w:r>
      <w:proofErr w:type="spellEnd"/>
      <w:r w:rsidR="00677CB0">
        <w:t xml:space="preserve"> QLVH </w:t>
      </w:r>
      <w:proofErr w:type="spellStart"/>
      <w:r w:rsidR="00677CB0">
        <w:t>bàn</w:t>
      </w:r>
      <w:proofErr w:type="spellEnd"/>
      <w:r w:rsidR="00677CB0">
        <w:t xml:space="preserve"> giao.</w:t>
      </w:r>
    </w:p>
    <w:p w14:paraId="1E17EE9D" w14:textId="77777777" w:rsidR="00677CB0" w:rsidRDefault="00F90B50" w:rsidP="00F90B50">
      <w:pPr>
        <w:pStyle w:val="Hx"/>
      </w:pPr>
      <w:r w:rsidRPr="00113E03">
        <w:t xml:space="preserve"> </w:t>
      </w:r>
      <w:r w:rsidR="00677CB0">
        <w:t xml:space="preserve">Đơn </w:t>
      </w:r>
      <w:proofErr w:type="spellStart"/>
      <w:r w:rsidR="00677CB0">
        <w:t>vị</w:t>
      </w:r>
      <w:proofErr w:type="spellEnd"/>
      <w:r w:rsidR="00677CB0">
        <w:t xml:space="preserve"> thi công </w:t>
      </w:r>
      <w:proofErr w:type="spellStart"/>
      <w:r w:rsidR="00677CB0">
        <w:t>chịu</w:t>
      </w:r>
      <w:proofErr w:type="spellEnd"/>
      <w:r w:rsidR="00677CB0">
        <w:t xml:space="preserve"> </w:t>
      </w:r>
      <w:proofErr w:type="spellStart"/>
      <w:r w:rsidR="00677CB0">
        <w:t>trách</w:t>
      </w:r>
      <w:proofErr w:type="spellEnd"/>
      <w:r w:rsidR="00677CB0">
        <w:t xml:space="preserve"> </w:t>
      </w:r>
      <w:proofErr w:type="spellStart"/>
      <w:r w:rsidR="00677CB0">
        <w:t>nhiệm</w:t>
      </w:r>
      <w:proofErr w:type="spellEnd"/>
      <w:r w:rsidR="00677CB0">
        <w:t xml:space="preserve"> an </w:t>
      </w:r>
      <w:proofErr w:type="spellStart"/>
      <w:r w:rsidR="00677CB0">
        <w:t>toàn</w:t>
      </w:r>
      <w:proofErr w:type="spellEnd"/>
      <w:r w:rsidR="00677CB0">
        <w:t xml:space="preserve"> trong </w:t>
      </w:r>
      <w:proofErr w:type="spellStart"/>
      <w:r w:rsidR="00677CB0">
        <w:t>toàn</w:t>
      </w:r>
      <w:proofErr w:type="spellEnd"/>
      <w:r w:rsidR="00677CB0">
        <w:t xml:space="preserve"> </w:t>
      </w:r>
      <w:proofErr w:type="spellStart"/>
      <w:r w:rsidR="00677CB0">
        <w:t>bộ</w:t>
      </w:r>
      <w:proofErr w:type="spellEnd"/>
      <w:r w:rsidR="00677CB0">
        <w:t xml:space="preserve"> </w:t>
      </w:r>
      <w:proofErr w:type="spellStart"/>
      <w:r w:rsidR="00677CB0">
        <w:t>thời</w:t>
      </w:r>
      <w:proofErr w:type="spellEnd"/>
      <w:r w:rsidR="00677CB0">
        <w:t xml:space="preserve"> gian thi công, an </w:t>
      </w:r>
      <w:proofErr w:type="spellStart"/>
      <w:r w:rsidR="00677CB0">
        <w:t>toàn</w:t>
      </w:r>
      <w:proofErr w:type="spellEnd"/>
      <w:r w:rsidR="00677CB0">
        <w:t xml:space="preserve"> giao thông trong </w:t>
      </w:r>
      <w:proofErr w:type="spellStart"/>
      <w:r w:rsidR="00677CB0">
        <w:t>quá</w:t>
      </w:r>
      <w:proofErr w:type="spellEnd"/>
      <w:r w:rsidR="00677CB0">
        <w:t xml:space="preserve"> </w:t>
      </w:r>
      <w:proofErr w:type="spellStart"/>
      <w:r w:rsidR="00677CB0">
        <w:t>trình</w:t>
      </w:r>
      <w:proofErr w:type="spellEnd"/>
      <w:r w:rsidR="00677CB0">
        <w:t xml:space="preserve"> thi công (</w:t>
      </w:r>
      <w:proofErr w:type="spellStart"/>
      <w:r w:rsidR="00677CB0">
        <w:t>đặt</w:t>
      </w:r>
      <w:proofErr w:type="spellEnd"/>
      <w:r w:rsidR="00677CB0">
        <w:t xml:space="preserve"> </w:t>
      </w:r>
      <w:proofErr w:type="spellStart"/>
      <w:r w:rsidR="00677CB0">
        <w:t>biển</w:t>
      </w:r>
      <w:proofErr w:type="spellEnd"/>
      <w:r w:rsidR="00677CB0">
        <w:t xml:space="preserve"> </w:t>
      </w:r>
      <w:proofErr w:type="spellStart"/>
      <w:r w:rsidR="00677CB0">
        <w:t>báo</w:t>
      </w:r>
      <w:proofErr w:type="spellEnd"/>
      <w:r w:rsidR="00677CB0">
        <w:t xml:space="preserve"> an </w:t>
      </w:r>
      <w:proofErr w:type="spellStart"/>
      <w:r w:rsidR="00677CB0">
        <w:t>toàn</w:t>
      </w:r>
      <w:proofErr w:type="spellEnd"/>
      <w:r w:rsidR="00677CB0">
        <w:t xml:space="preserve">, </w:t>
      </w:r>
      <w:proofErr w:type="spellStart"/>
      <w:r w:rsidR="00677CB0">
        <w:t>biển</w:t>
      </w:r>
      <w:proofErr w:type="spellEnd"/>
      <w:r w:rsidR="00677CB0">
        <w:t xml:space="preserve"> </w:t>
      </w:r>
      <w:proofErr w:type="spellStart"/>
      <w:r w:rsidR="00677CB0">
        <w:t>cảnh</w:t>
      </w:r>
      <w:proofErr w:type="spellEnd"/>
      <w:r w:rsidR="00677CB0">
        <w:t xml:space="preserve"> </w:t>
      </w:r>
      <w:proofErr w:type="spellStart"/>
      <w:r w:rsidR="00677CB0">
        <w:t>báo</w:t>
      </w:r>
      <w:proofErr w:type="spellEnd"/>
      <w:r w:rsidR="00677CB0">
        <w:t xml:space="preserve"> “</w:t>
      </w:r>
      <w:proofErr w:type="spellStart"/>
      <w:r w:rsidR="00677CB0">
        <w:t>Đã</w:t>
      </w:r>
      <w:proofErr w:type="spellEnd"/>
      <w:r w:rsidR="00677CB0">
        <w:t xml:space="preserve"> </w:t>
      </w:r>
      <w:proofErr w:type="spellStart"/>
      <w:r w:rsidR="00677CB0">
        <w:t>nối</w:t>
      </w:r>
      <w:proofErr w:type="spellEnd"/>
      <w:r w:rsidR="00677CB0">
        <w:t xml:space="preserve"> </w:t>
      </w:r>
      <w:proofErr w:type="spellStart"/>
      <w:r w:rsidR="00677CB0">
        <w:t>đất</w:t>
      </w:r>
      <w:proofErr w:type="spellEnd"/>
      <w:r w:rsidR="00677CB0">
        <w:t xml:space="preserve">”, </w:t>
      </w:r>
      <w:proofErr w:type="spellStart"/>
      <w:r w:rsidR="00677CB0">
        <w:t>biển</w:t>
      </w:r>
      <w:proofErr w:type="spellEnd"/>
      <w:r w:rsidR="00677CB0">
        <w:t xml:space="preserve"> </w:t>
      </w:r>
      <w:proofErr w:type="spellStart"/>
      <w:r w:rsidR="00677CB0">
        <w:t>báo</w:t>
      </w:r>
      <w:proofErr w:type="spellEnd"/>
      <w:r w:rsidR="00677CB0">
        <w:t xml:space="preserve"> “Công </w:t>
      </w:r>
      <w:proofErr w:type="spellStart"/>
      <w:r w:rsidR="00677CB0">
        <w:t>trường</w:t>
      </w:r>
      <w:proofErr w:type="spellEnd"/>
      <w:r w:rsidR="00677CB0">
        <w:t xml:space="preserve"> đang thi công” </w:t>
      </w:r>
      <w:proofErr w:type="spellStart"/>
      <w:r w:rsidR="00677CB0">
        <w:t>tại</w:t>
      </w:r>
      <w:proofErr w:type="spellEnd"/>
      <w:r w:rsidR="00677CB0">
        <w:t xml:space="preserve"> 2 </w:t>
      </w:r>
      <w:proofErr w:type="spellStart"/>
      <w:r w:rsidR="00677CB0">
        <w:t>đầu</w:t>
      </w:r>
      <w:proofErr w:type="spellEnd"/>
      <w:r w:rsidR="00677CB0">
        <w:t xml:space="preserve"> </w:t>
      </w:r>
      <w:proofErr w:type="spellStart"/>
      <w:r w:rsidR="00677CB0">
        <w:t>vị</w:t>
      </w:r>
      <w:proofErr w:type="spellEnd"/>
      <w:r w:rsidR="00677CB0">
        <w:t xml:space="preserve"> </w:t>
      </w:r>
      <w:proofErr w:type="spellStart"/>
      <w:r w:rsidR="00677CB0">
        <w:t>trí</w:t>
      </w:r>
      <w:proofErr w:type="spellEnd"/>
      <w:r w:rsidR="00677CB0">
        <w:t xml:space="preserve"> đang thi công </w:t>
      </w:r>
      <w:proofErr w:type="spellStart"/>
      <w:r w:rsidR="00677CB0">
        <w:t>và</w:t>
      </w:r>
      <w:proofErr w:type="spellEnd"/>
      <w:r w:rsidR="00677CB0">
        <w:t xml:space="preserve"> </w:t>
      </w:r>
      <w:proofErr w:type="spellStart"/>
      <w:r w:rsidR="00677CB0">
        <w:t>một</w:t>
      </w:r>
      <w:proofErr w:type="spellEnd"/>
      <w:r w:rsidR="00677CB0">
        <w:t xml:space="preserve"> </w:t>
      </w:r>
      <w:proofErr w:type="spellStart"/>
      <w:r w:rsidR="00677CB0">
        <w:t>biển</w:t>
      </w:r>
      <w:proofErr w:type="spellEnd"/>
      <w:r w:rsidR="00677CB0">
        <w:t xml:space="preserve"> </w:t>
      </w:r>
      <w:proofErr w:type="spellStart"/>
      <w:r w:rsidR="00677CB0">
        <w:t>báo</w:t>
      </w:r>
      <w:proofErr w:type="spellEnd"/>
      <w:r w:rsidR="00677CB0">
        <w:t xml:space="preserve"> “</w:t>
      </w:r>
      <w:proofErr w:type="spellStart"/>
      <w:r w:rsidR="00677CB0">
        <w:t>Phía</w:t>
      </w:r>
      <w:proofErr w:type="spellEnd"/>
      <w:r w:rsidR="00677CB0">
        <w:t xml:space="preserve"> </w:t>
      </w:r>
      <w:proofErr w:type="spellStart"/>
      <w:r w:rsidR="00677CB0">
        <w:t>trước</w:t>
      </w:r>
      <w:proofErr w:type="spellEnd"/>
      <w:r w:rsidR="00677CB0">
        <w:t xml:space="preserve"> 100m công </w:t>
      </w:r>
      <w:proofErr w:type="spellStart"/>
      <w:r w:rsidR="00677CB0">
        <w:t>trường</w:t>
      </w:r>
      <w:proofErr w:type="spellEnd"/>
      <w:r w:rsidR="00677CB0">
        <w:t xml:space="preserve"> đang thi công” </w:t>
      </w:r>
      <w:proofErr w:type="spellStart"/>
      <w:r w:rsidR="00677CB0">
        <w:t>cách</w:t>
      </w:r>
      <w:proofErr w:type="spellEnd"/>
      <w:r w:rsidR="00677CB0">
        <w:t xml:space="preserve"> </w:t>
      </w:r>
      <w:proofErr w:type="spellStart"/>
      <w:r w:rsidR="00677CB0">
        <w:t>cự</w:t>
      </w:r>
      <w:proofErr w:type="spellEnd"/>
      <w:r w:rsidR="00677CB0">
        <w:t xml:space="preserve"> ly hai </w:t>
      </w:r>
      <w:proofErr w:type="spellStart"/>
      <w:r w:rsidR="00677CB0">
        <w:t>đầu</w:t>
      </w:r>
      <w:proofErr w:type="spellEnd"/>
      <w:r w:rsidR="00677CB0">
        <w:t xml:space="preserve"> công </w:t>
      </w:r>
      <w:proofErr w:type="spellStart"/>
      <w:r w:rsidR="00677CB0">
        <w:t>trình</w:t>
      </w:r>
      <w:proofErr w:type="spellEnd"/>
      <w:r w:rsidR="00677CB0">
        <w:t xml:space="preserve"> 200m </w:t>
      </w:r>
      <w:proofErr w:type="spellStart"/>
      <w:r w:rsidR="00677CB0">
        <w:t>để</w:t>
      </w:r>
      <w:proofErr w:type="spellEnd"/>
      <w:r w:rsidR="00677CB0">
        <w:t xml:space="preserve"> </w:t>
      </w:r>
      <w:proofErr w:type="spellStart"/>
      <w:r w:rsidR="00677CB0">
        <w:t>hạn</w:t>
      </w:r>
      <w:proofErr w:type="spellEnd"/>
      <w:r w:rsidR="00677CB0">
        <w:t xml:space="preserve"> </w:t>
      </w:r>
      <w:proofErr w:type="spellStart"/>
      <w:r w:rsidR="00677CB0">
        <w:t>chế</w:t>
      </w:r>
      <w:proofErr w:type="spellEnd"/>
      <w:r w:rsidR="00677CB0">
        <w:t xml:space="preserve"> </w:t>
      </w:r>
      <w:proofErr w:type="spellStart"/>
      <w:r w:rsidR="00677CB0">
        <w:t>tốc</w:t>
      </w:r>
      <w:proofErr w:type="spellEnd"/>
      <w:r w:rsidR="00677CB0">
        <w:t xml:space="preserve"> </w:t>
      </w:r>
      <w:proofErr w:type="spellStart"/>
      <w:r w:rsidR="00677CB0">
        <w:t>độ</w:t>
      </w:r>
      <w:proofErr w:type="spellEnd"/>
      <w:r w:rsidR="00677CB0">
        <w:t xml:space="preserve"> </w:t>
      </w:r>
      <w:proofErr w:type="spellStart"/>
      <w:r w:rsidR="00677CB0">
        <w:t>tối</w:t>
      </w:r>
      <w:proofErr w:type="spellEnd"/>
      <w:r w:rsidR="00677CB0">
        <w:t xml:space="preserve"> đa </w:t>
      </w:r>
      <w:proofErr w:type="spellStart"/>
      <w:r w:rsidR="00677CB0">
        <w:t>của</w:t>
      </w:r>
      <w:proofErr w:type="spellEnd"/>
      <w:r w:rsidR="00677CB0">
        <w:t xml:space="preserve"> </w:t>
      </w:r>
      <w:proofErr w:type="spellStart"/>
      <w:r w:rsidR="00677CB0">
        <w:t>các</w:t>
      </w:r>
      <w:proofErr w:type="spellEnd"/>
      <w:r w:rsidR="00677CB0">
        <w:t xml:space="preserve"> phương </w:t>
      </w:r>
      <w:proofErr w:type="spellStart"/>
      <w:r w:rsidR="00677CB0">
        <w:t>tiện</w:t>
      </w:r>
      <w:proofErr w:type="spellEnd"/>
      <w:r w:rsidR="00677CB0">
        <w:t xml:space="preserve"> </w:t>
      </w:r>
      <w:proofErr w:type="spellStart"/>
      <w:r w:rsidR="00677CB0">
        <w:t>vận</w:t>
      </w:r>
      <w:proofErr w:type="spellEnd"/>
      <w:r w:rsidR="00677CB0">
        <w:t xml:space="preserve"> </w:t>
      </w:r>
      <w:proofErr w:type="spellStart"/>
      <w:r w:rsidR="00677CB0">
        <w:t>chuyển</w:t>
      </w:r>
      <w:proofErr w:type="spellEnd"/>
      <w:r w:rsidR="00677CB0">
        <w:t>.</w:t>
      </w:r>
    </w:p>
    <w:p w14:paraId="1729CEDC" w14:textId="77777777" w:rsidR="00677CB0" w:rsidRDefault="00F90B50" w:rsidP="00F90B50">
      <w:pPr>
        <w:pStyle w:val="Hx"/>
      </w:pPr>
      <w:r w:rsidRPr="00113E03">
        <w:t xml:space="preserve"> </w:t>
      </w:r>
      <w:proofErr w:type="spellStart"/>
      <w:r w:rsidR="00677CB0" w:rsidRPr="00F90B50">
        <w:t>Thống</w:t>
      </w:r>
      <w:proofErr w:type="spellEnd"/>
      <w:r w:rsidR="00677CB0" w:rsidRPr="00F90B50">
        <w:t xml:space="preserve"> </w:t>
      </w:r>
      <w:proofErr w:type="spellStart"/>
      <w:r w:rsidR="00677CB0" w:rsidRPr="00F90B50">
        <w:t>nhất</w:t>
      </w:r>
      <w:proofErr w:type="spellEnd"/>
      <w:r w:rsidR="00677CB0" w:rsidRPr="00F90B50">
        <w:t xml:space="preserve"> </w:t>
      </w:r>
      <w:proofErr w:type="spellStart"/>
      <w:r w:rsidR="00677CB0" w:rsidRPr="00F90B50">
        <w:t>mệnh</w:t>
      </w:r>
      <w:proofErr w:type="spellEnd"/>
      <w:r w:rsidR="00677CB0" w:rsidRPr="00F90B50">
        <w:t xml:space="preserve"> </w:t>
      </w:r>
      <w:proofErr w:type="spellStart"/>
      <w:r w:rsidR="00677CB0" w:rsidRPr="00F90B50">
        <w:t>lệnh</w:t>
      </w:r>
      <w:proofErr w:type="spellEnd"/>
      <w:r w:rsidR="00677CB0" w:rsidRPr="00F90B50">
        <w:t xml:space="preserve"> khi công </w:t>
      </w:r>
      <w:proofErr w:type="spellStart"/>
      <w:r w:rsidR="00677CB0" w:rsidRPr="00F90B50">
        <w:t>tác</w:t>
      </w:r>
      <w:proofErr w:type="spellEnd"/>
      <w:r w:rsidR="00677CB0" w:rsidRPr="00F90B50">
        <w:t xml:space="preserve">, không cho </w:t>
      </w:r>
      <w:proofErr w:type="spellStart"/>
      <w:r w:rsidR="00677CB0" w:rsidRPr="00F90B50">
        <w:t>người</w:t>
      </w:r>
      <w:proofErr w:type="spellEnd"/>
      <w:r w:rsidR="00677CB0" w:rsidRPr="00F90B50">
        <w:t xml:space="preserve"> </w:t>
      </w:r>
      <w:proofErr w:type="spellStart"/>
      <w:r w:rsidR="00677CB0" w:rsidRPr="00F90B50">
        <w:t>lạ</w:t>
      </w:r>
      <w:proofErr w:type="spellEnd"/>
      <w:r w:rsidR="00677CB0" w:rsidRPr="00F90B50">
        <w:t xml:space="preserve"> </w:t>
      </w:r>
      <w:proofErr w:type="spellStart"/>
      <w:r w:rsidR="00677CB0" w:rsidRPr="00F90B50">
        <w:t>đến</w:t>
      </w:r>
      <w:proofErr w:type="spellEnd"/>
      <w:r w:rsidR="00677CB0" w:rsidRPr="00F90B50">
        <w:t xml:space="preserve"> </w:t>
      </w:r>
      <w:proofErr w:type="spellStart"/>
      <w:r w:rsidR="00677CB0" w:rsidRPr="00F90B50">
        <w:t>gần</w:t>
      </w:r>
      <w:proofErr w:type="spellEnd"/>
      <w:r w:rsidR="00677CB0" w:rsidRPr="00F90B50">
        <w:t xml:space="preserve"> khu </w:t>
      </w:r>
      <w:proofErr w:type="spellStart"/>
      <w:r w:rsidR="00677CB0" w:rsidRPr="00F90B50">
        <w:t>vực</w:t>
      </w:r>
      <w:proofErr w:type="spellEnd"/>
      <w:r w:rsidR="00677CB0" w:rsidRPr="00F90B50">
        <w:t xml:space="preserve"> công</w:t>
      </w:r>
      <w:r w:rsidR="00677CB0">
        <w:t xml:space="preserve"> </w:t>
      </w:r>
      <w:proofErr w:type="spellStart"/>
      <w:r w:rsidR="00677CB0">
        <w:t>tác</w:t>
      </w:r>
      <w:proofErr w:type="spellEnd"/>
      <w:r w:rsidR="00677CB0">
        <w:t>.</w:t>
      </w:r>
    </w:p>
    <w:p w14:paraId="39F18EE3" w14:textId="77777777" w:rsidR="00677CB0" w:rsidRDefault="00677CB0" w:rsidP="00F90B50">
      <w:pPr>
        <w:pStyle w:val="Hx"/>
      </w:pP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cho </w:t>
      </w:r>
      <w:proofErr w:type="spellStart"/>
      <w:r>
        <w:t>những</w:t>
      </w:r>
      <w:proofErr w:type="spellEnd"/>
      <w:r>
        <w:t xml:space="preserve"> công nhân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trên cao,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14:paraId="03036074" w14:textId="77777777" w:rsidR="00677CB0" w:rsidRDefault="00677CB0" w:rsidP="00F90B50">
      <w:pPr>
        <w:pStyle w:val="Hx"/>
      </w:pPr>
      <w:r>
        <w:lastRenderedPageBreak/>
        <w:t xml:space="preserve"> Công nhân tham gia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trên </w:t>
      </w:r>
      <w:proofErr w:type="spellStart"/>
      <w:r>
        <w:t>phải</w:t>
      </w:r>
      <w:proofErr w:type="spellEnd"/>
      <w:r>
        <w:t xml:space="preserve"> tôn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qui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, đeo găng tay,…) </w:t>
      </w:r>
      <w:proofErr w:type="spellStart"/>
      <w:r>
        <w:t>tập</w:t>
      </w:r>
      <w:proofErr w:type="spellEnd"/>
      <w:r>
        <w:t xml:space="preserve"> chung tư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nhân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14:paraId="3397E848" w14:textId="77777777" w:rsidR="00677CB0" w:rsidRDefault="00677CB0" w:rsidP="00F90B50">
      <w:pPr>
        <w:pStyle w:val="Hx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huy công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chuyên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xuyên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anh em trong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65B6D717" w14:textId="77777777" w:rsidR="00677CB0" w:rsidRPr="00B47EEB" w:rsidRDefault="00B47EEB" w:rsidP="00B47EEB">
      <w:pPr>
        <w:pStyle w:val="Hx"/>
      </w:pPr>
      <w:r w:rsidRPr="00113E03">
        <w:t xml:space="preserve"> </w:t>
      </w:r>
      <w:r w:rsidR="00677CB0" w:rsidRPr="00B47EEB">
        <w:t xml:space="preserve">Khi </w:t>
      </w:r>
      <w:proofErr w:type="spellStart"/>
      <w:r w:rsidR="00677CB0" w:rsidRPr="00B47EEB">
        <w:t>kéo</w:t>
      </w:r>
      <w:proofErr w:type="spellEnd"/>
      <w:r w:rsidR="00677CB0" w:rsidRPr="00B47EEB">
        <w:t xml:space="preserve"> dây băng </w:t>
      </w:r>
      <w:proofErr w:type="spellStart"/>
      <w:r w:rsidR="00677CB0" w:rsidRPr="00B47EEB">
        <w:t>đường</w:t>
      </w:r>
      <w:proofErr w:type="spellEnd"/>
      <w:r w:rsidR="00677CB0" w:rsidRPr="00B47EEB">
        <w:t xml:space="preserve"> giao thông, khu </w:t>
      </w:r>
      <w:proofErr w:type="spellStart"/>
      <w:r w:rsidR="00677CB0" w:rsidRPr="00B47EEB">
        <w:t>vực</w:t>
      </w:r>
      <w:proofErr w:type="spellEnd"/>
      <w:r w:rsidR="00677CB0" w:rsidRPr="00B47EEB">
        <w:t xml:space="preserve"> </w:t>
      </w:r>
      <w:proofErr w:type="spellStart"/>
      <w:r w:rsidR="00677CB0" w:rsidRPr="00B47EEB">
        <w:t>có</w:t>
      </w:r>
      <w:proofErr w:type="spellEnd"/>
      <w:r w:rsidR="00677CB0" w:rsidRPr="00B47EEB">
        <w:t xml:space="preserve"> </w:t>
      </w:r>
      <w:proofErr w:type="spellStart"/>
      <w:r w:rsidR="00677CB0" w:rsidRPr="00B47EEB">
        <w:t>nhiều</w:t>
      </w:r>
      <w:proofErr w:type="spellEnd"/>
      <w:r w:rsidR="00677CB0" w:rsidRPr="00B47EEB">
        <w:t xml:space="preserve"> </w:t>
      </w:r>
      <w:proofErr w:type="spellStart"/>
      <w:r w:rsidR="00677CB0" w:rsidRPr="00B47EEB">
        <w:t>người</w:t>
      </w:r>
      <w:proofErr w:type="spellEnd"/>
      <w:r w:rsidR="00677CB0" w:rsidRPr="00B47EEB">
        <w:t xml:space="preserve"> </w:t>
      </w:r>
      <w:proofErr w:type="spellStart"/>
      <w:r w:rsidR="00677CB0" w:rsidRPr="00B47EEB">
        <w:t>và</w:t>
      </w:r>
      <w:proofErr w:type="spellEnd"/>
      <w:r w:rsidR="00677CB0" w:rsidRPr="00B47EEB">
        <w:t xml:space="preserve"> xe cơ </w:t>
      </w:r>
      <w:proofErr w:type="spellStart"/>
      <w:r w:rsidR="00677CB0" w:rsidRPr="00B47EEB">
        <w:t>giới</w:t>
      </w:r>
      <w:proofErr w:type="spellEnd"/>
      <w:r w:rsidR="00677CB0" w:rsidRPr="00B47EEB">
        <w:t xml:space="preserve"> qua </w:t>
      </w:r>
      <w:proofErr w:type="spellStart"/>
      <w:r w:rsidR="00677CB0" w:rsidRPr="00B47EEB">
        <w:t>lại</w:t>
      </w:r>
      <w:proofErr w:type="spellEnd"/>
      <w:r w:rsidR="00677CB0" w:rsidRPr="00B47EEB">
        <w:t xml:space="preserve"> </w:t>
      </w:r>
      <w:proofErr w:type="spellStart"/>
      <w:r w:rsidR="00677CB0" w:rsidRPr="00B47EEB">
        <w:t>cũng</w:t>
      </w:r>
      <w:proofErr w:type="spellEnd"/>
      <w:r w:rsidR="00677CB0" w:rsidRPr="00B47EEB">
        <w:t xml:space="preserve"> như ở </w:t>
      </w:r>
      <w:proofErr w:type="spellStart"/>
      <w:r w:rsidR="00677CB0" w:rsidRPr="00B47EEB">
        <w:t>các</w:t>
      </w:r>
      <w:proofErr w:type="spellEnd"/>
      <w:r w:rsidR="00677CB0" w:rsidRPr="00B47EEB">
        <w:t xml:space="preserve"> giao </w:t>
      </w:r>
      <w:proofErr w:type="spellStart"/>
      <w:r w:rsidR="00677CB0" w:rsidRPr="00B47EEB">
        <w:t>lộ</w:t>
      </w:r>
      <w:proofErr w:type="spellEnd"/>
      <w:r w:rsidR="00677CB0" w:rsidRPr="00B47EEB">
        <w:t xml:space="preserve"> </w:t>
      </w:r>
      <w:proofErr w:type="spellStart"/>
      <w:r w:rsidR="00677CB0" w:rsidRPr="00B47EEB">
        <w:t>của</w:t>
      </w:r>
      <w:proofErr w:type="spellEnd"/>
      <w:r w:rsidR="00677CB0" w:rsidRPr="00B47EEB">
        <w:t xml:space="preserve"> </w:t>
      </w:r>
      <w:proofErr w:type="spellStart"/>
      <w:r w:rsidR="00677CB0" w:rsidRPr="00B47EEB">
        <w:t>đường</w:t>
      </w:r>
      <w:proofErr w:type="spellEnd"/>
      <w:r w:rsidR="00677CB0" w:rsidRPr="00B47EEB">
        <w:t xml:space="preserve"> </w:t>
      </w:r>
      <w:proofErr w:type="spellStart"/>
      <w:r w:rsidR="00677CB0" w:rsidRPr="00B47EEB">
        <w:t>trục</w:t>
      </w:r>
      <w:proofErr w:type="spellEnd"/>
      <w:r w:rsidR="00677CB0" w:rsidRPr="00B47EEB">
        <w:t xml:space="preserve"> </w:t>
      </w:r>
      <w:proofErr w:type="spellStart"/>
      <w:r w:rsidR="00677CB0" w:rsidRPr="00B47EEB">
        <w:t>chính</w:t>
      </w:r>
      <w:proofErr w:type="spellEnd"/>
      <w:r w:rsidR="00677CB0" w:rsidRPr="00B47EEB">
        <w:t xml:space="preserve">, đơn </w:t>
      </w:r>
      <w:proofErr w:type="spellStart"/>
      <w:r w:rsidR="00677CB0" w:rsidRPr="00B47EEB">
        <w:t>vị</w:t>
      </w:r>
      <w:proofErr w:type="spellEnd"/>
      <w:r w:rsidR="00677CB0" w:rsidRPr="00B47EEB">
        <w:t xml:space="preserve"> thi công </w:t>
      </w:r>
      <w:proofErr w:type="spellStart"/>
      <w:r w:rsidR="00677CB0" w:rsidRPr="00B47EEB">
        <w:t>sẽ</w:t>
      </w:r>
      <w:proofErr w:type="spellEnd"/>
      <w:r w:rsidR="00677CB0" w:rsidRPr="00B47EEB">
        <w:t xml:space="preserve"> </w:t>
      </w:r>
      <w:proofErr w:type="spellStart"/>
      <w:r w:rsidR="00677CB0" w:rsidRPr="00B47EEB">
        <w:t>bố</w:t>
      </w:r>
      <w:proofErr w:type="spellEnd"/>
      <w:r w:rsidR="00677CB0" w:rsidRPr="00B47EEB">
        <w:t xml:space="preserve"> </w:t>
      </w:r>
      <w:proofErr w:type="spellStart"/>
      <w:r w:rsidR="00677CB0" w:rsidRPr="00B47EEB">
        <w:t>trí</w:t>
      </w:r>
      <w:proofErr w:type="spellEnd"/>
      <w:r w:rsidR="00677CB0" w:rsidRPr="00B47EEB">
        <w:t xml:space="preserve"> </w:t>
      </w:r>
      <w:proofErr w:type="spellStart"/>
      <w:r w:rsidR="00677CB0" w:rsidRPr="00B47EEB">
        <w:t>nhiều</w:t>
      </w:r>
      <w:proofErr w:type="spellEnd"/>
      <w:r w:rsidR="00677CB0" w:rsidRPr="00B47EEB">
        <w:t xml:space="preserve"> </w:t>
      </w:r>
      <w:proofErr w:type="spellStart"/>
      <w:r w:rsidR="00677CB0" w:rsidRPr="00B47EEB">
        <w:t>người</w:t>
      </w:r>
      <w:proofErr w:type="spellEnd"/>
      <w:r w:rsidR="00677CB0" w:rsidRPr="00B47EEB">
        <w:t xml:space="preserve"> </w:t>
      </w:r>
      <w:proofErr w:type="spellStart"/>
      <w:r w:rsidR="00677CB0" w:rsidRPr="00B47EEB">
        <w:t>đứng</w:t>
      </w:r>
      <w:proofErr w:type="spellEnd"/>
      <w:r w:rsidR="00677CB0" w:rsidRPr="00B47EEB">
        <w:t xml:space="preserve"> </w:t>
      </w:r>
      <w:proofErr w:type="spellStart"/>
      <w:r w:rsidR="00677CB0" w:rsidRPr="00B47EEB">
        <w:t>gác</w:t>
      </w:r>
      <w:proofErr w:type="spellEnd"/>
      <w:r w:rsidR="00677CB0" w:rsidRPr="00B47EEB">
        <w:t xml:space="preserve"> </w:t>
      </w:r>
      <w:proofErr w:type="spellStart"/>
      <w:r w:rsidR="00677CB0" w:rsidRPr="00B47EEB">
        <w:t>và</w:t>
      </w:r>
      <w:proofErr w:type="spellEnd"/>
      <w:r w:rsidR="00677CB0" w:rsidRPr="00B47EEB">
        <w:t xml:space="preserve"> </w:t>
      </w:r>
      <w:proofErr w:type="spellStart"/>
      <w:r w:rsidR="00677CB0" w:rsidRPr="00B47EEB">
        <w:t>hướng</w:t>
      </w:r>
      <w:proofErr w:type="spellEnd"/>
      <w:r w:rsidR="00677CB0" w:rsidRPr="00B47EEB">
        <w:t xml:space="preserve"> </w:t>
      </w:r>
      <w:proofErr w:type="spellStart"/>
      <w:r w:rsidR="00677CB0" w:rsidRPr="00B47EEB">
        <w:t>dẫn</w:t>
      </w:r>
      <w:proofErr w:type="spellEnd"/>
      <w:r w:rsidR="00677CB0" w:rsidRPr="00B47EEB">
        <w:t xml:space="preserve"> giao thông khi thi công, </w:t>
      </w:r>
      <w:proofErr w:type="spellStart"/>
      <w:r w:rsidR="00677CB0" w:rsidRPr="00B47EEB">
        <w:t>đặc</w:t>
      </w:r>
      <w:proofErr w:type="spellEnd"/>
      <w:r w:rsidR="00677CB0" w:rsidRPr="00B47EEB">
        <w:t xml:space="preserve"> </w:t>
      </w:r>
      <w:proofErr w:type="spellStart"/>
      <w:r w:rsidR="00677CB0" w:rsidRPr="00B47EEB">
        <w:t>biệt</w:t>
      </w:r>
      <w:proofErr w:type="spellEnd"/>
      <w:r w:rsidR="00677CB0" w:rsidRPr="00B47EEB">
        <w:t xml:space="preserve"> </w:t>
      </w:r>
      <w:proofErr w:type="spellStart"/>
      <w:r w:rsidR="00677CB0" w:rsidRPr="00B47EEB">
        <w:t>các</w:t>
      </w:r>
      <w:proofErr w:type="spellEnd"/>
      <w:r w:rsidR="00677CB0" w:rsidRPr="00B47EEB">
        <w:t xml:space="preserve"> </w:t>
      </w:r>
      <w:proofErr w:type="spellStart"/>
      <w:r w:rsidR="00677CB0" w:rsidRPr="00B47EEB">
        <w:t>vị</w:t>
      </w:r>
      <w:proofErr w:type="spellEnd"/>
      <w:r w:rsidR="00677CB0" w:rsidRPr="00B47EEB">
        <w:t xml:space="preserve"> </w:t>
      </w:r>
      <w:proofErr w:type="spellStart"/>
      <w:r w:rsidR="00677CB0" w:rsidRPr="00B47EEB">
        <w:t>trí</w:t>
      </w:r>
      <w:proofErr w:type="spellEnd"/>
      <w:r w:rsidR="00677CB0" w:rsidRPr="00B47EEB">
        <w:t xml:space="preserve"> trung </w:t>
      </w:r>
      <w:proofErr w:type="spellStart"/>
      <w:r w:rsidR="00677CB0" w:rsidRPr="00B47EEB">
        <w:t>thế</w:t>
      </w:r>
      <w:proofErr w:type="spellEnd"/>
      <w:r w:rsidR="00677CB0" w:rsidRPr="00B47EEB">
        <w:t xml:space="preserve"> băng </w:t>
      </w:r>
      <w:proofErr w:type="spellStart"/>
      <w:r w:rsidR="00677CB0" w:rsidRPr="00B47EEB">
        <w:t>đường</w:t>
      </w:r>
      <w:proofErr w:type="spellEnd"/>
      <w:r w:rsidR="00677CB0" w:rsidRPr="00B47EEB">
        <w:t xml:space="preserve"> đơn </w:t>
      </w:r>
      <w:proofErr w:type="spellStart"/>
      <w:r w:rsidR="00677CB0" w:rsidRPr="00B47EEB">
        <w:t>vị</w:t>
      </w:r>
      <w:proofErr w:type="spellEnd"/>
      <w:r w:rsidR="00677CB0" w:rsidRPr="00B47EEB">
        <w:t xml:space="preserve"> thi công </w:t>
      </w:r>
      <w:proofErr w:type="spellStart"/>
      <w:r w:rsidR="00677CB0" w:rsidRPr="00B47EEB">
        <w:t>sẽ</w:t>
      </w:r>
      <w:proofErr w:type="spellEnd"/>
      <w:r w:rsidR="00677CB0" w:rsidRPr="00B47EEB">
        <w:t xml:space="preserve"> </w:t>
      </w:r>
      <w:proofErr w:type="spellStart"/>
      <w:r w:rsidR="00677CB0" w:rsidRPr="00B47EEB">
        <w:t>tiến</w:t>
      </w:r>
      <w:proofErr w:type="spellEnd"/>
      <w:r w:rsidR="00677CB0" w:rsidRPr="00B47EEB">
        <w:t xml:space="preserve"> </w:t>
      </w:r>
      <w:proofErr w:type="spellStart"/>
      <w:r w:rsidR="00677CB0" w:rsidRPr="00B47EEB">
        <w:t>hành</w:t>
      </w:r>
      <w:proofErr w:type="spellEnd"/>
      <w:r w:rsidR="00677CB0" w:rsidRPr="00B47EEB">
        <w:t xml:space="preserve"> thi công nhanh, </w:t>
      </w:r>
      <w:proofErr w:type="spellStart"/>
      <w:r w:rsidR="00677CB0" w:rsidRPr="00B47EEB">
        <w:t>chính</w:t>
      </w:r>
      <w:proofErr w:type="spellEnd"/>
      <w:r w:rsidR="00677CB0" w:rsidRPr="00B47EEB">
        <w:t xml:space="preserve"> </w:t>
      </w:r>
      <w:proofErr w:type="spellStart"/>
      <w:r w:rsidR="00677CB0" w:rsidRPr="00B47EEB">
        <w:t>xác</w:t>
      </w:r>
      <w:proofErr w:type="spellEnd"/>
      <w:r w:rsidR="00677CB0" w:rsidRPr="00B47EEB">
        <w:t xml:space="preserve"> </w:t>
      </w:r>
      <w:proofErr w:type="spellStart"/>
      <w:r w:rsidR="00677CB0" w:rsidRPr="00B47EEB">
        <w:t>và</w:t>
      </w:r>
      <w:proofErr w:type="spellEnd"/>
      <w:r w:rsidR="00677CB0" w:rsidRPr="00B47EEB">
        <w:t xml:space="preserve"> an </w:t>
      </w:r>
      <w:proofErr w:type="spellStart"/>
      <w:r w:rsidR="00677CB0" w:rsidRPr="00B47EEB">
        <w:t>toàn</w:t>
      </w:r>
      <w:proofErr w:type="spellEnd"/>
      <w:r w:rsidR="00677CB0" w:rsidRPr="00B47EEB">
        <w:t xml:space="preserve"> không </w:t>
      </w:r>
      <w:proofErr w:type="spellStart"/>
      <w:r w:rsidR="00677CB0" w:rsidRPr="00B47EEB">
        <w:t>để</w:t>
      </w:r>
      <w:proofErr w:type="spellEnd"/>
      <w:r w:rsidR="00677CB0" w:rsidRPr="00B47EEB">
        <w:t xml:space="preserve"> </w:t>
      </w:r>
      <w:proofErr w:type="spellStart"/>
      <w:r w:rsidR="00677CB0" w:rsidRPr="00B47EEB">
        <w:t>xảy</w:t>
      </w:r>
      <w:proofErr w:type="spellEnd"/>
      <w:r w:rsidR="00677CB0" w:rsidRPr="00B47EEB">
        <w:t xml:space="preserve"> ra </w:t>
      </w:r>
      <w:proofErr w:type="spellStart"/>
      <w:r w:rsidR="00677CB0" w:rsidRPr="00B47EEB">
        <w:t>tình</w:t>
      </w:r>
      <w:proofErr w:type="spellEnd"/>
      <w:r w:rsidR="00677CB0" w:rsidRPr="00B47EEB">
        <w:t xml:space="preserve"> </w:t>
      </w:r>
      <w:proofErr w:type="spellStart"/>
      <w:r w:rsidR="00677CB0" w:rsidRPr="00B47EEB">
        <w:t>trạng</w:t>
      </w:r>
      <w:proofErr w:type="spellEnd"/>
      <w:r w:rsidR="00677CB0" w:rsidRPr="00B47EEB">
        <w:t xml:space="preserve"> </w:t>
      </w:r>
      <w:proofErr w:type="spellStart"/>
      <w:r w:rsidR="00677CB0" w:rsidRPr="00B47EEB">
        <w:t>kẹt</w:t>
      </w:r>
      <w:proofErr w:type="spellEnd"/>
      <w:r w:rsidR="00677CB0" w:rsidRPr="00B47EEB">
        <w:t xml:space="preserve"> xe.</w:t>
      </w:r>
    </w:p>
    <w:p w14:paraId="32668265" w14:textId="77777777" w:rsidR="00677CB0" w:rsidRDefault="00677CB0" w:rsidP="00B47EEB">
      <w:pPr>
        <w:pStyle w:val="Hx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cho </w:t>
      </w:r>
      <w:proofErr w:type="spellStart"/>
      <w:r>
        <w:t>nhóm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</w:p>
    <w:p w14:paraId="21A52BE5" w14:textId="77777777" w:rsidR="00677CB0" w:rsidRDefault="00677CB0" w:rsidP="00B47EEB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cho công </w:t>
      </w:r>
      <w:proofErr w:type="spellStart"/>
      <w:r>
        <w:t>tác</w:t>
      </w:r>
      <w:proofErr w:type="spellEnd"/>
      <w:r>
        <w:t xml:space="preserve"> thi công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thu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xưởng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theo quy </w:t>
      </w:r>
      <w:proofErr w:type="spellStart"/>
      <w:r>
        <w:t>định</w:t>
      </w:r>
      <w:proofErr w:type="spellEnd"/>
      <w:r>
        <w:t xml:space="preserve">. </w:t>
      </w:r>
    </w:p>
    <w:p w14:paraId="5891A371" w14:textId="77777777" w:rsidR="00677CB0" w:rsidRDefault="00677CB0" w:rsidP="00B47EEB">
      <w:pPr>
        <w:pStyle w:val="Hx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, thi công:</w:t>
      </w:r>
    </w:p>
    <w:p w14:paraId="6638092E" w14:textId="77777777" w:rsidR="00677CB0" w:rsidRDefault="00677CB0" w:rsidP="00B47EEB">
      <w:pPr>
        <w:pStyle w:val="Hx"/>
      </w:pPr>
      <w:r>
        <w:t xml:space="preserve">Công </w:t>
      </w:r>
      <w:proofErr w:type="spellStart"/>
      <w:r>
        <w:t>tác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nghiêm </w:t>
      </w:r>
      <w:proofErr w:type="spellStart"/>
      <w:r>
        <w:t>túc</w:t>
      </w:r>
      <w:proofErr w:type="spellEnd"/>
      <w:r>
        <w:t xml:space="preserve">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cho công nhân,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chuyên </w:t>
      </w:r>
      <w:proofErr w:type="spellStart"/>
      <w:r>
        <w:t>ngành</w:t>
      </w:r>
      <w:proofErr w:type="spellEnd"/>
      <w:r>
        <w:t xml:space="preserve"> cho công nhân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trong thi công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</w:p>
    <w:p w14:paraId="0EC50F78" w14:textId="77777777" w:rsidR="00677CB0" w:rsidRDefault="00677CB0" w:rsidP="00B47EEB">
      <w:pPr>
        <w:pStyle w:val="Hx"/>
      </w:pPr>
      <w:r>
        <w:t xml:space="preserve">Khi thi công trên cao,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trèo</w:t>
      </w:r>
      <w:proofErr w:type="spellEnd"/>
      <w:r>
        <w:t xml:space="preserve"> cao như mang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, đeo dây an </w:t>
      </w:r>
      <w:proofErr w:type="spellStart"/>
      <w:r>
        <w:t>toàn</w:t>
      </w:r>
      <w:proofErr w:type="spellEnd"/>
      <w:r>
        <w:t xml:space="preserve">,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khi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5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14:paraId="38EF1555" w14:textId="77777777" w:rsidR="00677CB0" w:rsidRDefault="00677CB0" w:rsidP="00B47EEB">
      <w:pPr>
        <w:pStyle w:val="Hx"/>
      </w:pPr>
      <w:r>
        <w:t xml:space="preserve">Khi </w:t>
      </w:r>
      <w:proofErr w:type="spellStart"/>
      <w:r>
        <w:t>kéo</w:t>
      </w:r>
      <w:proofErr w:type="spellEnd"/>
      <w:r>
        <w:t xml:space="preserve"> dây,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>,…</w:t>
      </w:r>
    </w:p>
    <w:p w14:paraId="47123432" w14:textId="77777777" w:rsidR="00677CB0" w:rsidRDefault="00677CB0" w:rsidP="00B47EEB">
      <w:pPr>
        <w:pStyle w:val="Hx"/>
      </w:pPr>
      <w:proofErr w:type="spellStart"/>
      <w:r>
        <w:t>Tại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“Công </w:t>
      </w:r>
      <w:proofErr w:type="spellStart"/>
      <w:r>
        <w:t>trường</w:t>
      </w:r>
      <w:proofErr w:type="spellEnd"/>
      <w:r>
        <w:t xml:space="preserve"> đang thi công” </w:t>
      </w:r>
      <w:proofErr w:type="spellStart"/>
      <w:r>
        <w:t>để</w:t>
      </w:r>
      <w:proofErr w:type="spellEnd"/>
      <w:r>
        <w:t xml:space="preserve"> thông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giao thông </w:t>
      </w:r>
      <w:proofErr w:type="spellStart"/>
      <w:r>
        <w:t>tại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>.</w:t>
      </w:r>
    </w:p>
    <w:p w14:paraId="20694599" w14:textId="77777777" w:rsidR="00677CB0" w:rsidRDefault="00677CB0" w:rsidP="00B47EEB">
      <w:pPr>
        <w:pStyle w:val="Hx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sinh nơi công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khi thi công xong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vật</w:t>
      </w:r>
      <w:proofErr w:type="spellEnd"/>
      <w:r>
        <w:t xml:space="preserve"> tư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sinh môi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 xml:space="preserve"> như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14:paraId="019FB37C" w14:textId="77777777" w:rsidR="00677CB0" w:rsidRDefault="00677CB0" w:rsidP="00B47EEB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trong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dây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công ty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ban </w:t>
      </w:r>
      <w:proofErr w:type="spellStart"/>
      <w:r>
        <w:t>hành</w:t>
      </w:r>
      <w:proofErr w:type="spellEnd"/>
      <w:r>
        <w:t>.</w:t>
      </w:r>
    </w:p>
    <w:p w14:paraId="66B558A9" w14:textId="77777777" w:rsidR="00677CB0" w:rsidRDefault="00677CB0" w:rsidP="00B47EEB">
      <w:pPr>
        <w:pStyle w:val="Hx"/>
      </w:pPr>
      <w:r>
        <w:t xml:space="preserve">Tuân </w:t>
      </w:r>
      <w:proofErr w:type="spellStart"/>
      <w:r>
        <w:t>thủ</w:t>
      </w:r>
      <w:proofErr w:type="spellEnd"/>
      <w:r>
        <w:t xml:space="preserve"> nghiêm </w:t>
      </w:r>
      <w:proofErr w:type="spellStart"/>
      <w:r>
        <w:t>ngặt</w:t>
      </w:r>
      <w:proofErr w:type="spellEnd"/>
      <w:r>
        <w:t xml:space="preserve">, thi công không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>.</w:t>
      </w:r>
    </w:p>
    <w:p w14:paraId="56174993" w14:textId="77777777" w:rsidR="00677CB0" w:rsidRDefault="00677CB0" w:rsidP="00B47EEB">
      <w:pPr>
        <w:pStyle w:val="Hx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thi công, </w:t>
      </w:r>
      <w:proofErr w:type="spellStart"/>
      <w:r>
        <w:t>chỉ</w:t>
      </w:r>
      <w:proofErr w:type="spellEnd"/>
      <w:r>
        <w:t xml:space="preserve"> huy </w:t>
      </w:r>
      <w:proofErr w:type="spellStart"/>
      <w:r>
        <w:t>trưởng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xuyên </w:t>
      </w:r>
      <w:proofErr w:type="spellStart"/>
      <w:r>
        <w:t>kiểm</w:t>
      </w:r>
      <w:proofErr w:type="spellEnd"/>
      <w:r>
        <w:t xml:space="preserve"> tra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566E6D35" w14:textId="77777777" w:rsidR="00677CB0" w:rsidRDefault="00677CB0" w:rsidP="00B47EEB">
      <w:pPr>
        <w:pStyle w:val="Hx"/>
      </w:pPr>
      <w:r>
        <w:t xml:space="preserve">Phương </w:t>
      </w:r>
      <w:proofErr w:type="spellStart"/>
      <w:r>
        <w:t>tiện</w:t>
      </w:r>
      <w:proofErr w:type="spellEnd"/>
      <w:r>
        <w:t xml:space="preserve"> liên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65607E2A" w14:textId="0C46B588" w:rsidR="006E7755" w:rsidRDefault="00677CB0" w:rsidP="007F3C3C">
      <w:pPr>
        <w:pStyle w:val="Hx"/>
      </w:pPr>
      <w:r>
        <w:lastRenderedPageBreak/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phương </w:t>
      </w:r>
      <w:proofErr w:type="spellStart"/>
      <w:r>
        <w:t>tiện</w:t>
      </w:r>
      <w:proofErr w:type="spellEnd"/>
      <w:r>
        <w:t xml:space="preserve"> liên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theo quy </w:t>
      </w:r>
      <w:proofErr w:type="spellStart"/>
      <w:r>
        <w:t>định</w:t>
      </w:r>
      <w:proofErr w:type="spellEnd"/>
      <w:r>
        <w:t>.</w:t>
      </w:r>
    </w:p>
    <w:p w14:paraId="410B13E1" w14:textId="204A7793" w:rsidR="00113E03" w:rsidRPr="00677CB0" w:rsidRDefault="00113E03" w:rsidP="00113E03">
      <w:pPr>
        <w:pStyle w:val="H0"/>
      </w:pPr>
      <w:r w:rsidRPr="00113E03">
        <w:t>CHỈ SỐ ĐỘ TIN CẬY</w:t>
      </w:r>
      <w:r w:rsidRPr="00677CB0">
        <w:t>:</w:t>
      </w:r>
    </w:p>
    <w:p w14:paraId="2F49FEA3" w14:textId="576B5A65" w:rsidR="00113E03" w:rsidRDefault="00113E03" w:rsidP="00113E03">
      <w:pPr>
        <w:pStyle w:val="H1"/>
        <w:numPr>
          <w:ilvl w:val="0"/>
          <w:numId w:val="29"/>
        </w:numPr>
        <w:rPr>
          <w:lang w:val="vi-VN"/>
        </w:rPr>
      </w:pPr>
      <w:r w:rsidRPr="00113E03">
        <w:rPr>
          <w:lang w:val="vi-VN"/>
        </w:rPr>
        <w:t xml:space="preserve">MAIFI: </w:t>
      </w:r>
      <w:r>
        <w:rPr>
          <w:lang w:val="vi-VN"/>
        </w:rPr>
        <w:tab/>
      </w:r>
      <w:r w:rsidRPr="00113E03">
        <w:rPr>
          <w:lang w:val="vi-VN"/>
        </w:rPr>
        <w:t xml:space="preserve">0 </w:t>
      </w:r>
    </w:p>
    <w:p w14:paraId="430FEBC7" w14:textId="4C77C5FC" w:rsidR="00113E03" w:rsidRDefault="00113E03" w:rsidP="00113E03">
      <w:pPr>
        <w:pStyle w:val="H1"/>
        <w:numPr>
          <w:ilvl w:val="0"/>
          <w:numId w:val="29"/>
        </w:numPr>
        <w:rPr>
          <w:lang w:val="vi-VN"/>
        </w:rPr>
      </w:pPr>
      <w:r w:rsidRPr="00113E03">
        <w:rPr>
          <w:lang w:val="vi-VN"/>
        </w:rPr>
        <w:t xml:space="preserve">SAIDI: </w:t>
      </w:r>
      <w:r>
        <w:rPr>
          <w:lang w:val="vi-VN"/>
        </w:rPr>
        <w:tab/>
      </w:r>
      <w:r>
        <w:t>0,9</w:t>
      </w:r>
    </w:p>
    <w:p w14:paraId="0FAED416" w14:textId="04CCC5AB" w:rsidR="00113E03" w:rsidRPr="000A6E85" w:rsidRDefault="00113E03" w:rsidP="00113E03">
      <w:pPr>
        <w:pStyle w:val="H1"/>
        <w:numPr>
          <w:ilvl w:val="0"/>
          <w:numId w:val="29"/>
        </w:numPr>
        <w:rPr>
          <w:lang w:val="vi-VN"/>
        </w:rPr>
      </w:pPr>
      <w:r w:rsidRPr="00113E03">
        <w:rPr>
          <w:lang w:val="vi-VN"/>
        </w:rPr>
        <w:t xml:space="preserve">SAIFI: </w:t>
      </w:r>
      <w:r>
        <w:rPr>
          <w:lang w:val="vi-VN"/>
        </w:rPr>
        <w:tab/>
      </w:r>
      <w:r>
        <w:t>0,001</w:t>
      </w:r>
    </w:p>
    <w:p w14:paraId="3EC7D443" w14:textId="2D82DC69" w:rsidR="000A6E85" w:rsidRDefault="000A6E85" w:rsidP="00E8399B">
      <w:pPr>
        <w:pStyle w:val="Hx"/>
      </w:pPr>
      <w:r w:rsidRPr="000A6E85">
        <w:t xml:space="preserve">Trên đây </w:t>
      </w:r>
      <w:proofErr w:type="spellStart"/>
      <w:r w:rsidRPr="000A6E85">
        <w:t>là</w:t>
      </w:r>
      <w:proofErr w:type="spellEnd"/>
      <w:r w:rsidRPr="000A6E85">
        <w:t xml:space="preserve"> phương </w:t>
      </w:r>
      <w:proofErr w:type="spellStart"/>
      <w:r w:rsidRPr="000A6E85">
        <w:t>án</w:t>
      </w:r>
      <w:proofErr w:type="spellEnd"/>
      <w:r w:rsidRPr="000A6E85">
        <w:t xml:space="preserve"> thi công </w:t>
      </w:r>
      <w:proofErr w:type="spellStart"/>
      <w:r w:rsidRPr="000A6E85">
        <w:t>công</w:t>
      </w:r>
      <w:proofErr w:type="spellEnd"/>
      <w:r w:rsidRPr="000A6E85">
        <w:t xml:space="preserve"> </w:t>
      </w:r>
      <w:proofErr w:type="spellStart"/>
      <w:r w:rsidRPr="000A6E85">
        <w:t>trình</w:t>
      </w:r>
      <w:proofErr w:type="spellEnd"/>
      <w:r w:rsidRPr="000A6E85">
        <w:t xml:space="preserve"> </w:t>
      </w:r>
      <w:r w:rsidRPr="000A6E85">
        <w:fldChar w:fldCharType="begin"/>
      </w:r>
      <w:r w:rsidRPr="000A6E85">
        <w:instrText xml:space="preserve"> MERGEFIELD CongTrinh </w:instrText>
      </w:r>
      <w:r w:rsidRPr="000A6E85">
        <w:fldChar w:fldCharType="separate"/>
      </w:r>
      <w:r w:rsidR="00A76F90" w:rsidRPr="000B2EA9">
        <w:rPr>
          <w:noProof/>
        </w:rPr>
        <w:t>Di dời hệ thống điện trung hạ thế, trạm biến áp - thuộc dự án: Đường Nguyễn Thị Minh Khai, Huyện Xuân Lộc</w:t>
      </w:r>
      <w:r w:rsidRPr="000A6E85">
        <w:fldChar w:fldCharType="end"/>
      </w:r>
      <w:r w:rsidRPr="000A6E85">
        <w:t xml:space="preserve"> </w:t>
      </w:r>
      <w:proofErr w:type="spellStart"/>
      <w:r w:rsidRPr="000A6E85">
        <w:t>của</w:t>
      </w:r>
      <w:proofErr w:type="spellEnd"/>
      <w:r w:rsidRPr="000A6E85">
        <w:t xml:space="preserve"> Công ty TNHH Thu </w:t>
      </w:r>
      <w:proofErr w:type="spellStart"/>
      <w:r w:rsidRPr="000A6E85">
        <w:t>Lộc</w:t>
      </w:r>
      <w:proofErr w:type="spellEnd"/>
      <w:r w:rsidRPr="000A6E85">
        <w:t>.</w:t>
      </w:r>
    </w:p>
    <w:tbl>
      <w:tblPr>
        <w:tblW w:w="852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3828"/>
        <w:gridCol w:w="1276"/>
        <w:gridCol w:w="3416"/>
      </w:tblGrid>
      <w:tr w:rsidR="00B47EEB" w:rsidRPr="006869E8" w14:paraId="4F649376" w14:textId="77777777" w:rsidTr="00E63C72">
        <w:tc>
          <w:tcPr>
            <w:tcW w:w="3828" w:type="dxa"/>
          </w:tcPr>
          <w:p w14:paraId="41D51163" w14:textId="77777777" w:rsidR="00B47EEB" w:rsidRPr="00113E03" w:rsidRDefault="009F34A0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ĐƠN VỊ LÀM CÔNG VIỆC</w:t>
            </w:r>
          </w:p>
          <w:p w14:paraId="2608CDAC" w14:textId="77777777" w:rsidR="009F34A0" w:rsidRPr="00113E03" w:rsidRDefault="009F34A0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CÔNG TY TNHH THU LỘC</w:t>
            </w:r>
          </w:p>
          <w:sdt>
            <w:sdtPr>
              <w:rPr>
                <w:b/>
                <w:sz w:val="28"/>
              </w:rPr>
              <w:id w:val="431246830"/>
              <w:placeholder>
                <w:docPart w:val="2B39EF70DBFC4E13A88DAD44633406B0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3AC6F6A2" w14:textId="77777777" w:rsidR="00B47EEB" w:rsidRPr="00504B99" w:rsidRDefault="00B47EEB" w:rsidP="00BB3EA0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14:paraId="7DF072B3" w14:textId="77777777" w:rsidR="00B47EEB" w:rsidRPr="00504B99" w:rsidRDefault="00B47EEB" w:rsidP="00BB3EA0">
            <w:pPr>
              <w:jc w:val="center"/>
              <w:rPr>
                <w:b/>
                <w:sz w:val="28"/>
              </w:rPr>
            </w:pPr>
          </w:p>
          <w:p w14:paraId="0C6D32AB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543D847D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57109C5B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334B2CF2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66080A3E" w14:textId="77777777" w:rsidR="00B47EEB" w:rsidRPr="00504B99" w:rsidRDefault="00B47EEB" w:rsidP="00BB3EA0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5D7DCD8E" w14:textId="77777777" w:rsidR="00B47EEB" w:rsidRPr="002474B7" w:rsidRDefault="00B47EEB" w:rsidP="00BB3EA0">
            <w:pPr>
              <w:jc w:val="center"/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Ngọc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Thọ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E43A30B" w14:textId="77777777" w:rsidR="00B47EEB" w:rsidRPr="00113E03" w:rsidRDefault="00B47EEB" w:rsidP="00B47EEB">
            <w:pPr>
              <w:tabs>
                <w:tab w:val="center" w:pos="2040"/>
                <w:tab w:val="center" w:pos="6360"/>
                <w:tab w:val="center" w:pos="6860"/>
              </w:tabs>
            </w:pPr>
          </w:p>
        </w:tc>
        <w:tc>
          <w:tcPr>
            <w:tcW w:w="3416" w:type="dxa"/>
            <w:shd w:val="clear" w:color="auto" w:fill="auto"/>
          </w:tcPr>
          <w:p w14:paraId="43D2AA66" w14:textId="77777777" w:rsidR="009F34A0" w:rsidRPr="00113E03" w:rsidRDefault="009F34A0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DUYỆT</w:t>
            </w:r>
          </w:p>
          <w:p w14:paraId="03DFD6E3" w14:textId="77777777" w:rsidR="00B47EEB" w:rsidRPr="00113E03" w:rsidRDefault="00B47EEB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ĐIỆN LỰC XUÂN LỘC</w:t>
            </w:r>
          </w:p>
          <w:sdt>
            <w:sdtPr>
              <w:rPr>
                <w:b/>
                <w:sz w:val="28"/>
              </w:rPr>
              <w:id w:val="726425373"/>
              <w:placeholder>
                <w:docPart w:val="C71B7C0E30FA4BB3A2FBF634BEBEF04B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3D436F0C" w14:textId="77777777" w:rsidR="00B47EEB" w:rsidRPr="00504B99" w:rsidRDefault="00B47EEB" w:rsidP="00BB3EA0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14:paraId="5F07FC1E" w14:textId="77777777" w:rsidR="00B47EEB" w:rsidRPr="00504B99" w:rsidRDefault="00B47EEB" w:rsidP="00BB3EA0">
            <w:pPr>
              <w:jc w:val="center"/>
              <w:rPr>
                <w:b/>
                <w:sz w:val="28"/>
              </w:rPr>
            </w:pPr>
          </w:p>
          <w:p w14:paraId="50600628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0ED8FEA8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35AE2981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757B15B9" w14:textId="77777777" w:rsidR="00B47EEB" w:rsidRPr="00504B99" w:rsidRDefault="00B47EEB" w:rsidP="00BB3EA0">
            <w:pPr>
              <w:rPr>
                <w:b/>
                <w:sz w:val="28"/>
              </w:rPr>
            </w:pPr>
          </w:p>
          <w:p w14:paraId="0DFD4E93" w14:textId="77777777" w:rsidR="00B47EEB" w:rsidRPr="00504B99" w:rsidRDefault="00B47EEB" w:rsidP="00B47EEB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49BC1453" w14:textId="77777777" w:rsidR="00B47EEB" w:rsidRPr="00B47EEB" w:rsidRDefault="00B47EEB" w:rsidP="00BB3EA0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Phạm</w:t>
            </w:r>
            <w:proofErr w:type="spellEnd"/>
            <w:r>
              <w:rPr>
                <w:b/>
                <w:sz w:val="28"/>
                <w:lang w:val="en-US"/>
              </w:rPr>
              <w:t xml:space="preserve"> Quang </w:t>
            </w:r>
            <w:proofErr w:type="spellStart"/>
            <w:r>
              <w:rPr>
                <w:b/>
                <w:sz w:val="28"/>
                <w:lang w:val="en-US"/>
              </w:rPr>
              <w:t>Vĩnh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Phú</w:t>
            </w:r>
            <w:proofErr w:type="spellEnd"/>
          </w:p>
        </w:tc>
      </w:tr>
    </w:tbl>
    <w:p w14:paraId="6079F181" w14:textId="77777777" w:rsidR="00CE369C" w:rsidRDefault="00CE369C" w:rsidP="00D03801">
      <w:pPr>
        <w:sectPr w:rsidR="00CE369C" w:rsidSect="000A6E85">
          <w:footerReference w:type="default" r:id="rId8"/>
          <w:pgSz w:w="11907" w:h="16840" w:code="9"/>
          <w:pgMar w:top="1134" w:right="1134" w:bottom="1440" w:left="1701" w:header="289" w:footer="289" w:gutter="0"/>
          <w:pgNumType w:start="1"/>
          <w:cols w:space="720"/>
          <w:titlePg/>
          <w:docGrid w:linePitch="381"/>
        </w:sectPr>
      </w:pP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E369C" w:rsidRPr="002D7FA3" w14:paraId="069DC868" w14:textId="77777777" w:rsidTr="00BA765E">
        <w:trPr>
          <w:trHeight w:val="1130"/>
          <w:jc w:val="center"/>
        </w:trPr>
        <w:tc>
          <w:tcPr>
            <w:tcW w:w="4320" w:type="dxa"/>
          </w:tcPr>
          <w:p w14:paraId="4132C152" w14:textId="77777777" w:rsidR="00CE369C" w:rsidRPr="00882CB1" w:rsidRDefault="00CE369C" w:rsidP="00BB3EA0">
            <w:pPr>
              <w:jc w:val="center"/>
              <w:rPr>
                <w:b/>
              </w:rPr>
            </w:pPr>
            <w:r w:rsidRPr="00882CB1">
              <w:rPr>
                <w:b/>
              </w:rPr>
              <w:lastRenderedPageBreak/>
              <w:t>CÔNG TY TNHH</w:t>
            </w:r>
          </w:p>
          <w:p w14:paraId="532F505D" w14:textId="77777777" w:rsidR="00CE369C" w:rsidRPr="00882CB1" w:rsidRDefault="00CE369C" w:rsidP="00BB3EA0">
            <w:pPr>
              <w:jc w:val="center"/>
              <w:rPr>
                <w:b/>
              </w:rPr>
            </w:pPr>
            <w:r w:rsidRPr="00882CB1">
              <w:rPr>
                <w:b/>
              </w:rPr>
              <w:t>THU LỘC</w:t>
            </w:r>
          </w:p>
          <w:p w14:paraId="592AD700" w14:textId="77777777" w:rsidR="00CE369C" w:rsidRPr="002D7FA3" w:rsidRDefault="00CE369C" w:rsidP="00BB3EA0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14:paraId="5B870552" w14:textId="77777777" w:rsidR="00CE369C" w:rsidRPr="002D7FA3" w:rsidRDefault="00CE369C" w:rsidP="00BB3EA0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65E41153" w14:textId="77777777" w:rsidR="00CE369C" w:rsidRPr="002D7FA3" w:rsidRDefault="00CE369C" w:rsidP="00BB3EA0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2D7FA3">
              <w:rPr>
                <w:b/>
                <w:bCs/>
                <w:szCs w:val="26"/>
              </w:rPr>
              <w:t>Độc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lập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- </w:t>
            </w:r>
            <w:proofErr w:type="spellStart"/>
            <w:r w:rsidRPr="002D7FA3">
              <w:rPr>
                <w:b/>
                <w:bCs/>
                <w:szCs w:val="26"/>
              </w:rPr>
              <w:t>Tự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2D7FA3">
              <w:rPr>
                <w:b/>
                <w:bCs/>
                <w:szCs w:val="26"/>
              </w:rPr>
              <w:t>Hạnh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phúc</w:t>
            </w:r>
            <w:proofErr w:type="spellEnd"/>
          </w:p>
          <w:p w14:paraId="797984A0" w14:textId="77777777" w:rsidR="00CE369C" w:rsidRPr="002D7FA3" w:rsidRDefault="00CE369C" w:rsidP="00BB3EA0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14:paraId="45E1E868" w14:textId="77777777" w:rsidR="00CE369C" w:rsidRPr="002D7FA3" w:rsidRDefault="00CE369C" w:rsidP="00BB3E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369C" w:rsidRPr="00F55FEA" w14:paraId="74178307" w14:textId="77777777" w:rsidTr="00BA765E">
        <w:trPr>
          <w:trHeight w:val="630"/>
          <w:jc w:val="center"/>
        </w:trPr>
        <w:tc>
          <w:tcPr>
            <w:tcW w:w="4320" w:type="dxa"/>
          </w:tcPr>
          <w:p w14:paraId="6E1E0376" w14:textId="77777777" w:rsidR="00CE369C" w:rsidRPr="000841D8" w:rsidRDefault="00CE369C" w:rsidP="00BB3EA0">
            <w:pPr>
              <w:ind w:left="-142" w:firstLine="142"/>
              <w:jc w:val="center"/>
              <w:rPr>
                <w:sz w:val="24"/>
                <w:szCs w:val="24"/>
              </w:rPr>
            </w:pPr>
            <w:proofErr w:type="spellStart"/>
            <w:r w:rsidRPr="00F55FEA">
              <w:rPr>
                <w:szCs w:val="26"/>
              </w:rPr>
              <w:t>Số</w:t>
            </w:r>
            <w:proofErr w:type="spellEnd"/>
            <w:r w:rsidRPr="00F55FEA">
              <w:rPr>
                <w:szCs w:val="26"/>
              </w:rPr>
              <w:t xml:space="preserve">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>
              <w:rPr>
                <w:szCs w:val="26"/>
                <w:lang w:val="en-US"/>
              </w:rPr>
              <w:t>DS</w:t>
            </w:r>
            <w:r w:rsidRPr="000841D8">
              <w:rPr>
                <w:szCs w:val="26"/>
              </w:rPr>
              <w:t>-</w:t>
            </w:r>
            <w:r>
              <w:rPr>
                <w:szCs w:val="26"/>
              </w:rPr>
              <w:t>TL</w:t>
            </w:r>
          </w:p>
          <w:p w14:paraId="1077C33A" w14:textId="77777777" w:rsidR="00CE369C" w:rsidRPr="000841D8" w:rsidRDefault="00CE369C" w:rsidP="00BB3EA0">
            <w:pPr>
              <w:ind w:left="90" w:right="180" w:firstLine="14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85" w:type="dxa"/>
          </w:tcPr>
          <w:p w14:paraId="5D893733" w14:textId="1AE50F95" w:rsidR="00CE369C" w:rsidRPr="00B44B1F" w:rsidRDefault="00CE369C" w:rsidP="00BB3EA0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 xml:space="preserve">Xuân </w:t>
            </w:r>
            <w:proofErr w:type="spellStart"/>
            <w:r w:rsidRPr="00B44B1F">
              <w:rPr>
                <w:i/>
                <w:iCs/>
                <w:szCs w:val="26"/>
              </w:rPr>
              <w:t>Lộc</w:t>
            </w:r>
            <w:proofErr w:type="spellEnd"/>
            <w:r w:rsidRPr="00B44B1F">
              <w:rPr>
                <w:i/>
                <w:iCs/>
                <w:szCs w:val="26"/>
              </w:rPr>
              <w:t xml:space="preserve">, </w:t>
            </w:r>
            <w:proofErr w:type="spellStart"/>
            <w:r w:rsidRPr="00B44B1F">
              <w:rPr>
                <w:i/>
                <w:iCs/>
                <w:szCs w:val="26"/>
              </w:rPr>
              <w:t>ngày</w:t>
            </w:r>
            <w:proofErr w:type="spellEnd"/>
            <w:r>
              <w:rPr>
                <w:i/>
                <w:iCs/>
                <w:szCs w:val="26"/>
              </w:rPr>
              <w:t xml:space="preserve">   </w:t>
            </w:r>
            <w:r w:rsidRPr="00324E4E">
              <w:rPr>
                <w:i/>
                <w:iCs/>
                <w:szCs w:val="26"/>
              </w:rPr>
              <w:t xml:space="preserve"> </w:t>
            </w:r>
            <w:r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tháng</w:t>
            </w:r>
            <w:proofErr w:type="spellEnd"/>
            <w:r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  <w:lang w:val="en-US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 xml:space="preserve">năm </w:t>
            </w:r>
            <w:r>
              <w:rPr>
                <w:i/>
                <w:iCs/>
                <w:szCs w:val="26"/>
              </w:rPr>
              <w:fldChar w:fldCharType="begin"/>
            </w:r>
            <w:r>
              <w:rPr>
                <w:i/>
                <w:iCs/>
                <w:szCs w:val="26"/>
              </w:rPr>
              <w:instrText xml:space="preserve"> DATE  \@ "YYYY"  \* MERGEFORMAT </w:instrText>
            </w:r>
            <w:r>
              <w:rPr>
                <w:i/>
                <w:iCs/>
                <w:szCs w:val="26"/>
              </w:rPr>
              <w:fldChar w:fldCharType="separate"/>
            </w:r>
            <w:r w:rsidR="00A76F90">
              <w:rPr>
                <w:i/>
                <w:iCs/>
                <w:noProof/>
                <w:szCs w:val="26"/>
              </w:rPr>
              <w:t>2020</w:t>
            </w:r>
            <w:r>
              <w:rPr>
                <w:i/>
                <w:iCs/>
                <w:szCs w:val="26"/>
              </w:rPr>
              <w:fldChar w:fldCharType="end"/>
            </w:r>
          </w:p>
        </w:tc>
      </w:tr>
    </w:tbl>
    <w:p w14:paraId="450AAC23" w14:textId="04A511DE" w:rsidR="006E7755" w:rsidRPr="002444E2" w:rsidRDefault="00CE369C" w:rsidP="00CE369C">
      <w:pPr>
        <w:jc w:val="center"/>
        <w:outlineLvl w:val="0"/>
        <w:rPr>
          <w:b/>
        </w:rPr>
      </w:pPr>
      <w:r w:rsidRPr="002444E2">
        <w:rPr>
          <w:b/>
        </w:rPr>
        <w:t>DANH SÁCH ĐỘI THI CÔNG</w:t>
      </w:r>
    </w:p>
    <w:p w14:paraId="0C209C79" w14:textId="398100FE" w:rsidR="00312E11" w:rsidRPr="00113E03" w:rsidRDefault="00921F21" w:rsidP="00312E11">
      <w:pPr>
        <w:spacing w:before="120" w:after="120"/>
        <w:ind w:firstLine="720"/>
        <w:jc w:val="center"/>
      </w:pPr>
      <w:r w:rsidRPr="00F57026">
        <w:rPr>
          <w:b/>
        </w:rPr>
        <w:t xml:space="preserve">Công </w:t>
      </w:r>
      <w:proofErr w:type="spellStart"/>
      <w:r w:rsidRPr="00F57026">
        <w:rPr>
          <w:b/>
        </w:rPr>
        <w:t>trình</w:t>
      </w:r>
      <w:proofErr w:type="spellEnd"/>
      <w:r w:rsidR="00312E11">
        <w:rPr>
          <w:b/>
        </w:rPr>
        <w:t xml:space="preserve">: </w:t>
      </w:r>
      <w:r w:rsidR="00312E11">
        <w:rPr>
          <w:b/>
        </w:rPr>
        <w:fldChar w:fldCharType="begin"/>
      </w:r>
      <w:r w:rsidR="00312E11">
        <w:rPr>
          <w:b/>
        </w:rPr>
        <w:instrText xml:space="preserve"> MERGEFIELD CongTrinh </w:instrText>
      </w:r>
      <w:r w:rsidR="00312E11">
        <w:rPr>
          <w:b/>
        </w:rPr>
        <w:fldChar w:fldCharType="separate"/>
      </w:r>
      <w:r w:rsidR="00A76F90" w:rsidRPr="000B2EA9">
        <w:rPr>
          <w:b/>
          <w:noProof/>
        </w:rPr>
        <w:t>Di dời hệ thống điện trung hạ thế, trạm biến áp - thuộc dự án: Đường Nguyễn Thị Minh Khai, Huyện Xuân Lộc</w:t>
      </w:r>
      <w:r w:rsidR="00312E11">
        <w:rPr>
          <w:b/>
        </w:rPr>
        <w:fldChar w:fldCharType="end"/>
      </w:r>
    </w:p>
    <w:tbl>
      <w:tblPr>
        <w:tblW w:w="9729" w:type="dxa"/>
        <w:tblInd w:w="-39" w:type="dxa"/>
        <w:tblLook w:val="04A0" w:firstRow="1" w:lastRow="0" w:firstColumn="1" w:lastColumn="0" w:noHBand="0" w:noVBand="1"/>
      </w:tblPr>
      <w:tblGrid>
        <w:gridCol w:w="39"/>
        <w:gridCol w:w="960"/>
        <w:gridCol w:w="2829"/>
        <w:gridCol w:w="616"/>
        <w:gridCol w:w="858"/>
        <w:gridCol w:w="102"/>
        <w:gridCol w:w="980"/>
        <w:gridCol w:w="2385"/>
        <w:gridCol w:w="345"/>
        <w:gridCol w:w="615"/>
      </w:tblGrid>
      <w:tr w:rsidR="00312E11" w:rsidRPr="00312E11" w14:paraId="325C71CB" w14:textId="77777777" w:rsidTr="006B61F8">
        <w:trPr>
          <w:gridBefore w:val="1"/>
          <w:wBefore w:w="39" w:type="dxa"/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530B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r w:rsidRPr="00312E11">
              <w:rPr>
                <w:b/>
                <w:bCs/>
                <w:color w:val="000000"/>
                <w:szCs w:val="26"/>
                <w:lang w:val="en-US"/>
              </w:rPr>
              <w:t>TT</w:t>
            </w:r>
          </w:p>
        </w:tc>
        <w:tc>
          <w:tcPr>
            <w:tcW w:w="34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193E0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Họ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và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2F223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Bậc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thợ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E290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Bậc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AT</w:t>
            </w: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6A7A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Chức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danh</w:t>
            </w:r>
            <w:proofErr w:type="spellEnd"/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8C50E" w14:textId="77777777" w:rsidR="00312E11" w:rsidRPr="00312E11" w:rsidRDefault="00312E11" w:rsidP="00312E11">
            <w:pPr>
              <w:jc w:val="center"/>
              <w:rPr>
                <w:b/>
                <w:bCs/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Ghi</w:t>
            </w:r>
            <w:proofErr w:type="spellEnd"/>
            <w:r w:rsidRPr="00312E11">
              <w:rPr>
                <w:b/>
                <w:bCs/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b/>
                <w:bCs/>
                <w:color w:val="000000"/>
                <w:szCs w:val="26"/>
                <w:lang w:val="en-US"/>
              </w:rPr>
              <w:t>chú</w:t>
            </w:r>
            <w:proofErr w:type="spellEnd"/>
          </w:p>
        </w:tc>
      </w:tr>
      <w:tr w:rsidR="00312E11" w:rsidRPr="00312E11" w14:paraId="05844BDE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64C1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0169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Anh Tú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262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4C70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4A3C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Giám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sát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kỹ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thuật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CA8C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34534BA1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2824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3B22A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Huỳnh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Tấn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Sơn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6BAD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A6A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EE05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9385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1E3F4C23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3A3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9BA2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Ngô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Minh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Nhật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8AA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7C7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6B46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C4D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5E466200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95C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61269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Đinh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Trọng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Toàn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256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CEE8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17DD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4A20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0969459F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A729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5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F2F9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Tú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338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235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14F4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A5A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723FABD6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08B5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6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EC413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Đinh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Minh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Hòa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4F89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F9F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4FE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277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38171C3C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0260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7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ED88A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Huỳnh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Chí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Tâm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620B8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1EC9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05/05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1E9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5AC1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7C23CD22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300A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8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C5B10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 xml:space="preserve">Lê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Vũ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E333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01DA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F350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192A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0B59216D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81A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61BF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Trọng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Hữu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DA6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026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FB58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409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01CA6175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3FF0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10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A4BC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Huỳnh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Mạnh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Quyền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771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3BEE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FD48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8F77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1C1E0702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97515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8D96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Phạm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Phi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D6DA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DE4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24DD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E07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4497226E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AB4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6436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 xml:space="preserve">Mai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Văn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Thái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345E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AA67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05/05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F214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9E01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263D4F77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0BFC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9619A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Trần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Thái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089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16DA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8EBB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6FCC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29797787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E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C1F6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Đỗ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Sơn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Lâm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D82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201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F37B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636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2CC133D4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301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999B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Trần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Thiện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BDA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850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BFC0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10E8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475136D0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118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22C7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Dương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Khang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7189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A81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FDA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8EF4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7B83DC77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9B3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2630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Nhật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Khánh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5CDAA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BE8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03/05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739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628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07922B3E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DBD3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19851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Tân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Long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1604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2994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05/05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2552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4886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678D2E85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B01C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19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D9B2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Đinh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Văn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Chức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4BFD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4/7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304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702DF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5D305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36A8DBCC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9E00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20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3F3E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Văn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Hoàng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Nam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6EDD0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188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F12E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13346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312E11" w14:paraId="74DC699A" w14:textId="77777777" w:rsidTr="006B61F8">
        <w:trPr>
          <w:gridBefore w:val="1"/>
          <w:wBefore w:w="39" w:type="dxa"/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F30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21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5BA8" w14:textId="77777777" w:rsidR="00312E11" w:rsidRPr="00312E11" w:rsidRDefault="00312E11" w:rsidP="00312E11">
            <w:pPr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Nguyễn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Ngọc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Sơn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82441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3/7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C4DB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04/05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3C6F9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proofErr w:type="spellStart"/>
            <w:r w:rsidRPr="00312E11">
              <w:rPr>
                <w:color w:val="000000"/>
                <w:szCs w:val="26"/>
                <w:lang w:val="en-US"/>
              </w:rPr>
              <w:t>Công</w:t>
            </w:r>
            <w:proofErr w:type="spellEnd"/>
            <w:r w:rsidRPr="00312E11">
              <w:rPr>
                <w:color w:val="000000"/>
                <w:szCs w:val="26"/>
                <w:lang w:val="en-US"/>
              </w:rPr>
              <w:t xml:space="preserve"> </w:t>
            </w:r>
            <w:proofErr w:type="spellStart"/>
            <w:r w:rsidRPr="00312E11">
              <w:rPr>
                <w:color w:val="000000"/>
                <w:szCs w:val="26"/>
                <w:lang w:val="en-US"/>
              </w:rPr>
              <w:t>nhân</w:t>
            </w:r>
            <w:proofErr w:type="spellEnd"/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507E3" w14:textId="77777777" w:rsidR="00312E11" w:rsidRPr="00312E11" w:rsidRDefault="00312E11" w:rsidP="00312E11">
            <w:pPr>
              <w:jc w:val="center"/>
              <w:rPr>
                <w:color w:val="000000"/>
                <w:szCs w:val="26"/>
                <w:lang w:val="en-US"/>
              </w:rPr>
            </w:pPr>
            <w:r w:rsidRPr="00312E11">
              <w:rPr>
                <w:color w:val="000000"/>
                <w:szCs w:val="26"/>
                <w:lang w:val="en-US"/>
              </w:rPr>
              <w:t> </w:t>
            </w:r>
          </w:p>
        </w:tc>
      </w:tr>
      <w:tr w:rsidR="00312E11" w:rsidRPr="006869E8" w14:paraId="1C91B8AC" w14:textId="77777777" w:rsidTr="006B61F8">
        <w:tblPrEx>
          <w:tblLook w:val="01E0" w:firstRow="1" w:lastRow="1" w:firstColumn="1" w:lastColumn="1" w:noHBand="0" w:noVBand="0"/>
        </w:tblPrEx>
        <w:trPr>
          <w:gridAfter w:val="1"/>
          <w:wAfter w:w="615" w:type="dxa"/>
        </w:trPr>
        <w:tc>
          <w:tcPr>
            <w:tcW w:w="3828" w:type="dxa"/>
            <w:gridSpan w:val="3"/>
          </w:tcPr>
          <w:p w14:paraId="3AA74A82" w14:textId="2352E8A1" w:rsidR="00312E11" w:rsidRPr="002474B7" w:rsidRDefault="00312E11" w:rsidP="002444E2">
            <w:pPr>
              <w:jc w:val="center"/>
            </w:pPr>
          </w:p>
        </w:tc>
        <w:tc>
          <w:tcPr>
            <w:tcW w:w="1474" w:type="dxa"/>
            <w:gridSpan w:val="2"/>
            <w:shd w:val="clear" w:color="auto" w:fill="auto"/>
          </w:tcPr>
          <w:p w14:paraId="3EE22BFA" w14:textId="77777777" w:rsidR="00312E11" w:rsidRPr="00113E03" w:rsidRDefault="00312E11" w:rsidP="002444E2">
            <w:pPr>
              <w:tabs>
                <w:tab w:val="center" w:pos="2040"/>
                <w:tab w:val="center" w:pos="6360"/>
                <w:tab w:val="center" w:pos="6860"/>
              </w:tabs>
            </w:pPr>
          </w:p>
        </w:tc>
        <w:tc>
          <w:tcPr>
            <w:tcW w:w="3812" w:type="dxa"/>
            <w:gridSpan w:val="4"/>
            <w:shd w:val="clear" w:color="auto" w:fill="auto"/>
          </w:tcPr>
          <w:p w14:paraId="7CD96FA2" w14:textId="77777777" w:rsidR="00312E11" w:rsidRDefault="00312E11" w:rsidP="002444E2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</w:p>
          <w:sdt>
            <w:sdtPr>
              <w:rPr>
                <w:b/>
                <w:sz w:val="28"/>
              </w:rPr>
              <w:id w:val="-1523236545"/>
              <w:placeholder>
                <w:docPart w:val="1DA0B19AB87C4FA09AC800AEAD3A3510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128238ED" w14:textId="3EB33A89" w:rsidR="00312E11" w:rsidRPr="00504B99" w:rsidRDefault="00312E11" w:rsidP="002444E2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14:paraId="28CE97F8" w14:textId="77777777" w:rsidR="00312E11" w:rsidRPr="00504B99" w:rsidRDefault="00312E11" w:rsidP="002444E2">
            <w:pPr>
              <w:jc w:val="center"/>
              <w:rPr>
                <w:b/>
                <w:sz w:val="28"/>
              </w:rPr>
            </w:pPr>
          </w:p>
          <w:p w14:paraId="18A8BD98" w14:textId="77777777" w:rsidR="00312E11" w:rsidRPr="00504B99" w:rsidRDefault="00312E11" w:rsidP="002444E2">
            <w:pPr>
              <w:rPr>
                <w:b/>
                <w:sz w:val="28"/>
              </w:rPr>
            </w:pPr>
          </w:p>
          <w:p w14:paraId="1C7E220C" w14:textId="77777777" w:rsidR="00312E11" w:rsidRPr="00504B99" w:rsidRDefault="00312E11" w:rsidP="002444E2">
            <w:pPr>
              <w:rPr>
                <w:b/>
                <w:sz w:val="28"/>
              </w:rPr>
            </w:pPr>
          </w:p>
          <w:p w14:paraId="2DECF82F" w14:textId="77777777" w:rsidR="00312E11" w:rsidRPr="00504B99" w:rsidRDefault="00312E11" w:rsidP="002444E2">
            <w:pPr>
              <w:rPr>
                <w:b/>
                <w:sz w:val="28"/>
              </w:rPr>
            </w:pPr>
          </w:p>
          <w:p w14:paraId="76F9E409" w14:textId="77777777" w:rsidR="00312E11" w:rsidRPr="00504B99" w:rsidRDefault="00312E11" w:rsidP="002444E2">
            <w:pPr>
              <w:rPr>
                <w:b/>
                <w:sz w:val="28"/>
              </w:rPr>
            </w:pPr>
          </w:p>
          <w:p w14:paraId="6BAE199D" w14:textId="77777777" w:rsidR="00312E11" w:rsidRPr="00504B99" w:rsidRDefault="00312E11" w:rsidP="002444E2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11198F0E" w14:textId="70024D0D" w:rsidR="00312E11" w:rsidRPr="002444E2" w:rsidRDefault="00312E11" w:rsidP="002444E2">
            <w:pPr>
              <w:jc w:val="center"/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Ngọc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Thọ</w:t>
            </w:r>
            <w:proofErr w:type="spellEnd"/>
          </w:p>
        </w:tc>
      </w:tr>
    </w:tbl>
    <w:p w14:paraId="2DAEFF3F" w14:textId="186761A7" w:rsidR="002606F2" w:rsidRPr="002444E2" w:rsidRDefault="002606F2" w:rsidP="002606F2">
      <w:pPr>
        <w:outlineLvl w:val="0"/>
        <w:rPr>
          <w:b/>
        </w:rPr>
      </w:pPr>
    </w:p>
    <w:sectPr w:rsidR="002606F2" w:rsidRPr="002444E2" w:rsidSect="00504B99">
      <w:pgSz w:w="11907" w:h="16840" w:code="9"/>
      <w:pgMar w:top="1134" w:right="1134" w:bottom="1134" w:left="1701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D8A2D" w14:textId="77777777" w:rsidR="005C77C9" w:rsidRDefault="005C77C9">
      <w:r>
        <w:separator/>
      </w:r>
    </w:p>
  </w:endnote>
  <w:endnote w:type="continuationSeparator" w:id="0">
    <w:p w14:paraId="444687DE" w14:textId="77777777" w:rsidR="005C77C9" w:rsidRDefault="005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890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7297E" w14:textId="77777777" w:rsidR="005C77C9" w:rsidRDefault="005C77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5DF8ACF" w14:textId="77777777" w:rsidR="005C77C9" w:rsidRPr="00ED4525" w:rsidRDefault="005C77C9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55478" w14:textId="77777777" w:rsidR="005C77C9" w:rsidRDefault="005C77C9">
      <w:r>
        <w:separator/>
      </w:r>
    </w:p>
  </w:footnote>
  <w:footnote w:type="continuationSeparator" w:id="0">
    <w:p w14:paraId="6EF06029" w14:textId="77777777" w:rsidR="005C77C9" w:rsidRDefault="005C7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908"/>
    <w:multiLevelType w:val="multilevel"/>
    <w:tmpl w:val="CA68ADB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A93615E2"/>
    <w:lvl w:ilvl="0" w:tplc="F4DE9198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5AD79E0"/>
    <w:multiLevelType w:val="hybridMultilevel"/>
    <w:tmpl w:val="01CC4866"/>
    <w:lvl w:ilvl="0" w:tplc="5F1C0E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4420FB"/>
    <w:multiLevelType w:val="hybridMultilevel"/>
    <w:tmpl w:val="19867AE4"/>
    <w:lvl w:ilvl="0" w:tplc="085C29AC">
      <w:start w:val="1"/>
      <w:numFmt w:val="upperRoman"/>
      <w:pStyle w:val="H0"/>
      <w:lvlText w:val="%1."/>
      <w:lvlJc w:val="righ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2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79965512"/>
    <w:multiLevelType w:val="hybridMultilevel"/>
    <w:tmpl w:val="173E1700"/>
    <w:lvl w:ilvl="0" w:tplc="5956D20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3"/>
  </w:num>
  <w:num w:numId="7">
    <w:abstractNumId w:val="9"/>
  </w:num>
  <w:num w:numId="8">
    <w:abstractNumId w:val="15"/>
  </w:num>
  <w:num w:numId="9">
    <w:abstractNumId w:val="12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7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345797699"/>
  </wne:recipientData>
  <wne:recipientData>
    <wne:active wne:val="1"/>
    <wne:hash wne:val="686563667"/>
  </wne:recipientData>
  <wne:recipientData>
    <wne:active wne:val="1"/>
    <wne:hash wne:val="1974320166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HSTT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erge$` "/>
    <w:viewMergedData/>
    <w:activeRecord w:val="3"/>
    <w:odso>
      <w:udl w:val="Provider=Microsoft.ACE.OLEDB.12.0;User ID=Admin;Data Source=D:\ThucTran\HSTT\TrungThau\20191261297-DLCM-CaiTaoLuoiDien--\PhuongAnThiCong-Nga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erge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3B"/>
    <w:rsid w:val="000002C7"/>
    <w:rsid w:val="00005447"/>
    <w:rsid w:val="00006C46"/>
    <w:rsid w:val="00012D96"/>
    <w:rsid w:val="0003015A"/>
    <w:rsid w:val="00036228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76D87"/>
    <w:rsid w:val="000841D8"/>
    <w:rsid w:val="00092931"/>
    <w:rsid w:val="00097D40"/>
    <w:rsid w:val="000A2099"/>
    <w:rsid w:val="000A20A5"/>
    <w:rsid w:val="000A6E85"/>
    <w:rsid w:val="000A744C"/>
    <w:rsid w:val="000B0E7A"/>
    <w:rsid w:val="000B2D31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171D"/>
    <w:rsid w:val="00113E03"/>
    <w:rsid w:val="001153C8"/>
    <w:rsid w:val="00122C8C"/>
    <w:rsid w:val="00125CB1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87119"/>
    <w:rsid w:val="00187270"/>
    <w:rsid w:val="0019012F"/>
    <w:rsid w:val="00190C6B"/>
    <w:rsid w:val="00193A57"/>
    <w:rsid w:val="001A64BE"/>
    <w:rsid w:val="001B7BEE"/>
    <w:rsid w:val="001C6316"/>
    <w:rsid w:val="001E0C0D"/>
    <w:rsid w:val="001E5C2A"/>
    <w:rsid w:val="001E7232"/>
    <w:rsid w:val="001F2DD9"/>
    <w:rsid w:val="001F5B38"/>
    <w:rsid w:val="001F7459"/>
    <w:rsid w:val="00200946"/>
    <w:rsid w:val="002010FF"/>
    <w:rsid w:val="00210396"/>
    <w:rsid w:val="002128E0"/>
    <w:rsid w:val="00216A7F"/>
    <w:rsid w:val="00224FE4"/>
    <w:rsid w:val="00232B36"/>
    <w:rsid w:val="0023348E"/>
    <w:rsid w:val="002402E3"/>
    <w:rsid w:val="0024081E"/>
    <w:rsid w:val="002444E2"/>
    <w:rsid w:val="002474B7"/>
    <w:rsid w:val="00250E75"/>
    <w:rsid w:val="002520EC"/>
    <w:rsid w:val="002525AE"/>
    <w:rsid w:val="0025358C"/>
    <w:rsid w:val="00253618"/>
    <w:rsid w:val="00253CF9"/>
    <w:rsid w:val="002567D2"/>
    <w:rsid w:val="002606F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3482"/>
    <w:rsid w:val="002E39BE"/>
    <w:rsid w:val="002E5287"/>
    <w:rsid w:val="002E77AC"/>
    <w:rsid w:val="002F1D41"/>
    <w:rsid w:val="002F47B4"/>
    <w:rsid w:val="00305D31"/>
    <w:rsid w:val="00307A51"/>
    <w:rsid w:val="003105F9"/>
    <w:rsid w:val="00312E11"/>
    <w:rsid w:val="00316BB0"/>
    <w:rsid w:val="00324E4E"/>
    <w:rsid w:val="00326F0B"/>
    <w:rsid w:val="0032770D"/>
    <w:rsid w:val="00333ECB"/>
    <w:rsid w:val="00344CBA"/>
    <w:rsid w:val="00356B3F"/>
    <w:rsid w:val="0036353B"/>
    <w:rsid w:val="00365091"/>
    <w:rsid w:val="00367B0B"/>
    <w:rsid w:val="00376195"/>
    <w:rsid w:val="00382556"/>
    <w:rsid w:val="0038279C"/>
    <w:rsid w:val="00384A9C"/>
    <w:rsid w:val="00392938"/>
    <w:rsid w:val="003931F9"/>
    <w:rsid w:val="003939D3"/>
    <w:rsid w:val="00395E19"/>
    <w:rsid w:val="003A46AE"/>
    <w:rsid w:val="003A528B"/>
    <w:rsid w:val="003B1E8D"/>
    <w:rsid w:val="003C3CC8"/>
    <w:rsid w:val="003D181B"/>
    <w:rsid w:val="003D3760"/>
    <w:rsid w:val="003E3E34"/>
    <w:rsid w:val="003E6F8D"/>
    <w:rsid w:val="003F445D"/>
    <w:rsid w:val="003F5012"/>
    <w:rsid w:val="003F5A97"/>
    <w:rsid w:val="00402AA1"/>
    <w:rsid w:val="00402D6D"/>
    <w:rsid w:val="00403419"/>
    <w:rsid w:val="00407B0B"/>
    <w:rsid w:val="004127D8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B0227"/>
    <w:rsid w:val="004B20DB"/>
    <w:rsid w:val="004B25F7"/>
    <w:rsid w:val="004B57F0"/>
    <w:rsid w:val="004B5BB1"/>
    <w:rsid w:val="004C11CE"/>
    <w:rsid w:val="004C4D4D"/>
    <w:rsid w:val="004D049E"/>
    <w:rsid w:val="004D70C8"/>
    <w:rsid w:val="004D7740"/>
    <w:rsid w:val="004E306B"/>
    <w:rsid w:val="004E3BB7"/>
    <w:rsid w:val="004F083E"/>
    <w:rsid w:val="004F4136"/>
    <w:rsid w:val="00504B99"/>
    <w:rsid w:val="00513186"/>
    <w:rsid w:val="005145A1"/>
    <w:rsid w:val="00514F4F"/>
    <w:rsid w:val="00516B55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C77C9"/>
    <w:rsid w:val="005D4107"/>
    <w:rsid w:val="005D6C62"/>
    <w:rsid w:val="005E61B2"/>
    <w:rsid w:val="005E6C1D"/>
    <w:rsid w:val="005F23A4"/>
    <w:rsid w:val="005F3C80"/>
    <w:rsid w:val="005F5A6E"/>
    <w:rsid w:val="0060469C"/>
    <w:rsid w:val="00605CDF"/>
    <w:rsid w:val="00606837"/>
    <w:rsid w:val="00606FB7"/>
    <w:rsid w:val="00611C2A"/>
    <w:rsid w:val="0061351C"/>
    <w:rsid w:val="00622D82"/>
    <w:rsid w:val="00633E95"/>
    <w:rsid w:val="00634C40"/>
    <w:rsid w:val="00641C89"/>
    <w:rsid w:val="006509BF"/>
    <w:rsid w:val="00652463"/>
    <w:rsid w:val="006621C1"/>
    <w:rsid w:val="00663086"/>
    <w:rsid w:val="00671ED9"/>
    <w:rsid w:val="00677518"/>
    <w:rsid w:val="00677868"/>
    <w:rsid w:val="00677CB0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1F8"/>
    <w:rsid w:val="006B6D56"/>
    <w:rsid w:val="006B7669"/>
    <w:rsid w:val="006C1771"/>
    <w:rsid w:val="006C2719"/>
    <w:rsid w:val="006C2E90"/>
    <w:rsid w:val="006C4754"/>
    <w:rsid w:val="006C5C7E"/>
    <w:rsid w:val="006D4ADF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E27"/>
    <w:rsid w:val="00761758"/>
    <w:rsid w:val="007643A4"/>
    <w:rsid w:val="0077393A"/>
    <w:rsid w:val="00774954"/>
    <w:rsid w:val="00775503"/>
    <w:rsid w:val="00775F6D"/>
    <w:rsid w:val="00780700"/>
    <w:rsid w:val="00784866"/>
    <w:rsid w:val="00791D95"/>
    <w:rsid w:val="00796CA1"/>
    <w:rsid w:val="007A2C18"/>
    <w:rsid w:val="007A7258"/>
    <w:rsid w:val="007B057D"/>
    <w:rsid w:val="007B092A"/>
    <w:rsid w:val="007B2565"/>
    <w:rsid w:val="007B37AF"/>
    <w:rsid w:val="007B54F4"/>
    <w:rsid w:val="007C03A7"/>
    <w:rsid w:val="007C35F3"/>
    <w:rsid w:val="007C6BBD"/>
    <w:rsid w:val="007C73D3"/>
    <w:rsid w:val="007D693D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0671A"/>
    <w:rsid w:val="00811B0B"/>
    <w:rsid w:val="0082355D"/>
    <w:rsid w:val="00824288"/>
    <w:rsid w:val="00832F1C"/>
    <w:rsid w:val="00833D3C"/>
    <w:rsid w:val="0084386F"/>
    <w:rsid w:val="0085079E"/>
    <w:rsid w:val="00853FDC"/>
    <w:rsid w:val="00860B9F"/>
    <w:rsid w:val="00865C00"/>
    <w:rsid w:val="0087366A"/>
    <w:rsid w:val="00876703"/>
    <w:rsid w:val="00876C36"/>
    <w:rsid w:val="00882CB1"/>
    <w:rsid w:val="008869A8"/>
    <w:rsid w:val="0089008C"/>
    <w:rsid w:val="0089040E"/>
    <w:rsid w:val="008928BD"/>
    <w:rsid w:val="008964E2"/>
    <w:rsid w:val="00896A47"/>
    <w:rsid w:val="008A108F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7584"/>
    <w:rsid w:val="00917987"/>
    <w:rsid w:val="00921F21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B7"/>
    <w:rsid w:val="00961BB3"/>
    <w:rsid w:val="00967968"/>
    <w:rsid w:val="00977C79"/>
    <w:rsid w:val="00987574"/>
    <w:rsid w:val="009875BC"/>
    <w:rsid w:val="009944A5"/>
    <w:rsid w:val="0099612D"/>
    <w:rsid w:val="009A3E19"/>
    <w:rsid w:val="009A5F45"/>
    <w:rsid w:val="009B3645"/>
    <w:rsid w:val="009B43A7"/>
    <w:rsid w:val="009B7FAB"/>
    <w:rsid w:val="009D0D0A"/>
    <w:rsid w:val="009D0F6A"/>
    <w:rsid w:val="009D1CE1"/>
    <w:rsid w:val="009D4A8B"/>
    <w:rsid w:val="009F34A0"/>
    <w:rsid w:val="00A064BB"/>
    <w:rsid w:val="00A16E6D"/>
    <w:rsid w:val="00A24487"/>
    <w:rsid w:val="00A267AC"/>
    <w:rsid w:val="00A27525"/>
    <w:rsid w:val="00A30963"/>
    <w:rsid w:val="00A36D75"/>
    <w:rsid w:val="00A37D33"/>
    <w:rsid w:val="00A57052"/>
    <w:rsid w:val="00A62676"/>
    <w:rsid w:val="00A76F90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37DB"/>
    <w:rsid w:val="00AE4006"/>
    <w:rsid w:val="00AE6720"/>
    <w:rsid w:val="00AF1696"/>
    <w:rsid w:val="00B0331F"/>
    <w:rsid w:val="00B063D0"/>
    <w:rsid w:val="00B10CBA"/>
    <w:rsid w:val="00B213B2"/>
    <w:rsid w:val="00B21BF3"/>
    <w:rsid w:val="00B24A85"/>
    <w:rsid w:val="00B257F6"/>
    <w:rsid w:val="00B35A24"/>
    <w:rsid w:val="00B44B1F"/>
    <w:rsid w:val="00B46E73"/>
    <w:rsid w:val="00B47EEB"/>
    <w:rsid w:val="00B5039E"/>
    <w:rsid w:val="00B553E5"/>
    <w:rsid w:val="00B56CC7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A765E"/>
    <w:rsid w:val="00BB3EA0"/>
    <w:rsid w:val="00BB6060"/>
    <w:rsid w:val="00BB72F8"/>
    <w:rsid w:val="00BC04C4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1403"/>
    <w:rsid w:val="00BF33F5"/>
    <w:rsid w:val="00BF39E6"/>
    <w:rsid w:val="00C035D8"/>
    <w:rsid w:val="00C03638"/>
    <w:rsid w:val="00C038D5"/>
    <w:rsid w:val="00C0539D"/>
    <w:rsid w:val="00C172E2"/>
    <w:rsid w:val="00C17E12"/>
    <w:rsid w:val="00C21666"/>
    <w:rsid w:val="00C33E71"/>
    <w:rsid w:val="00C41A2B"/>
    <w:rsid w:val="00C46549"/>
    <w:rsid w:val="00C47074"/>
    <w:rsid w:val="00C94BC8"/>
    <w:rsid w:val="00C9622A"/>
    <w:rsid w:val="00CA156D"/>
    <w:rsid w:val="00CB433B"/>
    <w:rsid w:val="00CC2F5B"/>
    <w:rsid w:val="00CC7783"/>
    <w:rsid w:val="00CD3F2C"/>
    <w:rsid w:val="00CE369C"/>
    <w:rsid w:val="00CE5FD0"/>
    <w:rsid w:val="00CE77B8"/>
    <w:rsid w:val="00CE7CF8"/>
    <w:rsid w:val="00CF0EC7"/>
    <w:rsid w:val="00CF31A3"/>
    <w:rsid w:val="00D01BE4"/>
    <w:rsid w:val="00D03801"/>
    <w:rsid w:val="00D07A23"/>
    <w:rsid w:val="00D15326"/>
    <w:rsid w:val="00D24C9E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4B47"/>
    <w:rsid w:val="00D65A1D"/>
    <w:rsid w:val="00D65D34"/>
    <w:rsid w:val="00D676A1"/>
    <w:rsid w:val="00D83F98"/>
    <w:rsid w:val="00D9037C"/>
    <w:rsid w:val="00D90822"/>
    <w:rsid w:val="00D91D4B"/>
    <w:rsid w:val="00D91E99"/>
    <w:rsid w:val="00D921DD"/>
    <w:rsid w:val="00D97E61"/>
    <w:rsid w:val="00DA29F6"/>
    <w:rsid w:val="00DA4724"/>
    <w:rsid w:val="00DA7202"/>
    <w:rsid w:val="00DB5094"/>
    <w:rsid w:val="00DD01CE"/>
    <w:rsid w:val="00DE5450"/>
    <w:rsid w:val="00E04FB1"/>
    <w:rsid w:val="00E07531"/>
    <w:rsid w:val="00E124A2"/>
    <w:rsid w:val="00E131D7"/>
    <w:rsid w:val="00E132F6"/>
    <w:rsid w:val="00E162EA"/>
    <w:rsid w:val="00E17C86"/>
    <w:rsid w:val="00E308DD"/>
    <w:rsid w:val="00E31381"/>
    <w:rsid w:val="00E44808"/>
    <w:rsid w:val="00E4522D"/>
    <w:rsid w:val="00E510A2"/>
    <w:rsid w:val="00E63C72"/>
    <w:rsid w:val="00E80C09"/>
    <w:rsid w:val="00E8399B"/>
    <w:rsid w:val="00E87FD8"/>
    <w:rsid w:val="00E941F3"/>
    <w:rsid w:val="00E9448C"/>
    <w:rsid w:val="00E962A0"/>
    <w:rsid w:val="00EA3F0D"/>
    <w:rsid w:val="00EB1AFA"/>
    <w:rsid w:val="00EB35DA"/>
    <w:rsid w:val="00EC628E"/>
    <w:rsid w:val="00EC66BE"/>
    <w:rsid w:val="00ED1187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8483A"/>
    <w:rsid w:val="00F85DB2"/>
    <w:rsid w:val="00F90B50"/>
    <w:rsid w:val="00F91EE1"/>
    <w:rsid w:val="00F9576D"/>
    <w:rsid w:val="00F95A02"/>
    <w:rsid w:val="00F97065"/>
    <w:rsid w:val="00FA3F76"/>
    <w:rsid w:val="00FA496C"/>
    <w:rsid w:val="00FB2F66"/>
    <w:rsid w:val="00FC022A"/>
    <w:rsid w:val="00FC2170"/>
    <w:rsid w:val="00FD148C"/>
    <w:rsid w:val="00FE4A04"/>
    <w:rsid w:val="00FF1516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EE494"/>
  <w15:docId w15:val="{1A703C3C-B683-4D75-936A-C583380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1">
    <w:name w:val="heading 1"/>
    <w:basedOn w:val="Normal"/>
    <w:next w:val="Normal"/>
    <w:link w:val="Heading1Char"/>
    <w:rsid w:val="00CB433B"/>
    <w:pPr>
      <w:keepNext/>
      <w:jc w:val="center"/>
      <w:outlineLvl w:val="0"/>
    </w:pPr>
    <w:rPr>
      <w:rFonts w:ascii="VNI-Times" w:hAnsi="VNI-Times"/>
      <w:b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21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B433B"/>
    <w:rPr>
      <w:rFonts w:ascii="VNI-Times" w:hAnsi="VNI-Times"/>
      <w:b/>
      <w:sz w:val="32"/>
      <w:szCs w:val="24"/>
    </w:r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FE4A04"/>
    <w:pPr>
      <w:numPr>
        <w:numId w:val="10"/>
      </w:numPr>
      <w:ind w:left="357" w:hanging="357"/>
      <w:jc w:val="left"/>
      <w:outlineLvl w:val="1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FE4A04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677CB0"/>
    <w:pPr>
      <w:numPr>
        <w:numId w:val="12"/>
      </w:numPr>
      <w:jc w:val="both"/>
      <w:outlineLvl w:val="9"/>
    </w:pPr>
    <w:rPr>
      <w:b w:val="0"/>
      <w:bCs w:val="0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677CB0"/>
    <w:rPr>
      <w:b w:val="0"/>
      <w:bCs w:val="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paragraph" w:customStyle="1" w:styleId="H0">
    <w:name w:val="H0"/>
    <w:basedOn w:val="H1"/>
    <w:qFormat/>
    <w:rsid w:val="00FE4A04"/>
    <w:pPr>
      <w:numPr>
        <w:numId w:val="16"/>
      </w:numPr>
      <w:ind w:left="425" w:hanging="357"/>
      <w:outlineLvl w:val="0"/>
    </w:pPr>
    <w:rPr>
      <w:lang w:val="vi-VN"/>
    </w:rPr>
  </w:style>
  <w:style w:type="character" w:customStyle="1" w:styleId="Heading2Char">
    <w:name w:val="Heading 2 Char"/>
    <w:basedOn w:val="DefaultParagraphFont"/>
    <w:link w:val="Heading2"/>
    <w:semiHidden/>
    <w:rsid w:val="00B21BF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  <w:style w:type="paragraph" w:customStyle="1" w:styleId="Parag">
    <w:name w:val="Parag"/>
    <w:basedOn w:val="BodyText"/>
    <w:link w:val="ParagChar"/>
    <w:autoRedefine/>
    <w:qFormat/>
    <w:rsid w:val="00B21BF3"/>
    <w:pPr>
      <w:spacing w:before="120"/>
      <w:ind w:firstLine="720"/>
      <w:jc w:val="both"/>
    </w:pPr>
    <w:rPr>
      <w:szCs w:val="24"/>
    </w:rPr>
  </w:style>
  <w:style w:type="character" w:customStyle="1" w:styleId="ParagChar">
    <w:name w:val="Parag Char"/>
    <w:basedOn w:val="BodyTextChar"/>
    <w:link w:val="Parag"/>
    <w:rsid w:val="00B21BF3"/>
    <w:rPr>
      <w:sz w:val="26"/>
      <w:szCs w:val="24"/>
      <w:lang w:val="vi-VN"/>
    </w:rPr>
  </w:style>
  <w:style w:type="paragraph" w:styleId="BodyText">
    <w:name w:val="Body Text"/>
    <w:basedOn w:val="Normal"/>
    <w:link w:val="BodyTextChar"/>
    <w:semiHidden/>
    <w:unhideWhenUsed/>
    <w:rsid w:val="00B21B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1BF3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ThucTran\HSTT\TrungThau\20191261297-DLCM-CaiTaoLuoiDien--\PhuongAnThiCong-Ngay.xlsx" TargetMode="External"/><Relationship Id="rId1" Type="http://schemas.openxmlformats.org/officeDocument/2006/relationships/attachedTemplate" Target="file:///D:\ThucTran\HSTT\LuuTru\ThuLoc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39EF70DBFC4E13A88DAD4463340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5310-2EFA-44F6-9DC6-D1FBD1C248D9}"/>
      </w:docPartPr>
      <w:docPartBody>
        <w:p w:rsidR="00001CCE" w:rsidRDefault="00EE2A14" w:rsidP="00EE2A14">
          <w:pPr>
            <w:pStyle w:val="2B39EF70DBFC4E13A88DAD44633406B0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C71B7C0E30FA4BB3A2FBF634BEBEF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D97-8B79-4C50-9C67-2A956C605198}"/>
      </w:docPartPr>
      <w:docPartBody>
        <w:p w:rsidR="00001CCE" w:rsidRDefault="00EE2A14" w:rsidP="00EE2A14">
          <w:pPr>
            <w:pStyle w:val="C71B7C0E30FA4BB3A2FBF634BEBEF04B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1DA0B19AB87C4FA09AC800AEAD3A3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587EE-4215-45FB-9FBD-33BC54F8ED06}"/>
      </w:docPartPr>
      <w:docPartBody>
        <w:p w:rsidR="00001CCE" w:rsidRDefault="00001CCE" w:rsidP="00001CCE">
          <w:pPr>
            <w:pStyle w:val="1DA0B19AB87C4FA09AC800AEAD3A3510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7F33"/>
    <w:rsid w:val="00001CCE"/>
    <w:rsid w:val="001B6579"/>
    <w:rsid w:val="001C7F33"/>
    <w:rsid w:val="002C3A05"/>
    <w:rsid w:val="009D5CFD"/>
    <w:rsid w:val="00EE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1CCE"/>
    <w:rPr>
      <w:color w:val="808080"/>
    </w:rPr>
  </w:style>
  <w:style w:type="paragraph" w:customStyle="1" w:styleId="039897CCA2E8422FBF929D2D00B96321">
    <w:name w:val="039897CCA2E8422FBF929D2D00B96321"/>
  </w:style>
  <w:style w:type="paragraph" w:customStyle="1" w:styleId="EBDF80B207624A0F938DCB79458236BA">
    <w:name w:val="EBDF80B207624A0F938DCB79458236BA"/>
    <w:rsid w:val="00EE2A14"/>
  </w:style>
  <w:style w:type="paragraph" w:customStyle="1" w:styleId="2B39EF70DBFC4E13A88DAD44633406B0">
    <w:name w:val="2B39EF70DBFC4E13A88DAD44633406B0"/>
    <w:rsid w:val="00EE2A14"/>
  </w:style>
  <w:style w:type="paragraph" w:customStyle="1" w:styleId="C71B7C0E30FA4BB3A2FBF634BEBEF04B">
    <w:name w:val="C71B7C0E30FA4BB3A2FBF634BEBEF04B"/>
    <w:rsid w:val="00EE2A14"/>
  </w:style>
  <w:style w:type="paragraph" w:customStyle="1" w:styleId="297E63FEF1754A7D9175828F7AE2BBA8">
    <w:name w:val="297E63FEF1754A7D9175828F7AE2BBA8"/>
    <w:rsid w:val="00001CCE"/>
    <w:pPr>
      <w:spacing w:after="160" w:line="259" w:lineRule="auto"/>
    </w:pPr>
  </w:style>
  <w:style w:type="paragraph" w:customStyle="1" w:styleId="1DA0B19AB87C4FA09AC800AEAD3A3510">
    <w:name w:val="1DA0B19AB87C4FA09AC800AEAD3A3510"/>
    <w:rsid w:val="00001CC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00E5C-40FE-4B6F-9569-D52389012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ThuLoc-Template</Template>
  <TotalTime>166</TotalTime>
  <Pages>8</Pages>
  <Words>3147</Words>
  <Characters>11736</Characters>
  <Application>Microsoft Office Word</Application>
  <DocSecurity>0</DocSecurity>
  <Lines>97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DLXL-8482</vt:lpstr>
    </vt:vector>
  </TitlesOfParts>
  <Company>CNDXL</Company>
  <LinksUpToDate>false</LinksUpToDate>
  <CharactersWithSpaces>14854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DLXL-8482</dc:title>
  <dc:creator>VuongLam</dc:creator>
  <cp:lastModifiedBy>Thuc Tran</cp:lastModifiedBy>
  <cp:revision>31</cp:revision>
  <cp:lastPrinted>2015-05-25T07:48:00Z</cp:lastPrinted>
  <dcterms:created xsi:type="dcterms:W3CDTF">2020-08-17T02:18:00Z</dcterms:created>
  <dcterms:modified xsi:type="dcterms:W3CDTF">2020-09-08T08:32:00Z</dcterms:modified>
</cp:coreProperties>
</file>